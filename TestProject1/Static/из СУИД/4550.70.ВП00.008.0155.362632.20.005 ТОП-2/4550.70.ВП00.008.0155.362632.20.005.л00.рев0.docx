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67" w:rsidRDefault="00340F67" w:rsidP="002F43DD">
      <w:pPr>
        <w:pStyle w:val="40"/>
      </w:pPr>
    </w:p>
    <w:p w:rsidR="005758D0" w:rsidRDefault="005758D0" w:rsidP="002F43DD">
      <w:pPr>
        <w:pStyle w:val="40"/>
      </w:pPr>
    </w:p>
    <w:p w:rsidR="005758D0" w:rsidRDefault="005758D0" w:rsidP="002F43DD">
      <w:pPr>
        <w:pStyle w:val="40"/>
      </w:pPr>
    </w:p>
    <w:p w:rsidR="001D6ED0" w:rsidRDefault="001D6ED0" w:rsidP="002F43DD">
      <w:pPr>
        <w:pStyle w:val="40"/>
      </w:pPr>
    </w:p>
    <w:tbl>
      <w:tblPr>
        <w:tblW w:w="9809" w:type="dxa"/>
        <w:tblInd w:w="-170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814"/>
        <w:gridCol w:w="680"/>
        <w:gridCol w:w="2098"/>
        <w:gridCol w:w="1588"/>
        <w:gridCol w:w="964"/>
        <w:gridCol w:w="964"/>
        <w:gridCol w:w="964"/>
      </w:tblGrid>
      <w:tr w:rsidR="00525153" w:rsidRPr="006C7287" w:rsidTr="00C17667">
        <w:trPr>
          <w:trHeight w:hRule="exact" w:val="454"/>
        </w:trPr>
        <w:tc>
          <w:tcPr>
            <w:tcW w:w="737" w:type="dxa"/>
            <w:tcBorders>
              <w:top w:val="single" w:sz="12" w:space="0" w:color="000000"/>
              <w:left w:val="nil"/>
            </w:tcBorders>
            <w:shd w:val="clear" w:color="auto" w:fill="auto"/>
            <w:noWrap/>
            <w:vAlign w:val="center"/>
            <w:hideMark/>
          </w:tcPr>
          <w:p w:rsidR="00525153" w:rsidRPr="00525153" w:rsidRDefault="00525153" w:rsidP="00CC1802">
            <w:pPr>
              <w:pStyle w:val="af3"/>
            </w:pPr>
          </w:p>
        </w:tc>
        <w:tc>
          <w:tcPr>
            <w:tcW w:w="181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525153" w:rsidRPr="00525153" w:rsidRDefault="00525153" w:rsidP="00CC1802">
            <w:pPr>
              <w:pStyle w:val="af3"/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525153" w:rsidRPr="00525153" w:rsidRDefault="00525153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2098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525153" w:rsidRPr="00525153" w:rsidRDefault="00525153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1588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525153" w:rsidRPr="00525153" w:rsidRDefault="00525153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525153" w:rsidRPr="00525153" w:rsidRDefault="00525153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525153" w:rsidRPr="00525153" w:rsidRDefault="00525153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525153" w:rsidRPr="00525153" w:rsidRDefault="00525153" w:rsidP="00CC1802">
            <w:pPr>
              <w:pStyle w:val="af3"/>
              <w:rPr>
                <w:szCs w:val="28"/>
                <w:lang w:val="en-US"/>
              </w:rPr>
            </w:pPr>
          </w:p>
        </w:tc>
      </w:tr>
      <w:tr w:rsidR="00791175" w:rsidRPr="006C7287" w:rsidTr="00C17667">
        <w:trPr>
          <w:trHeight w:hRule="exact" w:val="454"/>
        </w:trPr>
        <w:tc>
          <w:tcPr>
            <w:tcW w:w="737" w:type="dxa"/>
            <w:tcBorders>
              <w:top w:val="single" w:sz="12" w:space="0" w:color="000000"/>
              <w:left w:val="nil"/>
            </w:tcBorders>
            <w:shd w:val="clear" w:color="auto" w:fill="auto"/>
            <w:noWrap/>
            <w:vAlign w:val="center"/>
            <w:hideMark/>
          </w:tcPr>
          <w:p w:rsidR="00791175" w:rsidRPr="00525153" w:rsidRDefault="00791175" w:rsidP="00CC1802">
            <w:pPr>
              <w:pStyle w:val="af3"/>
            </w:pPr>
          </w:p>
        </w:tc>
        <w:tc>
          <w:tcPr>
            <w:tcW w:w="181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91175" w:rsidRPr="00525153" w:rsidRDefault="00791175" w:rsidP="00CC1802">
            <w:pPr>
              <w:pStyle w:val="af3"/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2098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1588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</w:tr>
      <w:tr w:rsidR="00791175" w:rsidRPr="006C7287" w:rsidTr="00C17667">
        <w:trPr>
          <w:trHeight w:hRule="exact" w:val="454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91175" w:rsidRPr="00525153" w:rsidRDefault="00791175" w:rsidP="00CC1802">
            <w:pPr>
              <w:pStyle w:val="af3"/>
            </w:pPr>
          </w:p>
        </w:tc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91175" w:rsidRPr="00525153" w:rsidRDefault="00791175" w:rsidP="00CC1802">
            <w:pPr>
              <w:pStyle w:val="af3"/>
            </w:pPr>
          </w:p>
        </w:tc>
        <w:tc>
          <w:tcPr>
            <w:tcW w:w="6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209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158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791175" w:rsidRPr="00525153" w:rsidRDefault="00791175" w:rsidP="00CC1802">
            <w:pPr>
              <w:pStyle w:val="af3"/>
              <w:rPr>
                <w:szCs w:val="28"/>
                <w:lang w:val="en-US"/>
              </w:rPr>
            </w:pPr>
          </w:p>
        </w:tc>
      </w:tr>
      <w:tr w:rsidR="00321DC6" w:rsidRPr="006C7287" w:rsidTr="00C17667">
        <w:trPr>
          <w:trHeight w:hRule="exact" w:val="454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21DC6" w:rsidRPr="00525153" w:rsidRDefault="00321DC6" w:rsidP="00CC1802">
            <w:pPr>
              <w:pStyle w:val="af3"/>
            </w:pPr>
          </w:p>
        </w:tc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21DC6" w:rsidRPr="00525153" w:rsidRDefault="00321DC6" w:rsidP="00CC1802">
            <w:pPr>
              <w:pStyle w:val="af3"/>
            </w:pPr>
          </w:p>
        </w:tc>
        <w:tc>
          <w:tcPr>
            <w:tcW w:w="6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321DC6" w:rsidRPr="00525153" w:rsidRDefault="00321DC6" w:rsidP="00CC1802">
            <w:pPr>
              <w:pStyle w:val="af3"/>
              <w:rPr>
                <w:szCs w:val="28"/>
                <w:lang w:val="en-US"/>
              </w:rPr>
            </w:pPr>
          </w:p>
        </w:tc>
        <w:tc>
          <w:tcPr>
            <w:tcW w:w="209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321DC6" w:rsidRDefault="00321DC6" w:rsidP="00CF1340">
            <w:pPr>
              <w:pStyle w:val="af3"/>
              <w:rPr>
                <w:szCs w:val="28"/>
              </w:rPr>
            </w:pPr>
            <w:r>
              <w:rPr>
                <w:szCs w:val="28"/>
              </w:rPr>
              <w:t>050</w:t>
            </w:r>
            <w:r w:rsidR="00CF1340">
              <w:rPr>
                <w:szCs w:val="28"/>
              </w:rPr>
              <w:t>30404</w:t>
            </w:r>
          </w:p>
        </w:tc>
        <w:tc>
          <w:tcPr>
            <w:tcW w:w="158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321DC6" w:rsidRDefault="00321DC6" w:rsidP="00DD37E7">
            <w:pPr>
              <w:pStyle w:val="af3"/>
              <w:rPr>
                <w:szCs w:val="28"/>
              </w:rPr>
            </w:pPr>
            <w:r>
              <w:rPr>
                <w:szCs w:val="28"/>
              </w:rPr>
              <w:t>0,09</w:t>
            </w:r>
            <w:r w:rsidR="00DD37E7">
              <w:rPr>
                <w:szCs w:val="28"/>
              </w:rPr>
              <w:t>926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321DC6" w:rsidRDefault="00321DC6">
            <w:pPr>
              <w:spacing w:line="240" w:lineRule="auto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lang w:val="en-US"/>
              </w:rPr>
              <w:t>-3,066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321DC6" w:rsidRDefault="00321DC6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-8,208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321DC6" w:rsidRDefault="00321DC6">
            <w:pPr>
              <w:spacing w:line="240" w:lineRule="auto"/>
              <w:jc w:val="center"/>
              <w:rPr>
                <w:color w:val="000000"/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>4,989</w:t>
            </w:r>
          </w:p>
        </w:tc>
      </w:tr>
      <w:tr w:rsidR="0043746B" w:rsidRPr="006C7287" w:rsidTr="001D4595">
        <w:trPr>
          <w:trHeight w:hRule="exact" w:val="454"/>
        </w:trPr>
        <w:tc>
          <w:tcPr>
            <w:tcW w:w="737" w:type="dxa"/>
            <w:vMerge w:val="restart"/>
            <w:tcBorders>
              <w:top w:val="single" w:sz="12" w:space="0" w:color="000000"/>
              <w:left w:val="nil"/>
            </w:tcBorders>
            <w:shd w:val="clear" w:color="auto" w:fill="auto"/>
            <w:vAlign w:val="center"/>
            <w:hideMark/>
          </w:tcPr>
          <w:p w:rsidR="0043746B" w:rsidRPr="001339BF" w:rsidRDefault="0043746B" w:rsidP="006D05EF">
            <w:pPr>
              <w:jc w:val="center"/>
            </w:pPr>
            <w:r w:rsidRPr="001339BF">
              <w:t>Лит</w:t>
            </w:r>
            <w:proofErr w:type="gramStart"/>
            <w:r w:rsidRPr="001339BF">
              <w:t>.</w:t>
            </w:r>
            <w:proofErr w:type="gramEnd"/>
            <w:r w:rsidRPr="006C7287">
              <w:t xml:space="preserve"> </w:t>
            </w:r>
            <w:proofErr w:type="gramStart"/>
            <w:r w:rsidRPr="001339BF">
              <w:t>и</w:t>
            </w:r>
            <w:proofErr w:type="gramEnd"/>
            <w:r w:rsidRPr="001339BF">
              <w:t>зм.</w:t>
            </w:r>
          </w:p>
        </w:tc>
        <w:tc>
          <w:tcPr>
            <w:tcW w:w="1814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43746B" w:rsidRPr="001339BF" w:rsidRDefault="0043746B" w:rsidP="006D05EF">
            <w:pPr>
              <w:jc w:val="center"/>
            </w:pPr>
            <w:r w:rsidRPr="001339BF">
              <w:t>Ограничение годности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43746B" w:rsidRPr="001339BF" w:rsidRDefault="0043746B" w:rsidP="006D05EF">
            <w:pPr>
              <w:jc w:val="center"/>
            </w:pPr>
            <w:r w:rsidRPr="001339BF">
              <w:t>Стр.</w:t>
            </w:r>
            <w:r w:rsidRPr="006C7287">
              <w:t xml:space="preserve"> </w:t>
            </w:r>
            <w:r w:rsidRPr="001339BF">
              <w:t>р-н</w:t>
            </w:r>
          </w:p>
        </w:tc>
        <w:tc>
          <w:tcPr>
            <w:tcW w:w="209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43746B" w:rsidRPr="001339BF" w:rsidRDefault="0043746B" w:rsidP="006D05EF">
            <w:pPr>
              <w:jc w:val="center"/>
            </w:pPr>
            <w:r w:rsidRPr="001339BF">
              <w:t>Код статьи</w:t>
            </w:r>
          </w:p>
        </w:tc>
        <w:tc>
          <w:tcPr>
            <w:tcW w:w="1588" w:type="dxa"/>
            <w:vMerge w:val="restart"/>
            <w:tcBorders>
              <w:top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43746B" w:rsidRPr="001339BF" w:rsidRDefault="0043746B" w:rsidP="006D05EF">
            <w:pPr>
              <w:jc w:val="center"/>
            </w:pPr>
            <w:r w:rsidRPr="001339BF">
              <w:t>М</w:t>
            </w:r>
          </w:p>
        </w:tc>
        <w:tc>
          <w:tcPr>
            <w:tcW w:w="964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43746B" w:rsidRPr="001D4595" w:rsidRDefault="00DD37E7" w:rsidP="006D05EF">
            <w:pPr>
              <w:jc w:val="center"/>
            </w:pPr>
            <w:r>
              <w:t xml:space="preserve">Х, от </w:t>
            </w:r>
            <w:r w:rsidR="00570ECD" w:rsidRPr="00570ECD">
              <w:t xml:space="preserve">10 </w:t>
            </w:r>
            <w:proofErr w:type="spellStart"/>
            <w:r w:rsidR="00570ECD" w:rsidRPr="00570ECD">
              <w:t>шп</w:t>
            </w:r>
            <w:proofErr w:type="spellEnd"/>
            <w:r w:rsidR="00570ECD" w:rsidRPr="00570ECD">
              <w:t>. ВС</w:t>
            </w:r>
          </w:p>
        </w:tc>
        <w:tc>
          <w:tcPr>
            <w:tcW w:w="964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43746B" w:rsidRPr="0043746B" w:rsidRDefault="00CF7649" w:rsidP="006D05EF">
            <w:pPr>
              <w:jc w:val="center"/>
              <w:rPr>
                <w:lang w:val="en-US"/>
              </w:rPr>
            </w:pPr>
            <w:r w:rsidRPr="00CF7649">
              <w:t>Y, от ДП</w:t>
            </w:r>
          </w:p>
        </w:tc>
        <w:tc>
          <w:tcPr>
            <w:tcW w:w="964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43746B" w:rsidRPr="00D20FF8" w:rsidRDefault="0043746B" w:rsidP="006D05EF">
            <w:pPr>
              <w:jc w:val="center"/>
              <w:rPr>
                <w:sz w:val="14"/>
                <w:szCs w:val="14"/>
                <w:highlight w:val="yellow"/>
              </w:rPr>
            </w:pPr>
            <w:r w:rsidRPr="00C17667">
              <w:t xml:space="preserve">Z, </w:t>
            </w:r>
            <w:r w:rsidR="00D20FF8" w:rsidRPr="00C17667">
              <w:t xml:space="preserve">от </w:t>
            </w:r>
            <w:r w:rsidR="00855971" w:rsidRPr="00C17667">
              <w:t xml:space="preserve">ОП </w:t>
            </w:r>
            <w:r w:rsidR="00D20FF8" w:rsidRPr="00C17667">
              <w:t>ВС</w:t>
            </w:r>
          </w:p>
        </w:tc>
      </w:tr>
      <w:tr w:rsidR="005F2EFF" w:rsidRPr="006C7287" w:rsidTr="00116418">
        <w:trPr>
          <w:trHeight w:val="454"/>
        </w:trPr>
        <w:tc>
          <w:tcPr>
            <w:tcW w:w="737" w:type="dxa"/>
            <w:vMerge/>
            <w:tcBorders>
              <w:top w:val="single" w:sz="12" w:space="0" w:color="000000"/>
              <w:left w:val="nil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1814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680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2098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1588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964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964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964" w:type="dxa"/>
            <w:vMerge/>
            <w:tcBorders>
              <w:top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  <w:rPr>
                <w:sz w:val="14"/>
                <w:szCs w:val="14"/>
              </w:rPr>
            </w:pPr>
          </w:p>
        </w:tc>
      </w:tr>
      <w:tr w:rsidR="005F2EFF" w:rsidRPr="006C7287" w:rsidTr="00525153">
        <w:trPr>
          <w:trHeight w:hRule="exact" w:val="454"/>
        </w:trPr>
        <w:tc>
          <w:tcPr>
            <w:tcW w:w="737" w:type="dxa"/>
            <w:vMerge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1814" w:type="dxa"/>
            <w:vMerge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680" w:type="dxa"/>
            <w:vMerge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2098" w:type="dxa"/>
            <w:vMerge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1339BF" w:rsidRPr="001339BF" w:rsidRDefault="001339BF" w:rsidP="006D05EF">
            <w:pPr>
              <w:jc w:val="center"/>
            </w:pPr>
          </w:p>
        </w:tc>
        <w:tc>
          <w:tcPr>
            <w:tcW w:w="158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339BF" w:rsidRPr="001339BF" w:rsidRDefault="001339BF" w:rsidP="006D05EF">
            <w:pPr>
              <w:jc w:val="center"/>
            </w:pPr>
            <w:r w:rsidRPr="001339BF">
              <w:t>Масса,</w:t>
            </w:r>
            <w:r w:rsidR="00315CFA" w:rsidRPr="006C7287">
              <w:t xml:space="preserve"> </w:t>
            </w:r>
            <w:proofErr w:type="gramStart"/>
            <w:r w:rsidR="00D20FF8">
              <w:t>т</w:t>
            </w:r>
            <w:proofErr w:type="gramEnd"/>
          </w:p>
        </w:tc>
        <w:tc>
          <w:tcPr>
            <w:tcW w:w="2892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339BF" w:rsidRPr="001339BF" w:rsidRDefault="001339BF" w:rsidP="006D05EF">
            <w:pPr>
              <w:jc w:val="center"/>
            </w:pPr>
            <w:r w:rsidRPr="001339BF">
              <w:t xml:space="preserve">Плечо, </w:t>
            </w:r>
            <w:proofErr w:type="gramStart"/>
            <w:r w:rsidRPr="001339BF">
              <w:t>м</w:t>
            </w:r>
            <w:proofErr w:type="gramEnd"/>
          </w:p>
        </w:tc>
      </w:tr>
      <w:tr w:rsidR="003C6453" w:rsidRPr="006C7287" w:rsidTr="003C6453">
        <w:trPr>
          <w:trHeight w:hRule="exact" w:val="851"/>
        </w:trPr>
        <w:tc>
          <w:tcPr>
            <w:tcW w:w="9809" w:type="dxa"/>
            <w:gridSpan w:val="8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auto"/>
            <w:noWrap/>
            <w:vAlign w:val="center"/>
          </w:tcPr>
          <w:p w:rsidR="003C6453" w:rsidRPr="00A17D70" w:rsidRDefault="003C6453" w:rsidP="006D05EF">
            <w:pPr>
              <w:jc w:val="center"/>
            </w:pPr>
            <w:r w:rsidRPr="00A17D70">
              <w:t>Нагрузка масс по ОСТ 5Р.0206-2002</w:t>
            </w:r>
          </w:p>
        </w:tc>
      </w:tr>
    </w:tbl>
    <w:p w:rsidR="00883C25" w:rsidRPr="00321DC6" w:rsidRDefault="00883C25" w:rsidP="00883C25">
      <w:pPr>
        <w:pStyle w:val="40"/>
      </w:pPr>
    </w:p>
    <w:p w:rsidR="00883C25" w:rsidRPr="00321DC6" w:rsidRDefault="00883C25" w:rsidP="00883C25">
      <w:pPr>
        <w:pStyle w:val="40"/>
      </w:pPr>
    </w:p>
    <w:p w:rsidR="00340F67" w:rsidRPr="00321DC6" w:rsidRDefault="00340F67" w:rsidP="00883C25">
      <w:pPr>
        <w:pStyle w:val="40"/>
        <w:ind w:left="11765"/>
      </w:pPr>
    </w:p>
    <w:p w:rsidR="00883C25" w:rsidRPr="00321DC6" w:rsidRDefault="00883C25" w:rsidP="00883C25">
      <w:pPr>
        <w:pStyle w:val="40"/>
        <w:ind w:left="11765"/>
      </w:pPr>
    </w:p>
    <w:p w:rsidR="00340F67" w:rsidRPr="00321DC6" w:rsidRDefault="00340F67" w:rsidP="00883C25">
      <w:pPr>
        <w:pStyle w:val="40"/>
        <w:ind w:left="11765"/>
      </w:pPr>
    </w:p>
    <w:p w:rsidR="00965D65" w:rsidRPr="00321DC6" w:rsidRDefault="00965D65" w:rsidP="00883C25">
      <w:pPr>
        <w:pStyle w:val="40"/>
        <w:ind w:left="11765"/>
      </w:pPr>
    </w:p>
    <w:p w:rsidR="0020239F" w:rsidRDefault="00965D65" w:rsidP="0020239F">
      <w:pPr>
        <w:jc w:val="center"/>
        <w:rPr>
          <w:sz w:val="28"/>
          <w:szCs w:val="28"/>
        </w:rPr>
      </w:pPr>
      <w:r w:rsidRPr="00321DC6">
        <w:br w:type="page"/>
      </w:r>
      <w:r w:rsidR="0020239F" w:rsidRPr="002F0CFA">
        <w:rPr>
          <w:sz w:val="28"/>
          <w:szCs w:val="28"/>
        </w:rPr>
        <w:lastRenderedPageBreak/>
        <w:t>СОДЕРЖАНИЕ</w:t>
      </w:r>
    </w:p>
    <w:p w:rsidR="00A6336F" w:rsidRDefault="0020239F">
      <w:pPr>
        <w:pStyle w:val="12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lang w:val="en-US"/>
        </w:rPr>
        <w:fldChar w:fldCharType="begin"/>
      </w:r>
      <w:r w:rsidRPr="007A6EF5">
        <w:instrText xml:space="preserve"> </w:instrText>
      </w:r>
      <w:r>
        <w:rPr>
          <w:lang w:val="en-US"/>
        </w:rPr>
        <w:instrText>TOC</w:instrText>
      </w:r>
      <w:r w:rsidRPr="007A6EF5">
        <w:instrText xml:space="preserve"> \</w:instrText>
      </w:r>
      <w:r>
        <w:rPr>
          <w:lang w:val="en-US"/>
        </w:rPr>
        <w:instrText>o</w:instrText>
      </w:r>
      <w:r w:rsidRPr="007A6EF5">
        <w:instrText xml:space="preserve"> "1-3" \</w:instrText>
      </w:r>
      <w:r>
        <w:rPr>
          <w:lang w:val="en-US"/>
        </w:rPr>
        <w:instrText>u</w:instrText>
      </w:r>
      <w:r w:rsidRPr="007A6EF5">
        <w:instrText xml:space="preserve"> </w:instrText>
      </w:r>
      <w:r>
        <w:rPr>
          <w:lang w:val="en-US"/>
        </w:rPr>
        <w:fldChar w:fldCharType="separate"/>
      </w:r>
      <w:r w:rsidR="00A6336F">
        <w:rPr>
          <w:noProof/>
        </w:rPr>
        <w:t>Электрооборудование, устанавливаемое электромонтажным предприятием</w:t>
      </w:r>
      <w:r w:rsidR="00A6336F">
        <w:rPr>
          <w:noProof/>
        </w:rPr>
        <w:tab/>
      </w:r>
      <w:r w:rsidR="00A6336F">
        <w:rPr>
          <w:noProof/>
        </w:rPr>
        <w:fldChar w:fldCharType="begin"/>
      </w:r>
      <w:r w:rsidR="00A6336F">
        <w:rPr>
          <w:noProof/>
        </w:rPr>
        <w:instrText xml:space="preserve"> PAGEREF _Toc481133340 \h </w:instrText>
      </w:r>
      <w:r w:rsidR="00A6336F">
        <w:rPr>
          <w:noProof/>
        </w:rPr>
      </w:r>
      <w:r w:rsidR="00A6336F">
        <w:rPr>
          <w:noProof/>
        </w:rPr>
        <w:fldChar w:fldCharType="separate"/>
      </w:r>
      <w:r w:rsidR="00BC519A">
        <w:rPr>
          <w:noProof/>
        </w:rPr>
        <w:t>3</w:t>
      </w:r>
      <w:r w:rsidR="00A6336F">
        <w:rPr>
          <w:noProof/>
        </w:rPr>
        <w:fldChar w:fldCharType="end"/>
      </w:r>
    </w:p>
    <w:p w:rsidR="00A6336F" w:rsidRDefault="00A6336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Изделия и материалы крепления электрооборудования и кабелей для электромонтажного предприятия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_Toc481133341 \h </w:instrText>
      </w:r>
      <w:r>
        <w:rPr>
          <w:noProof/>
        </w:rPr>
      </w:r>
      <w:r>
        <w:rPr>
          <w:noProof/>
        </w:rPr>
        <w:fldChar w:fldCharType="separate"/>
      </w:r>
      <w:r w:rsidR="00BC519A">
        <w:rPr>
          <w:noProof/>
        </w:rPr>
        <w:t>4</w:t>
      </w:r>
      <w:r>
        <w:rPr>
          <w:noProof/>
        </w:rPr>
        <w:fldChar w:fldCharType="end"/>
      </w:r>
    </w:p>
    <w:p w:rsidR="00965D65" w:rsidRDefault="0020239F" w:rsidP="002F43DD">
      <w:pPr>
        <w:pStyle w:val="40"/>
      </w:pPr>
      <w:r>
        <w:rPr>
          <w:lang w:val="en-US"/>
        </w:rPr>
        <w:fldChar w:fldCharType="end"/>
      </w:r>
    </w:p>
    <w:p w:rsidR="002A0F33" w:rsidRDefault="002A0F33" w:rsidP="002F43DD">
      <w:pPr>
        <w:pStyle w:val="40"/>
      </w:pPr>
    </w:p>
    <w:p w:rsidR="002A0F33" w:rsidRPr="002A0F33" w:rsidRDefault="002A0F33" w:rsidP="002F43DD">
      <w:pPr>
        <w:pStyle w:val="40"/>
      </w:pPr>
    </w:p>
    <w:p w:rsidR="00845816" w:rsidRDefault="00845816" w:rsidP="002F43DD">
      <w:pPr>
        <w:pStyle w:val="40"/>
        <w:sectPr w:rsidR="00845816" w:rsidSect="002F43DD">
          <w:headerReference w:type="default" r:id="rId9"/>
          <w:footerReference w:type="default" r:id="rId10"/>
          <w:headerReference w:type="first" r:id="rId11"/>
          <w:footerReference w:type="first" r:id="rId12"/>
          <w:pgSz w:w="23814" w:h="16840" w:orient="landscape" w:code="8"/>
          <w:pgMar w:top="567" w:right="567" w:bottom="1701" w:left="1418" w:header="454" w:footer="709" w:gutter="0"/>
          <w:cols w:space="708"/>
          <w:titlePg/>
          <w:docGrid w:linePitch="360"/>
        </w:sectPr>
      </w:pPr>
    </w:p>
    <w:tbl>
      <w:tblPr>
        <w:tblW w:w="22366" w:type="dxa"/>
        <w:tblInd w:w="-170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703"/>
        <w:gridCol w:w="1281"/>
        <w:gridCol w:w="1214"/>
        <w:gridCol w:w="850"/>
        <w:gridCol w:w="991"/>
        <w:gridCol w:w="1051"/>
        <w:gridCol w:w="855"/>
        <w:gridCol w:w="562"/>
        <w:gridCol w:w="1280"/>
        <w:gridCol w:w="851"/>
        <w:gridCol w:w="992"/>
        <w:gridCol w:w="1076"/>
        <w:gridCol w:w="1076"/>
        <w:gridCol w:w="967"/>
        <w:gridCol w:w="992"/>
        <w:gridCol w:w="1701"/>
        <w:gridCol w:w="1134"/>
        <w:gridCol w:w="1020"/>
        <w:gridCol w:w="1020"/>
        <w:gridCol w:w="1474"/>
      </w:tblGrid>
      <w:tr w:rsidR="002771B0" w:rsidTr="00FD3A4F">
        <w:trPr>
          <w:cantSplit/>
          <w:trHeight w:hRule="exact" w:val="567"/>
          <w:tblHeader/>
        </w:trPr>
        <w:tc>
          <w:tcPr>
            <w:tcW w:w="567" w:type="dxa"/>
            <w:vMerge w:val="restart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771B0" w:rsidRPr="00B97E5B" w:rsidRDefault="002771B0" w:rsidP="00FD3A4F">
            <w:pPr>
              <w:pStyle w:val="af3"/>
              <w:rPr>
                <w:lang w:val="en-US"/>
              </w:rPr>
            </w:pPr>
            <w:bookmarkStart w:id="16" w:name="Таблица_данных"/>
            <w:bookmarkEnd w:id="16"/>
            <w:r>
              <w:lastRenderedPageBreak/>
              <w:t>Номер с</w:t>
            </w:r>
            <w:r w:rsidRPr="00C174D6">
              <w:t>троки</w:t>
            </w:r>
          </w:p>
        </w:tc>
        <w:tc>
          <w:tcPr>
            <w:tcW w:w="70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771B0" w:rsidRDefault="002771B0" w:rsidP="00FD3A4F">
            <w:pPr>
              <w:pStyle w:val="af3"/>
              <w:ind w:left="113" w:right="113"/>
            </w:pPr>
            <w:r w:rsidRPr="00C174D6">
              <w:t>Позиция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771B0" w:rsidRDefault="002771B0" w:rsidP="00FD3A4F">
            <w:pPr>
              <w:pStyle w:val="af3"/>
            </w:pPr>
            <w:r w:rsidRPr="00200C93">
              <w:t>Обозначение</w:t>
            </w:r>
          </w:p>
        </w:tc>
        <w:tc>
          <w:tcPr>
            <w:tcW w:w="4961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</w:pPr>
            <w:r>
              <w:t>Наименование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</w:pPr>
            <w:r w:rsidRPr="00BD1472">
              <w:t>Код изделия или материала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2771B0" w:rsidRPr="009D013C" w:rsidRDefault="002771B0" w:rsidP="00FD3A4F">
            <w:pPr>
              <w:pStyle w:val="af3"/>
              <w:ind w:left="113" w:right="113"/>
            </w:pPr>
            <w:r w:rsidRPr="00CD0A70">
              <w:t>Код ед. изм</w:t>
            </w:r>
            <w:r w:rsidRPr="00CD0A70">
              <w:t>е</w:t>
            </w:r>
            <w:r w:rsidRPr="00CD0A70">
              <w:t>рения кол.</w:t>
            </w:r>
          </w:p>
        </w:tc>
        <w:tc>
          <w:tcPr>
            <w:tcW w:w="99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2771B0" w:rsidRPr="009D013C" w:rsidRDefault="002771B0" w:rsidP="00FD3A4F">
            <w:pPr>
              <w:pStyle w:val="af3"/>
              <w:ind w:left="113" w:right="113"/>
            </w:pPr>
            <w:r w:rsidRPr="001D2BCE">
              <w:t>Количество</w:t>
            </w: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771B0" w:rsidRPr="005151E0" w:rsidRDefault="002771B0" w:rsidP="00FD3A4F">
            <w:pPr>
              <w:pStyle w:val="af3"/>
            </w:pPr>
            <w:r w:rsidRPr="00172F7A">
              <w:t xml:space="preserve">Масса, </w:t>
            </w:r>
            <w:proofErr w:type="gramStart"/>
            <w:r w:rsidRPr="00172F7A">
              <w:t>кг</w:t>
            </w:r>
            <w:proofErr w:type="gramEnd"/>
          </w:p>
        </w:tc>
        <w:tc>
          <w:tcPr>
            <w:tcW w:w="1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771B0" w:rsidRPr="005151E0" w:rsidRDefault="002771B0" w:rsidP="00FD3A4F">
            <w:pPr>
              <w:pStyle w:val="af3"/>
            </w:pPr>
            <w:r>
              <w:t>Коды</w:t>
            </w:r>
          </w:p>
        </w:tc>
        <w:tc>
          <w:tcPr>
            <w:tcW w:w="170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771B0" w:rsidRDefault="002771B0" w:rsidP="00FD3A4F">
            <w:pPr>
              <w:pStyle w:val="af3"/>
            </w:pPr>
            <w:r w:rsidRPr="00C7479F">
              <w:t>Марка</w:t>
            </w:r>
          </w:p>
          <w:p w:rsidR="002771B0" w:rsidRPr="005151E0" w:rsidRDefault="002771B0" w:rsidP="00FD3A4F">
            <w:pPr>
              <w:pStyle w:val="af3"/>
            </w:pPr>
            <w:r w:rsidRPr="00C7479F">
              <w:t>материала</w:t>
            </w:r>
          </w:p>
        </w:tc>
        <w:tc>
          <w:tcPr>
            <w:tcW w:w="1134" w:type="dxa"/>
            <w:vMerge w:val="restart"/>
            <w:tcBorders>
              <w:top w:val="single" w:sz="12" w:space="0" w:color="000000"/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  <w:r w:rsidRPr="00FD0146">
              <w:t>Расположение или номер п</w:t>
            </w:r>
            <w:r w:rsidRPr="00FD0146">
              <w:t>о</w:t>
            </w:r>
            <w:r w:rsidRPr="00FD0146">
              <w:t>мещения</w:t>
            </w:r>
          </w:p>
        </w:tc>
        <w:tc>
          <w:tcPr>
            <w:tcW w:w="20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2771B0" w:rsidRPr="005151E0" w:rsidRDefault="002771B0" w:rsidP="00FD3A4F">
            <w:pPr>
              <w:pStyle w:val="af3"/>
            </w:pPr>
            <w:r>
              <w:t>В</w:t>
            </w:r>
            <w:r w:rsidRPr="0048762E">
              <w:t>ид работ</w:t>
            </w:r>
          </w:p>
        </w:tc>
        <w:tc>
          <w:tcPr>
            <w:tcW w:w="1474" w:type="dxa"/>
            <w:vMerge w:val="restart"/>
            <w:tcBorders>
              <w:top w:val="single" w:sz="12" w:space="0" w:color="000000"/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  <w:r w:rsidRPr="0048762E">
              <w:t>Примечание</w:t>
            </w:r>
          </w:p>
        </w:tc>
      </w:tr>
      <w:tr w:rsidR="002771B0" w:rsidTr="00FD3A4F">
        <w:trPr>
          <w:cantSplit/>
          <w:trHeight w:val="1144"/>
          <w:tblHeader/>
        </w:trPr>
        <w:tc>
          <w:tcPr>
            <w:tcW w:w="567" w:type="dxa"/>
            <w:vMerge/>
            <w:tcBorders>
              <w:left w:val="nil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771B0" w:rsidRDefault="002771B0" w:rsidP="00FD3A4F">
            <w:pPr>
              <w:pStyle w:val="af3"/>
            </w:pPr>
          </w:p>
        </w:tc>
        <w:tc>
          <w:tcPr>
            <w:tcW w:w="709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771B0" w:rsidRPr="00C174D6" w:rsidRDefault="002771B0" w:rsidP="00FD3A4F">
            <w:pPr>
              <w:pStyle w:val="af3"/>
            </w:pPr>
          </w:p>
        </w:tc>
        <w:tc>
          <w:tcPr>
            <w:tcW w:w="1984" w:type="dxa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2771B0" w:rsidRPr="00E61D0F" w:rsidRDefault="002771B0" w:rsidP="00FD3A4F">
            <w:pPr>
              <w:pStyle w:val="af3"/>
            </w:pPr>
          </w:p>
        </w:tc>
        <w:tc>
          <w:tcPr>
            <w:tcW w:w="4961" w:type="dxa"/>
            <w:gridSpan w:val="5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771B0" w:rsidRPr="00E61D0F" w:rsidRDefault="002771B0" w:rsidP="00FD3A4F">
            <w:pPr>
              <w:pStyle w:val="af3"/>
            </w:pPr>
          </w:p>
        </w:tc>
        <w:tc>
          <w:tcPr>
            <w:tcW w:w="1842" w:type="dxa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771B0" w:rsidRPr="00E61D0F" w:rsidRDefault="002771B0" w:rsidP="00FD3A4F">
            <w:pPr>
              <w:pStyle w:val="af3"/>
            </w:pPr>
          </w:p>
        </w:tc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2771B0" w:rsidRPr="001D2BCE" w:rsidRDefault="002771B0" w:rsidP="00FD3A4F">
            <w:pPr>
              <w:pStyle w:val="af3"/>
              <w:ind w:left="113" w:right="113"/>
            </w:pPr>
          </w:p>
        </w:tc>
        <w:tc>
          <w:tcPr>
            <w:tcW w:w="992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2771B0" w:rsidRPr="001D2BCE" w:rsidRDefault="002771B0" w:rsidP="00FD3A4F">
            <w:pPr>
              <w:pStyle w:val="af3"/>
              <w:ind w:left="113" w:right="113"/>
            </w:pPr>
          </w:p>
        </w:tc>
        <w:tc>
          <w:tcPr>
            <w:tcW w:w="107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2771B0" w:rsidRPr="00C17667" w:rsidRDefault="002771B0" w:rsidP="00FD3A4F">
            <w:pPr>
              <w:pStyle w:val="af3"/>
              <w:ind w:left="113" w:right="113"/>
              <w:rPr>
                <w:sz w:val="22"/>
                <w:szCs w:val="22"/>
              </w:rPr>
            </w:pPr>
            <w:r w:rsidRPr="00C17667">
              <w:rPr>
                <w:sz w:val="22"/>
                <w:szCs w:val="22"/>
              </w:rPr>
              <w:t>Единицы</w:t>
            </w:r>
          </w:p>
        </w:tc>
        <w:tc>
          <w:tcPr>
            <w:tcW w:w="1076" w:type="dxa"/>
            <w:tcBorders>
              <w:top w:val="single" w:sz="12" w:space="0" w:color="000000"/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  <w:ind w:left="113" w:right="113"/>
            </w:pPr>
            <w:r w:rsidRPr="00172F7A">
              <w:t>Общая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right w:val="nil"/>
            </w:tcBorders>
            <w:shd w:val="clear" w:color="auto" w:fill="auto"/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  <w:proofErr w:type="spellStart"/>
            <w:proofErr w:type="gramStart"/>
            <w:r w:rsidRPr="00FD0146">
              <w:t>Ведомос</w:t>
            </w:r>
            <w:r>
              <w:t>-</w:t>
            </w:r>
            <w:r w:rsidRPr="00FD0146">
              <w:t>ти</w:t>
            </w:r>
            <w:proofErr w:type="spellEnd"/>
            <w:proofErr w:type="gramEnd"/>
            <w:r w:rsidRPr="00FD0146">
              <w:t xml:space="preserve"> заказа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  <w:r w:rsidRPr="00FD0146">
              <w:t>Покрытия</w:t>
            </w:r>
          </w:p>
        </w:tc>
        <w:tc>
          <w:tcPr>
            <w:tcW w:w="1701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:rsidR="002771B0" w:rsidRPr="005151E0" w:rsidRDefault="002771B0" w:rsidP="00FD3A4F">
            <w:pPr>
              <w:pStyle w:val="af3"/>
            </w:pPr>
          </w:p>
        </w:tc>
        <w:tc>
          <w:tcPr>
            <w:tcW w:w="1134" w:type="dxa"/>
            <w:vMerge/>
            <w:tcBorders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  <w:proofErr w:type="spellStart"/>
            <w:proofErr w:type="gramStart"/>
            <w:r w:rsidRPr="007E0816">
              <w:t>Изготовле-ние</w:t>
            </w:r>
            <w:proofErr w:type="spellEnd"/>
            <w:proofErr w:type="gramEnd"/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  <w:ind w:left="113" w:right="113"/>
            </w:pPr>
            <w:r w:rsidRPr="007E0816">
              <w:t>Блока (</w:t>
            </w:r>
            <w:proofErr w:type="spellStart"/>
            <w:r w:rsidRPr="007E0816">
              <w:t>стап</w:t>
            </w:r>
            <w:proofErr w:type="spellEnd"/>
            <w:r w:rsidRPr="007E0816">
              <w:t>.)</w:t>
            </w:r>
          </w:p>
        </w:tc>
        <w:tc>
          <w:tcPr>
            <w:tcW w:w="1474" w:type="dxa"/>
            <w:vMerge/>
            <w:tcBorders>
              <w:left w:val="single" w:sz="12" w:space="0" w:color="000000"/>
              <w:right w:val="nil"/>
            </w:tcBorders>
            <w:textDirection w:val="btLr"/>
            <w:vAlign w:val="center"/>
          </w:tcPr>
          <w:p w:rsidR="002771B0" w:rsidRPr="005151E0" w:rsidRDefault="002771B0" w:rsidP="00FD3A4F">
            <w:pPr>
              <w:pStyle w:val="af3"/>
            </w:pPr>
          </w:p>
        </w:tc>
      </w:tr>
      <w:tr w:rsidR="002771B0" w:rsidTr="00FD3A4F">
        <w:trPr>
          <w:trHeight w:hRule="exact" w:val="454"/>
          <w:tblHeader/>
        </w:trPr>
        <w:tc>
          <w:tcPr>
            <w:tcW w:w="567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auto"/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  <w:r w:rsidRPr="005622FF"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  <w:r w:rsidRPr="005622FF">
              <w:rPr>
                <w:lang w:val="en-US"/>
              </w:rPr>
              <w:t>2</w:t>
            </w:r>
          </w:p>
        </w:tc>
        <w:tc>
          <w:tcPr>
            <w:tcW w:w="1984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771B0" w:rsidRDefault="002771B0" w:rsidP="00FD3A4F">
            <w:pPr>
              <w:pStyle w:val="af3"/>
            </w:pPr>
            <w:r>
              <w:t>3</w:t>
            </w:r>
          </w:p>
        </w:tc>
        <w:tc>
          <w:tcPr>
            <w:tcW w:w="4961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2771B0" w:rsidRPr="00200C93" w:rsidRDefault="002771B0" w:rsidP="00FD3A4F">
            <w:pPr>
              <w:pStyle w:val="af3"/>
            </w:pPr>
            <w:r>
              <w:t>4</w:t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2771B0" w:rsidRPr="00200C93" w:rsidRDefault="002771B0" w:rsidP="00FD3A4F">
            <w:pPr>
              <w:pStyle w:val="af3"/>
            </w:pPr>
            <w:r>
              <w:t>5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771B0" w:rsidRPr="00200C93" w:rsidRDefault="002771B0" w:rsidP="00FD3A4F">
            <w:pPr>
              <w:pStyle w:val="af3"/>
            </w:pPr>
            <w:r>
              <w:t>6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771B0" w:rsidRPr="00200C93" w:rsidRDefault="002771B0" w:rsidP="00FD3A4F">
            <w:pPr>
              <w:pStyle w:val="af3"/>
            </w:pPr>
            <w:r>
              <w:t>7</w:t>
            </w:r>
          </w:p>
        </w:tc>
        <w:tc>
          <w:tcPr>
            <w:tcW w:w="107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771B0" w:rsidRPr="00200C93" w:rsidRDefault="002771B0" w:rsidP="00FD3A4F">
            <w:pPr>
              <w:pStyle w:val="af3"/>
            </w:pPr>
            <w:r>
              <w:t>8</w:t>
            </w:r>
          </w:p>
        </w:tc>
        <w:tc>
          <w:tcPr>
            <w:tcW w:w="107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  <w:r>
              <w:t>9</w:t>
            </w:r>
          </w:p>
        </w:tc>
        <w:tc>
          <w:tcPr>
            <w:tcW w:w="967" w:type="dxa"/>
            <w:tcBorders>
              <w:top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771B0" w:rsidRPr="007E0816" w:rsidRDefault="002771B0" w:rsidP="00FD3A4F">
            <w:pPr>
              <w:pStyle w:val="af3"/>
            </w:pPr>
            <w:r>
              <w:t>10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  <w:r>
              <w:t>11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771B0" w:rsidRPr="007E0816" w:rsidRDefault="002771B0" w:rsidP="00FD3A4F">
            <w:pPr>
              <w:pStyle w:val="af3"/>
            </w:pPr>
            <w:r>
              <w:t>12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020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020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1474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6</w:t>
            </w:r>
          </w:p>
        </w:tc>
      </w:tr>
      <w:tr w:rsidR="002771B0" w:rsidTr="00321DC6">
        <w:trPr>
          <w:trHeight w:hRule="exact" w:val="567"/>
          <w:tblHeader/>
        </w:trPr>
        <w:tc>
          <w:tcPr>
            <w:tcW w:w="1979" w:type="dxa"/>
            <w:gridSpan w:val="3"/>
            <w:tcBorders>
              <w:top w:val="single" w:sz="12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jc w:val="left"/>
            </w:pPr>
            <w:r>
              <w:t>Конструкторская группа</w:t>
            </w:r>
          </w:p>
        </w:tc>
        <w:tc>
          <w:tcPr>
            <w:tcW w:w="128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2771B0" w:rsidRPr="005622FF" w:rsidRDefault="002771B0" w:rsidP="00FD3A4F">
            <w:pPr>
              <w:pStyle w:val="af3"/>
              <w:rPr>
                <w:lang w:val="en-US"/>
              </w:rPr>
            </w:pPr>
          </w:p>
        </w:tc>
        <w:tc>
          <w:tcPr>
            <w:tcW w:w="1214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jc w:val="left"/>
            </w:pPr>
            <w:r>
              <w:t>Стр.</w:t>
            </w:r>
          </w:p>
          <w:p w:rsidR="002771B0" w:rsidRDefault="002771B0" w:rsidP="00FD3A4F">
            <w:pPr>
              <w:pStyle w:val="af3"/>
              <w:jc w:val="left"/>
            </w:pPr>
            <w:r>
              <w:t>район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111B97" w:rsidRDefault="002771B0" w:rsidP="00FD3A4F">
            <w:pPr>
              <w:pStyle w:val="af3"/>
              <w:rPr>
                <w:lang w:val="en-US"/>
              </w:rPr>
            </w:pPr>
          </w:p>
        </w:tc>
        <w:tc>
          <w:tcPr>
            <w:tcW w:w="99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jc w:val="left"/>
            </w:pPr>
            <w:r>
              <w:t>Блок</w:t>
            </w:r>
          </w:p>
        </w:tc>
        <w:tc>
          <w:tcPr>
            <w:tcW w:w="10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</w:pPr>
          </w:p>
        </w:tc>
        <w:tc>
          <w:tcPr>
            <w:tcW w:w="1417" w:type="dxa"/>
            <w:gridSpan w:val="2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</w:pPr>
            <w:r>
              <w:t>Секция</w:t>
            </w:r>
          </w:p>
        </w:tc>
        <w:tc>
          <w:tcPr>
            <w:tcW w:w="7234" w:type="dxa"/>
            <w:gridSpan w:val="7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0909D9" w:rsidRDefault="002771B0" w:rsidP="00FD3A4F">
            <w:pPr>
              <w:pStyle w:val="af3"/>
            </w:pPr>
            <w:bookmarkStart w:id="17" w:name="_GoBack"/>
            <w:bookmarkEnd w:id="17"/>
          </w:p>
        </w:tc>
        <w:tc>
          <w:tcPr>
            <w:tcW w:w="170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jc w:val="left"/>
            </w:pPr>
          </w:p>
        </w:tc>
        <w:tc>
          <w:tcPr>
            <w:tcW w:w="1134" w:type="dxa"/>
            <w:tcBorders>
              <w:top w:val="single" w:sz="12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jc w:val="left"/>
            </w:pPr>
          </w:p>
        </w:tc>
        <w:tc>
          <w:tcPr>
            <w:tcW w:w="1020" w:type="dxa"/>
            <w:tcBorders>
              <w:top w:val="single" w:sz="12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jc w:val="left"/>
            </w:pPr>
          </w:p>
        </w:tc>
        <w:tc>
          <w:tcPr>
            <w:tcW w:w="1020" w:type="dxa"/>
            <w:tcBorders>
              <w:top w:val="single" w:sz="12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jc w:val="left"/>
            </w:pPr>
          </w:p>
        </w:tc>
        <w:tc>
          <w:tcPr>
            <w:tcW w:w="1474" w:type="dxa"/>
            <w:tcBorders>
              <w:top w:val="single" w:sz="12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jc w:val="left"/>
            </w:pPr>
          </w:p>
        </w:tc>
      </w:tr>
      <w:tr w:rsidR="00321DC6" w:rsidTr="00321DC6">
        <w:trPr>
          <w:trHeight w:val="567"/>
        </w:trPr>
        <w:tc>
          <w:tcPr>
            <w:tcW w:w="22366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Pr="00452A57" w:rsidRDefault="00321DC6" w:rsidP="00321DC6">
            <w:pPr>
              <w:pStyle w:val="13"/>
            </w:pPr>
            <w:bookmarkStart w:id="18" w:name="_Toc481133340"/>
            <w:r>
              <w:t xml:space="preserve">Электрооборудование, устанавливаемое </w:t>
            </w:r>
            <w:r w:rsidRPr="00DD37E7">
              <w:t>электро</w:t>
            </w:r>
            <w:r>
              <w:t>монтажным предприятием</w:t>
            </w:r>
            <w:bookmarkEnd w:id="18"/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321DC6" w:rsidRDefault="002771B0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321DC6" w:rsidRDefault="00321DC6" w:rsidP="00321DC6">
            <w:pPr>
              <w:pStyle w:val="af2"/>
            </w:pPr>
            <w:r>
              <w:t>Саморегулирующаяся электрическая нагрев</w:t>
            </w:r>
            <w:r>
              <w:t>а</w:t>
            </w:r>
            <w:r>
              <w:t>тельная лента 15ВТС2-ВР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0,168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0,84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321DC6" w:rsidRDefault="002771B0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321DC6" w:rsidRDefault="00321DC6" w:rsidP="00321DC6">
            <w:pPr>
              <w:pStyle w:val="af2"/>
            </w:pPr>
            <w:r>
              <w:t>Саморегулирующаяся электрическая нагрев</w:t>
            </w:r>
            <w:r>
              <w:t>а</w:t>
            </w:r>
            <w:r>
              <w:t>тельная лента 30ВТС2-ВР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134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0,168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22,512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321DC6" w:rsidRDefault="002771B0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321DC6" w:rsidRDefault="00321DC6" w:rsidP="00321DC6">
            <w:pPr>
              <w:pStyle w:val="af2"/>
            </w:pPr>
            <w:r>
              <w:t>Саморегулирующаяся электрическая нагрев</w:t>
            </w:r>
            <w:r>
              <w:t>а</w:t>
            </w:r>
            <w:r>
              <w:t>тельная лента 45ВТС2-ВР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15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0,152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2,28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321DC6" w:rsidRDefault="002771B0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321DC6" w:rsidRDefault="00321DC6" w:rsidP="00321DC6">
            <w:pPr>
              <w:pStyle w:val="af2"/>
            </w:pPr>
            <w:r>
              <w:t>Саморегулирующаяся электрическая нагрев</w:t>
            </w:r>
            <w:r>
              <w:t>а</w:t>
            </w:r>
            <w:r>
              <w:t>тельная лента 60ВТС2-ВР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260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0,152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38,456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321DC6" w:rsidRDefault="002771B0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321DC6" w:rsidRDefault="00321DC6" w:rsidP="00321DC6">
            <w:pPr>
              <w:pStyle w:val="af2"/>
            </w:pPr>
            <w:r>
              <w:t>Коробка соединительная РТВ 401-1Б/0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1,2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321DC6" w:rsidRDefault="002771B0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321DC6" w:rsidRDefault="00321DC6" w:rsidP="00321DC6">
            <w:pPr>
              <w:pStyle w:val="af2"/>
            </w:pPr>
            <w:r>
              <w:t>Коробка соединительная РТВ 601-1Б/0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1,9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3,8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321DC6" w:rsidRDefault="002771B0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321DC6" w:rsidRDefault="00321DC6" w:rsidP="00321DC6">
            <w:pPr>
              <w:pStyle w:val="af2"/>
            </w:pPr>
            <w:r>
              <w:t>Коробка соединительная РТВ 601-1Б/1Б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4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8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321DC6" w:rsidRDefault="002771B0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321DC6" w:rsidRDefault="00321DC6" w:rsidP="00321DC6">
            <w:pPr>
              <w:pStyle w:val="af2"/>
            </w:pPr>
            <w:r>
              <w:t>Комплект TKW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25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0,05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1,25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2771B0" w:rsidTr="00321DC6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EB16B9" w:rsidRDefault="002771B0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Pr="00321DC6" w:rsidRDefault="002771B0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Pr="00321DC6" w:rsidRDefault="00321DC6" w:rsidP="00321DC6">
            <w:pPr>
              <w:pStyle w:val="af2"/>
            </w:pPr>
            <w:r>
              <w:t>Комплект для соединения СР-7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7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0,07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321DC6" w:rsidP="00FD3A4F">
            <w:pPr>
              <w:pStyle w:val="af3"/>
              <w:keepLines/>
            </w:pPr>
            <w:r>
              <w:t>0,49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771B0" w:rsidRDefault="002771B0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771B0" w:rsidRPr="00452A57" w:rsidRDefault="002771B0" w:rsidP="00FD3A4F">
            <w:pPr>
              <w:pStyle w:val="af3"/>
              <w:keepLines/>
            </w:pPr>
          </w:p>
        </w:tc>
      </w:tr>
      <w:tr w:rsidR="00321DC6" w:rsidTr="00321DC6">
        <w:trPr>
          <w:trHeight w:val="567"/>
        </w:trPr>
        <w:tc>
          <w:tcPr>
            <w:tcW w:w="22366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Pr="00321DC6" w:rsidRDefault="00321DC6" w:rsidP="00DD37E7">
            <w:pPr>
              <w:pStyle w:val="20"/>
            </w:pPr>
            <w:bookmarkStart w:id="19" w:name="_Toc481133341"/>
            <w:r w:rsidRPr="00321DC6">
              <w:lastRenderedPageBreak/>
              <w:t>Изделия и материалы крепления электрооборудования и кабелей для электромонтажного предприятия</w:t>
            </w:r>
            <w:bookmarkEnd w:id="19"/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Лента крепежная FT/HTM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69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0,06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4,14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Маркировка нагревательных секций: Бирка маркировочная</w:t>
            </w:r>
            <w:proofErr w:type="gramStart"/>
            <w:r>
              <w:t xml:space="preserve"> У</w:t>
            </w:r>
            <w:proofErr w:type="gramEnd"/>
            <w:r>
              <w:t xml:space="preserve"> 153  (квадратная маленькая)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25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0,005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0,125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321DC6">
            <w:pPr>
              <w:pStyle w:val="af2"/>
            </w:pPr>
            <w:r>
              <w:t>Маркировка соединительных коробок:</w:t>
            </w:r>
          </w:p>
          <w:p w:rsidR="00321DC6" w:rsidRDefault="00321DC6" w:rsidP="00321DC6">
            <w:pPr>
              <w:pStyle w:val="af2"/>
            </w:pPr>
            <w:r>
              <w:t xml:space="preserve">Планка отличительная 80х12х1 мм,  </w:t>
            </w:r>
          </w:p>
          <w:p w:rsidR="00321DC6" w:rsidRPr="00321DC6" w:rsidRDefault="00321DC6" w:rsidP="00321DC6">
            <w:pPr>
              <w:pStyle w:val="af2"/>
            </w:pPr>
            <w:r>
              <w:t>4550.70.ВП00.008.0155.362374.00.001ВМ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15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0,0082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0,123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Стяжка 150х3  (черная)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40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0,005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0,2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 xml:space="preserve">Этикетка "Внимание </w:t>
            </w:r>
            <w:proofErr w:type="spellStart"/>
            <w:r>
              <w:t>электрообогрев</w:t>
            </w:r>
            <w:proofErr w:type="spellEnd"/>
            <w:r>
              <w:t>"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51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0,005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0,255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 xml:space="preserve">Провод </w:t>
            </w:r>
            <w:proofErr w:type="spellStart"/>
            <w:r>
              <w:t>ПуГВ</w:t>
            </w:r>
            <w:proofErr w:type="spellEnd"/>
            <w:r>
              <w:t xml:space="preserve"> 6 ж/з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65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0,0742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4,823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Наконечник медный ТМЛ 6-6-4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55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0,0043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0,2365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Болт М6х20.016 ГОСТ 7798-70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17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0,00611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0,10387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Болт М6х30.016 ГОСТ 7798-70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30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0,00898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0,2694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Гайка М</w:t>
            </w:r>
            <w:proofErr w:type="gramStart"/>
            <w:r>
              <w:t>6</w:t>
            </w:r>
            <w:proofErr w:type="gramEnd"/>
            <w:r>
              <w:t>.016 ГОСТ 5915-70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70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0,0022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0,154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Шайба 6.016 ГОСТ 6958-78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85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0,00085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0,0723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Шайба 6.65Г.019 ГОСТ 6402-70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45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0,00082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0,0369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Трубка термоусаживаемая PBF 9,5/4,8 мм (3/8")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0,016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0,032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Грунтовка ГФ-021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166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0,052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0,052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Хомут PFS/30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2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Крепежные элементы для хомута  PFS/30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22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0,22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 xml:space="preserve">Герметик силиконовый </w:t>
            </w:r>
            <w:proofErr w:type="spellStart"/>
            <w:r>
              <w:t>Пентэласт</w:t>
            </w:r>
            <w:proofErr w:type="spellEnd"/>
            <w:r>
              <w:t xml:space="preserve"> 1101 (пр</w:t>
            </w:r>
            <w:r>
              <w:t>о</w:t>
            </w:r>
            <w:r>
              <w:t>зрачный) 310 мл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4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0,365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1,46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>Вазелин технический ВТВ-1 (800  г.)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1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0,8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0,8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  <w:tr w:rsidR="00321DC6" w:rsidTr="00FD3A4F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EB16B9" w:rsidRDefault="00321DC6" w:rsidP="00FD3A4F">
            <w:pPr>
              <w:pStyle w:val="af9"/>
              <w:keepLines/>
              <w:numPr>
                <w:ilvl w:val="0"/>
                <w:numId w:val="8"/>
              </w:numPr>
              <w:spacing w:line="240" w:lineRule="auto"/>
              <w:ind w:left="-28"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Pr="00321DC6" w:rsidRDefault="00321DC6" w:rsidP="00321DC6">
            <w:pPr>
              <w:pStyle w:val="af3"/>
              <w:keepLines/>
            </w:pPr>
          </w:p>
        </w:tc>
        <w:tc>
          <w:tcPr>
            <w:tcW w:w="496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Pr="00321DC6" w:rsidRDefault="00321DC6" w:rsidP="00321DC6">
            <w:pPr>
              <w:pStyle w:val="af2"/>
            </w:pPr>
            <w:r>
              <w:t xml:space="preserve">Маркировочные бирки для силового кабеля: Держатель для меток на 11-15 символов, </w:t>
            </w:r>
            <w:r>
              <w:lastRenderedPageBreak/>
              <w:t>надпись по заказу, 93 мм, нержавеющая сталь WSM</w:t>
            </w:r>
            <w:proofErr w:type="gramStart"/>
            <w:r>
              <w:t>С</w:t>
            </w:r>
            <w:proofErr w:type="gramEnd"/>
            <w:r>
              <w:t xml:space="preserve"> 11-15 1891670000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796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76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0,007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  <w:r>
              <w:t>0,532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21DC6" w:rsidRDefault="00321DC6" w:rsidP="00FD3A4F">
            <w:pPr>
              <w:pStyle w:val="af3"/>
              <w:keepLines/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21DC6" w:rsidRPr="00452A57" w:rsidRDefault="00321DC6" w:rsidP="00FD3A4F">
            <w:pPr>
              <w:pStyle w:val="af3"/>
              <w:keepLines/>
            </w:pPr>
          </w:p>
        </w:tc>
      </w:tr>
    </w:tbl>
    <w:p w:rsidR="0028767D" w:rsidRDefault="0028767D" w:rsidP="002F43DD">
      <w:pPr>
        <w:pStyle w:val="40"/>
        <w:rPr>
          <w:lang w:val="en-US"/>
        </w:rPr>
      </w:pPr>
    </w:p>
    <w:p w:rsidR="0028767D" w:rsidRPr="0028767D" w:rsidRDefault="0028767D" w:rsidP="002F43DD">
      <w:pPr>
        <w:pStyle w:val="40"/>
        <w:rPr>
          <w:lang w:val="en-US"/>
        </w:rPr>
        <w:sectPr w:rsidR="0028767D" w:rsidRPr="0028767D" w:rsidSect="00C84758">
          <w:headerReference w:type="default" r:id="rId13"/>
          <w:footerReference w:type="default" r:id="rId14"/>
          <w:headerReference w:type="first" r:id="rId15"/>
          <w:footerReference w:type="first" r:id="rId16"/>
          <w:pgSz w:w="23814" w:h="16840" w:orient="landscape" w:code="8"/>
          <w:pgMar w:top="40" w:right="567" w:bottom="1701" w:left="1418" w:header="0" w:footer="709" w:gutter="0"/>
          <w:cols w:space="708"/>
          <w:titlePg/>
          <w:docGrid w:linePitch="360"/>
        </w:sectPr>
      </w:pPr>
    </w:p>
    <w:p w:rsidR="00A01159" w:rsidRPr="00552AA9" w:rsidRDefault="00A6336F" w:rsidP="002F43DD">
      <w:pPr>
        <w:pStyle w:val="40"/>
        <w:rPr>
          <w:sz w:val="8"/>
          <w:szCs w:val="8"/>
          <w:lang w:val="en-US"/>
        </w:rPr>
      </w:pPr>
      <w:r>
        <w:rPr>
          <w:noProof/>
          <w:sz w:val="8"/>
          <w:szCs w:val="8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0" allowOverlap="0">
                <wp:simplePos x="0" y="0"/>
                <wp:positionH relativeFrom="page">
                  <wp:posOffset>720090</wp:posOffset>
                </wp:positionH>
                <wp:positionV relativeFrom="page">
                  <wp:posOffset>215900</wp:posOffset>
                </wp:positionV>
                <wp:extent cx="14201775" cy="360045"/>
                <wp:effectExtent l="0" t="0" r="381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177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36CB1" w:rsidRPr="0044428A" w:rsidRDefault="00436CB1" w:rsidP="00436CB1">
                            <w:pPr>
                              <w:spacing w:before="120" w:line="240" w:lineRule="auto"/>
                              <w:jc w:val="center"/>
                            </w:pPr>
                            <w:r w:rsidRPr="00F25EF1">
                              <w:t>Лист регистрации изменений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7pt;margin-top:17pt;width:1118.25pt;height:28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" o:allowincell="f" o:allowoverlap="f" filled="f" stroked="f">
                <v:textbox inset="0,0,0,0">
                  <w:txbxContent>
                    <w:p w:rsidR="00436CB1" w:rsidRPr="0044428A" w:rsidRDefault="00436CB1" w:rsidP="00436CB1">
                      <w:pPr>
                        <w:spacing w:before="120" w:line="240" w:lineRule="auto"/>
                        <w:jc w:val="center"/>
                      </w:pPr>
                      <w:r w:rsidRPr="00F25EF1">
                        <w:t>Лист регистрации изменений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22368" w:type="dxa"/>
        <w:tblInd w:w="-170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133"/>
        <w:gridCol w:w="1132"/>
        <w:gridCol w:w="1132"/>
        <w:gridCol w:w="1132"/>
        <w:gridCol w:w="1132"/>
        <w:gridCol w:w="1416"/>
        <w:gridCol w:w="1416"/>
        <w:gridCol w:w="850"/>
        <w:gridCol w:w="679"/>
        <w:gridCol w:w="1416"/>
        <w:gridCol w:w="454"/>
        <w:gridCol w:w="1132"/>
        <w:gridCol w:w="1132"/>
        <w:gridCol w:w="1132"/>
        <w:gridCol w:w="1132"/>
        <w:gridCol w:w="1132"/>
        <w:gridCol w:w="1416"/>
        <w:gridCol w:w="1416"/>
        <w:gridCol w:w="850"/>
        <w:gridCol w:w="679"/>
      </w:tblGrid>
      <w:tr w:rsidR="00B72034" w:rsidRPr="00065A2C" w:rsidTr="00065A2C">
        <w:trPr>
          <w:trHeight w:hRule="exact" w:val="510"/>
        </w:trPr>
        <w:tc>
          <w:tcPr>
            <w:tcW w:w="455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B72034" w:rsidRPr="007738EB" w:rsidRDefault="00B72034" w:rsidP="00065A2C">
            <w:pPr>
              <w:pStyle w:val="af3"/>
              <w:ind w:left="113" w:right="113"/>
            </w:pPr>
            <w:r>
              <w:t>Изм.</w:t>
            </w:r>
          </w:p>
        </w:tc>
        <w:tc>
          <w:tcPr>
            <w:tcW w:w="452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  <w:r w:rsidRPr="00F25EF1">
              <w:rPr>
                <w:lang w:eastAsia="en-US"/>
              </w:rPr>
              <w:t>Номера листов (страниц)</w:t>
            </w:r>
          </w:p>
        </w:tc>
        <w:tc>
          <w:tcPr>
            <w:tcW w:w="11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Всего</w:t>
            </w:r>
            <w:r>
              <w:rPr>
                <w:lang w:eastAsia="en-US"/>
              </w:rPr>
              <w:t xml:space="preserve"> </w:t>
            </w:r>
            <w:r w:rsidRPr="00F25EF1">
              <w:rPr>
                <w:lang w:eastAsia="en-US"/>
              </w:rPr>
              <w:t>листов (страниц)</w:t>
            </w:r>
          </w:p>
          <w:p w:rsidR="00B72034" w:rsidRPr="00F25EF1" w:rsidRDefault="00B72034" w:rsidP="00065A2C">
            <w:pPr>
              <w:pStyle w:val="af3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в док</w:t>
            </w:r>
            <w:r w:rsidRPr="00F25EF1">
              <w:rPr>
                <w:lang w:eastAsia="en-US"/>
              </w:rPr>
              <w:t>у</w:t>
            </w:r>
            <w:r w:rsidRPr="00F25EF1">
              <w:rPr>
                <w:lang w:eastAsia="en-US"/>
              </w:rPr>
              <w:t>менте</w:t>
            </w:r>
          </w:p>
        </w:tc>
        <w:tc>
          <w:tcPr>
            <w:tcW w:w="141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Номер</w:t>
            </w:r>
          </w:p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документа</w:t>
            </w:r>
          </w:p>
        </w:tc>
        <w:tc>
          <w:tcPr>
            <w:tcW w:w="141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spacing w:line="220" w:lineRule="exact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Входящий номер</w:t>
            </w:r>
            <w:r>
              <w:rPr>
                <w:lang w:eastAsia="en-US"/>
              </w:rPr>
              <w:t xml:space="preserve"> </w:t>
            </w:r>
            <w:r w:rsidRPr="00F25EF1">
              <w:rPr>
                <w:lang w:eastAsia="en-US"/>
              </w:rPr>
              <w:t>с</w:t>
            </w:r>
            <w:r w:rsidRPr="00F25EF1">
              <w:rPr>
                <w:lang w:eastAsia="en-US"/>
              </w:rPr>
              <w:t>о</w:t>
            </w:r>
            <w:r w:rsidRPr="00F25EF1">
              <w:rPr>
                <w:lang w:eastAsia="en-US"/>
              </w:rPr>
              <w:t>провод</w:t>
            </w:r>
            <w:r w:rsidRPr="00F25EF1">
              <w:rPr>
                <w:lang w:eastAsia="en-US"/>
              </w:rPr>
              <w:t>и</w:t>
            </w:r>
            <w:r w:rsidRPr="00F25EF1">
              <w:rPr>
                <w:lang w:eastAsia="en-US"/>
              </w:rPr>
              <w:t>тельного документа</w:t>
            </w:r>
            <w:r>
              <w:rPr>
                <w:lang w:eastAsia="en-US"/>
              </w:rPr>
              <w:t xml:space="preserve"> </w:t>
            </w:r>
            <w:r w:rsidRPr="00F25EF1">
              <w:rPr>
                <w:lang w:eastAsia="en-US"/>
              </w:rPr>
              <w:t>и дата</w:t>
            </w:r>
          </w:p>
        </w:tc>
        <w:tc>
          <w:tcPr>
            <w:tcW w:w="8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Подп.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Дата</w:t>
            </w:r>
          </w:p>
        </w:tc>
        <w:tc>
          <w:tcPr>
            <w:tcW w:w="141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B72034" w:rsidRPr="007738EB" w:rsidRDefault="00B72034" w:rsidP="00065A2C">
            <w:pPr>
              <w:pStyle w:val="af3"/>
              <w:ind w:left="113" w:right="113"/>
            </w:pPr>
            <w:r>
              <w:t>Изм.</w:t>
            </w:r>
          </w:p>
        </w:tc>
        <w:tc>
          <w:tcPr>
            <w:tcW w:w="452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  <w:r w:rsidRPr="00F25EF1">
              <w:rPr>
                <w:lang w:eastAsia="en-US"/>
              </w:rPr>
              <w:t>Номера листов (страниц)</w:t>
            </w:r>
          </w:p>
        </w:tc>
        <w:tc>
          <w:tcPr>
            <w:tcW w:w="11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Всего</w:t>
            </w:r>
            <w:r>
              <w:rPr>
                <w:lang w:eastAsia="en-US"/>
              </w:rPr>
              <w:t xml:space="preserve"> </w:t>
            </w:r>
            <w:r w:rsidRPr="00F25EF1">
              <w:rPr>
                <w:lang w:eastAsia="en-US"/>
              </w:rPr>
              <w:t>листов (страниц)</w:t>
            </w:r>
          </w:p>
          <w:p w:rsidR="00B72034" w:rsidRPr="00F25EF1" w:rsidRDefault="00B72034" w:rsidP="00065A2C">
            <w:pPr>
              <w:pStyle w:val="af3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в док</w:t>
            </w:r>
            <w:r w:rsidRPr="00F25EF1">
              <w:rPr>
                <w:lang w:eastAsia="en-US"/>
              </w:rPr>
              <w:t>у</w:t>
            </w:r>
            <w:r w:rsidRPr="00F25EF1">
              <w:rPr>
                <w:lang w:eastAsia="en-US"/>
              </w:rPr>
              <w:t>менте</w:t>
            </w:r>
          </w:p>
        </w:tc>
        <w:tc>
          <w:tcPr>
            <w:tcW w:w="141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Номер</w:t>
            </w:r>
          </w:p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документа</w:t>
            </w:r>
          </w:p>
        </w:tc>
        <w:tc>
          <w:tcPr>
            <w:tcW w:w="141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spacing w:line="220" w:lineRule="exact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Входящий номер</w:t>
            </w:r>
            <w:r>
              <w:rPr>
                <w:lang w:eastAsia="en-US"/>
              </w:rPr>
              <w:t xml:space="preserve"> </w:t>
            </w:r>
            <w:r w:rsidRPr="00F25EF1">
              <w:rPr>
                <w:lang w:eastAsia="en-US"/>
              </w:rPr>
              <w:t>с</w:t>
            </w:r>
            <w:r w:rsidRPr="00F25EF1">
              <w:rPr>
                <w:lang w:eastAsia="en-US"/>
              </w:rPr>
              <w:t>о</w:t>
            </w:r>
            <w:r w:rsidRPr="00F25EF1">
              <w:rPr>
                <w:lang w:eastAsia="en-US"/>
              </w:rPr>
              <w:t>провод</w:t>
            </w:r>
            <w:r w:rsidRPr="00F25EF1">
              <w:rPr>
                <w:lang w:eastAsia="en-US"/>
              </w:rPr>
              <w:t>и</w:t>
            </w:r>
            <w:r w:rsidRPr="00F25EF1">
              <w:rPr>
                <w:lang w:eastAsia="en-US"/>
              </w:rPr>
              <w:t>тельного документа</w:t>
            </w:r>
            <w:r>
              <w:rPr>
                <w:lang w:eastAsia="en-US"/>
              </w:rPr>
              <w:t xml:space="preserve"> </w:t>
            </w:r>
            <w:r w:rsidRPr="00F25EF1">
              <w:rPr>
                <w:lang w:eastAsia="en-US"/>
              </w:rPr>
              <w:t>и дата</w:t>
            </w:r>
          </w:p>
        </w:tc>
        <w:tc>
          <w:tcPr>
            <w:tcW w:w="8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Подп.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ind w:left="-57" w:right="-57"/>
              <w:rPr>
                <w:lang w:eastAsia="en-US"/>
              </w:rPr>
            </w:pPr>
            <w:r w:rsidRPr="00F25EF1">
              <w:rPr>
                <w:lang w:eastAsia="en-US"/>
              </w:rPr>
              <w:t>Дата</w:t>
            </w:r>
          </w:p>
        </w:tc>
      </w:tr>
      <w:tr w:rsidR="00B72034" w:rsidRPr="00065A2C" w:rsidTr="00065A2C">
        <w:trPr>
          <w:trHeight w:hRule="exact" w:val="907"/>
        </w:trPr>
        <w:tc>
          <w:tcPr>
            <w:tcW w:w="455" w:type="dxa"/>
            <w:vMerge/>
            <w:tcBorders>
              <w:left w:val="nil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изм</w:t>
            </w:r>
            <w:r w:rsidRPr="00F25EF1">
              <w:rPr>
                <w:lang w:eastAsia="en-US"/>
              </w:rPr>
              <w:t>е</w:t>
            </w:r>
            <w:r w:rsidRPr="00F25EF1">
              <w:rPr>
                <w:lang w:eastAsia="en-US"/>
              </w:rPr>
              <w:t>ненных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proofErr w:type="gramStart"/>
            <w:r w:rsidRPr="00F25EF1">
              <w:rPr>
                <w:lang w:eastAsia="en-US"/>
              </w:rPr>
              <w:t>зам</w:t>
            </w:r>
            <w:r w:rsidRPr="00F25EF1">
              <w:rPr>
                <w:lang w:eastAsia="en-US"/>
              </w:rPr>
              <w:t>е</w:t>
            </w:r>
            <w:r w:rsidRPr="00F25EF1">
              <w:rPr>
                <w:lang w:eastAsia="en-US"/>
              </w:rPr>
              <w:t>ненных</w:t>
            </w:r>
            <w:proofErr w:type="gramEnd"/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новых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8A3A49">
              <w:rPr>
                <w:lang w:eastAsia="en-US"/>
              </w:rPr>
              <w:t>а</w:t>
            </w:r>
            <w:r w:rsidRPr="00F25EF1">
              <w:rPr>
                <w:lang w:eastAsia="en-US"/>
              </w:rPr>
              <w:t>ннул</w:t>
            </w:r>
            <w:r w:rsidRPr="00F25EF1">
              <w:rPr>
                <w:lang w:eastAsia="en-US"/>
              </w:rPr>
              <w:t>и</w:t>
            </w:r>
            <w:r w:rsidRPr="00F25EF1">
              <w:rPr>
                <w:lang w:eastAsia="en-US"/>
              </w:rPr>
              <w:t>рова</w:t>
            </w:r>
            <w:r w:rsidRPr="00F25EF1">
              <w:rPr>
                <w:lang w:eastAsia="en-US"/>
              </w:rPr>
              <w:t>н</w:t>
            </w:r>
            <w:r w:rsidRPr="00F25EF1">
              <w:rPr>
                <w:lang w:eastAsia="en-US"/>
              </w:rPr>
              <w:t>ных</w:t>
            </w:r>
          </w:p>
        </w:tc>
        <w:tc>
          <w:tcPr>
            <w:tcW w:w="1132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изм</w:t>
            </w:r>
            <w:r w:rsidRPr="00F25EF1">
              <w:rPr>
                <w:lang w:eastAsia="en-US"/>
              </w:rPr>
              <w:t>е</w:t>
            </w:r>
            <w:r w:rsidRPr="00F25EF1">
              <w:rPr>
                <w:lang w:eastAsia="en-US"/>
              </w:rPr>
              <w:t>ненных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proofErr w:type="gramStart"/>
            <w:r w:rsidRPr="00F25EF1">
              <w:rPr>
                <w:lang w:eastAsia="en-US"/>
              </w:rPr>
              <w:t>зам</w:t>
            </w:r>
            <w:r w:rsidRPr="00F25EF1">
              <w:rPr>
                <w:lang w:eastAsia="en-US"/>
              </w:rPr>
              <w:t>е</w:t>
            </w:r>
            <w:r w:rsidRPr="00F25EF1">
              <w:rPr>
                <w:lang w:eastAsia="en-US"/>
              </w:rPr>
              <w:t>ненных</w:t>
            </w:r>
            <w:proofErr w:type="gramEnd"/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F25EF1">
              <w:rPr>
                <w:lang w:eastAsia="en-US"/>
              </w:rPr>
              <w:t>новых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72034" w:rsidRPr="00F25EF1" w:rsidRDefault="00B72034" w:rsidP="00065A2C">
            <w:pPr>
              <w:pStyle w:val="af3"/>
              <w:rPr>
                <w:lang w:eastAsia="en-US"/>
              </w:rPr>
            </w:pPr>
            <w:r w:rsidRPr="008A3A49">
              <w:rPr>
                <w:lang w:eastAsia="en-US"/>
              </w:rPr>
              <w:t>а</w:t>
            </w:r>
            <w:r w:rsidRPr="00F25EF1">
              <w:rPr>
                <w:lang w:eastAsia="en-US"/>
              </w:rPr>
              <w:t>ннул</w:t>
            </w:r>
            <w:r w:rsidRPr="00F25EF1">
              <w:rPr>
                <w:lang w:eastAsia="en-US"/>
              </w:rPr>
              <w:t>и</w:t>
            </w:r>
            <w:r w:rsidRPr="00F25EF1">
              <w:rPr>
                <w:lang w:eastAsia="en-US"/>
              </w:rPr>
              <w:t>рова</w:t>
            </w:r>
            <w:r w:rsidRPr="00F25EF1">
              <w:rPr>
                <w:lang w:eastAsia="en-US"/>
              </w:rPr>
              <w:t>н</w:t>
            </w:r>
            <w:r w:rsidRPr="00F25EF1">
              <w:rPr>
                <w:lang w:eastAsia="en-US"/>
              </w:rPr>
              <w:t>ных</w:t>
            </w:r>
          </w:p>
        </w:tc>
        <w:tc>
          <w:tcPr>
            <w:tcW w:w="1132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vMerge/>
            <w:tcBorders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B72034" w:rsidRPr="00065A2C" w:rsidRDefault="00B72034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top w:val="single" w:sz="12" w:space="0" w:color="000000"/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top w:val="single" w:sz="12" w:space="0" w:color="000000"/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A01159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A01159" w:rsidRPr="00065A2C" w:rsidRDefault="00A01159" w:rsidP="00065A2C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  <w:tr w:rsidR="00492F00" w:rsidRPr="00065A2C" w:rsidTr="00065A2C">
        <w:trPr>
          <w:trHeight w:val="454"/>
        </w:trPr>
        <w:tc>
          <w:tcPr>
            <w:tcW w:w="455" w:type="dxa"/>
            <w:tcBorders>
              <w:lef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  <w:tc>
          <w:tcPr>
            <w:tcW w:w="679" w:type="dxa"/>
            <w:tcBorders>
              <w:right w:val="nil"/>
            </w:tcBorders>
            <w:shd w:val="clear" w:color="auto" w:fill="auto"/>
            <w:vAlign w:val="center"/>
          </w:tcPr>
          <w:p w:rsidR="00492F00" w:rsidRPr="00065A2C" w:rsidRDefault="00492F00" w:rsidP="00A01159">
            <w:pPr>
              <w:pStyle w:val="af3"/>
              <w:rPr>
                <w:lang w:val="en-US"/>
              </w:rPr>
            </w:pPr>
          </w:p>
        </w:tc>
      </w:tr>
    </w:tbl>
    <w:p w:rsidR="00E31BE9" w:rsidRPr="00357C0C" w:rsidRDefault="00E31BE9" w:rsidP="002F43DD">
      <w:pPr>
        <w:pStyle w:val="40"/>
        <w:rPr>
          <w:lang w:val="en-US"/>
        </w:rPr>
      </w:pPr>
    </w:p>
    <w:sectPr w:rsidR="00E31BE9" w:rsidRPr="00357C0C" w:rsidSect="005E62DA">
      <w:headerReference w:type="default" r:id="rId17"/>
      <w:footerReference w:type="default" r:id="rId18"/>
      <w:pgSz w:w="23814" w:h="16840" w:orient="landscape" w:code="8"/>
      <w:pgMar w:top="40" w:right="567" w:bottom="1701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DC6" w:rsidRDefault="00321DC6" w:rsidP="006145D4">
      <w:r>
        <w:separator/>
      </w:r>
    </w:p>
  </w:endnote>
  <w:endnote w:type="continuationSeparator" w:id="0">
    <w:p w:rsidR="00321DC6" w:rsidRDefault="00321DC6" w:rsidP="0061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C7" w:rsidRDefault="00D944C7" w:rsidP="00937462"/>
  <w:p w:rsidR="00D944C7" w:rsidRDefault="00D944C7" w:rsidP="00937462"/>
  <w:p w:rsidR="00D944C7" w:rsidRPr="001F4F4D" w:rsidRDefault="00D944C7" w:rsidP="0093746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C7" w:rsidRDefault="00D944C7" w:rsidP="00937462"/>
  <w:p w:rsidR="001339BF" w:rsidRDefault="001339BF" w:rsidP="00937462"/>
  <w:p w:rsidR="001339BF" w:rsidRDefault="001339BF" w:rsidP="00937462"/>
  <w:p w:rsidR="001339BF" w:rsidRDefault="001339BF" w:rsidP="00937462"/>
  <w:p w:rsidR="001339BF" w:rsidRPr="001339BF" w:rsidRDefault="00CF1340" w:rsidP="00937462">
    <w:r>
      <w:rPr>
        <w:noProof/>
      </w:rPr>
      <w:drawing>
        <wp:anchor distT="0" distB="0" distL="114300" distR="114300" simplePos="0" relativeHeight="251662848" behindDoc="0" locked="0" layoutInCell="1" allowOverlap="1" wp14:anchorId="5CFE4DBB" wp14:editId="22F8F3C0">
          <wp:simplePos x="0" y="0"/>
          <wp:positionH relativeFrom="column">
            <wp:posOffset>8848408</wp:posOffset>
          </wp:positionH>
          <wp:positionV relativeFrom="paragraph">
            <wp:posOffset>104140</wp:posOffset>
          </wp:positionV>
          <wp:extent cx="452437" cy="152718"/>
          <wp:effectExtent l="0" t="0" r="5080" b="0"/>
          <wp:wrapNone/>
          <wp:docPr id="254" name="Рисунок 2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" name="Рисунок 16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35" cy="152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944C7" w:rsidRDefault="00CF1340" w:rsidP="00937462">
    <w:r>
      <w:rPr>
        <w:noProof/>
      </w:rPr>
      <w:drawing>
        <wp:anchor distT="0" distB="0" distL="114300" distR="114300" simplePos="0" relativeHeight="251661824" behindDoc="0" locked="0" layoutInCell="1" allowOverlap="1" wp14:anchorId="695022A0" wp14:editId="424D4B30">
          <wp:simplePos x="0" y="0"/>
          <wp:positionH relativeFrom="column">
            <wp:posOffset>8903017</wp:posOffset>
          </wp:positionH>
          <wp:positionV relativeFrom="paragraph">
            <wp:posOffset>73660</wp:posOffset>
          </wp:positionV>
          <wp:extent cx="366712" cy="137160"/>
          <wp:effectExtent l="0" t="0" r="0" b="0"/>
          <wp:wrapNone/>
          <wp:docPr id="253" name="Рисунок 2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" name="Рисунок 16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712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077CB" w:rsidRDefault="005077CB" w:rsidP="00937462"/>
  <w:p w:rsidR="003A2BB0" w:rsidRPr="005077CB" w:rsidRDefault="003A2BB0" w:rsidP="0093746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58" w:rsidRDefault="00C84758" w:rsidP="00937462"/>
  <w:p w:rsidR="00C84758" w:rsidRDefault="00C84758" w:rsidP="00937462"/>
  <w:p w:rsidR="00C84758" w:rsidRPr="001F4F4D" w:rsidRDefault="00C84758" w:rsidP="0093746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58" w:rsidRDefault="00C84758" w:rsidP="00937462"/>
  <w:p w:rsidR="00C84758" w:rsidRDefault="00C84758" w:rsidP="00937462"/>
  <w:p w:rsidR="00C84758" w:rsidRPr="005077CB" w:rsidRDefault="00C84758" w:rsidP="0093746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58" w:rsidRDefault="00C84758" w:rsidP="00937462"/>
  <w:p w:rsidR="00C84758" w:rsidRDefault="00C84758" w:rsidP="00937462"/>
  <w:p w:rsidR="00C84758" w:rsidRPr="001F4F4D" w:rsidRDefault="00C84758" w:rsidP="009374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DC6" w:rsidRDefault="00321DC6" w:rsidP="006145D4">
      <w:r>
        <w:separator/>
      </w:r>
    </w:p>
  </w:footnote>
  <w:footnote w:type="continuationSeparator" w:id="0">
    <w:p w:rsidR="00321DC6" w:rsidRDefault="00321DC6" w:rsidP="00614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C7" w:rsidRDefault="00A6336F" w:rsidP="00405268">
    <w:pPr>
      <w:tabs>
        <w:tab w:val="left" w:pos="2029"/>
        <w:tab w:val="right" w:pos="21829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215900</wp:posOffset>
              </wp:positionV>
              <wp:extent cx="14636750" cy="10387965"/>
              <wp:effectExtent l="12065" t="15875" r="10160" b="0"/>
              <wp:wrapNone/>
              <wp:docPr id="208" name="Group 18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36750" cy="10387965"/>
                        <a:chOff x="454" y="340"/>
                        <a:chExt cx="23050" cy="16359"/>
                      </a:xfrm>
                    </wpg:grpSpPr>
                    <wpg:grpSp>
                      <wpg:cNvPr id="209" name="Group 1882"/>
                      <wpg:cNvGrpSpPr>
                        <a:grpSpLocks/>
                      </wpg:cNvGrpSpPr>
                      <wpg:grpSpPr bwMode="auto">
                        <a:xfrm>
                          <a:off x="964" y="16256"/>
                          <a:ext cx="21882" cy="443"/>
                          <a:chOff x="760" y="16258"/>
                          <a:chExt cx="21882" cy="443"/>
                        </a:xfrm>
                      </wpg:grpSpPr>
                      <wps:wsp>
                        <wps:cNvPr id="210" name="Text Box 1883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16338"/>
                            <a:ext cx="1851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43DD" w:rsidRPr="001339BF" w:rsidRDefault="002F43DD" w:rsidP="002F43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FILENAME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\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p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BC519A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Z</w:t>
                              </w:r>
                              <w:r w:rsidR="00BC519A" w:rsidRPr="00BC519A">
                                <w:rPr>
                                  <w:noProof/>
                                  <w:sz w:val="16"/>
                                  <w:szCs w:val="16"/>
                                </w:rPr>
                                <w:t>:\ПРОЕКТЫ\_2016\01-16-01\РД\РП-РД\4550.70.ВП00.008.0155\СЭО\Документация\Ч\4550.70.ВП00.008.0155.362632.20.005 рев.0\4550.70.ВП00.008.0155.362632.20.005 рев.0 л.1-6.</w:t>
                              </w:r>
                              <w:r w:rsidR="00BC519A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docx</w: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1884"/>
                        <wps:cNvSpPr txBox="1">
                          <a:spLocks noChangeArrowheads="1"/>
                        </wps:cNvSpPr>
                        <wps:spPr bwMode="auto">
                          <a:xfrm>
                            <a:off x="20110" y="16258"/>
                            <a:ext cx="2532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43DD" w:rsidRPr="00005A89" w:rsidRDefault="002F43DD" w:rsidP="002F43DD">
                              <w:pPr>
                                <w:jc w:val="right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>Формат</w:t>
                              </w:r>
                              <w:proofErr w:type="spellEnd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 xml:space="preserve"> А3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12" name="Rectangle 1885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22365" cy="1598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13" name="Group 1886"/>
                      <wpg:cNvGrpSpPr>
                        <a:grpSpLocks/>
                      </wpg:cNvGrpSpPr>
                      <wpg:grpSpPr bwMode="auto">
                        <a:xfrm>
                          <a:off x="13013" y="15502"/>
                          <a:ext cx="10491" cy="829"/>
                          <a:chOff x="6042" y="10382"/>
                          <a:chExt cx="10491" cy="829"/>
                        </a:xfrm>
                      </wpg:grpSpPr>
                      <wps:wsp>
                        <wps:cNvPr id="214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658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15" name="Text Box 2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934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9234DB" w:rsidRDefault="002F43DD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16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17" name="Text Box 2173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E46299" w:rsidRDefault="002F43DD" w:rsidP="002F43DD">
                              <w:pPr>
                                <w:ind w:left="-113" w:right="-11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6299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18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658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19" name="Text Box 2175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934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D12038" w:rsidRDefault="002F43DD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док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ум</w:t>
                              </w:r>
                              <w:r w:rsidRPr="00D12038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20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658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21" name="Text Box 2177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93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9234DB" w:rsidRDefault="002F43DD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22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23" name="Text Box 2179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9234DB" w:rsidRDefault="002F43DD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24" name="tbxOboz"/>
                        <wps:cNvSpPr txBox="1">
                          <a:spLocks noChangeArrowheads="1"/>
                        </wps:cNvSpPr>
                        <wps:spPr bwMode="auto">
                          <a:xfrm>
                            <a:off x="10069" y="10602"/>
                            <a:ext cx="5698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3DD" w:rsidRPr="00DB1F85" w:rsidRDefault="002F43DD" w:rsidP="002F43DD">
                              <w:pPr>
                                <w:spacing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instrText xml:space="preserve"> REF  шифр_тома  \* MERGEFORMAT </w:instrTex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BC519A" w:rsidRPr="00BC519A">
                                <w:rPr>
                                  <w:bCs/>
                                  <w:sz w:val="36"/>
                                  <w:szCs w:val="36"/>
                                </w:rPr>
                                <w:t>01.16.01.08.155.362632</w:t>
                              </w:r>
                              <w:r w:rsidR="00BC519A" w:rsidRPr="00BC519A">
                                <w:rPr>
                                  <w:sz w:val="36"/>
                                  <w:szCs w:val="36"/>
                                </w:rPr>
                                <w:t xml:space="preserve">.20.005 </w: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  <w:p w:rsidR="002F43DD" w:rsidRPr="00411C8B" w:rsidRDefault="002F43DD" w:rsidP="002F43DD">
                              <w:pPr>
                                <w:pStyle w:val="6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25" name="Text Box 2181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382"/>
                            <a:ext cx="567" cy="38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335FF2" w:rsidRDefault="002F43DD" w:rsidP="002F43DD">
                              <w:r w:rsidRPr="00335FF2">
                                <w:t>Лист</w:t>
                              </w:r>
                            </w:p>
                            <w:p w:rsidR="002F43DD" w:rsidRPr="00D74237" w:rsidRDefault="002F43DD" w:rsidP="002F43DD"/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226" name="tbxPage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768"/>
                            <a:ext cx="567" cy="4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BB7C18" w:rsidRDefault="002F43DD" w:rsidP="002F43D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F0BDD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Line 2189"/>
                        <wps:cNvCnPr>
                          <a:cxnSpLocks noChangeShapeType="1"/>
                        </wps:cNvCnPr>
                        <wps:spPr bwMode="auto">
                          <a:xfrm>
                            <a:off x="6043" y="11211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190"/>
                        <wps:cNvCnPr>
                          <a:cxnSpLocks noChangeShapeType="1"/>
                        </wps:cNvCnPr>
                        <wps:spPr bwMode="auto">
                          <a:xfrm>
                            <a:off x="644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7008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192"/>
                        <wps:cNvCnPr>
                          <a:cxnSpLocks noChangeShapeType="1"/>
                        </wps:cNvCnPr>
                        <wps:spPr bwMode="auto">
                          <a:xfrm>
                            <a:off x="831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193"/>
                        <wps:cNvCnPr>
                          <a:cxnSpLocks noChangeShapeType="1"/>
                        </wps:cNvCnPr>
                        <wps:spPr bwMode="auto">
                          <a:xfrm>
                            <a:off x="916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194"/>
                        <wps:cNvCnPr>
                          <a:cxnSpLocks noChangeShapeType="1"/>
                        </wps:cNvCnPr>
                        <wps:spPr bwMode="auto">
                          <a:xfrm>
                            <a:off x="9729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195"/>
                        <wps:cNvCnPr>
                          <a:cxnSpLocks noChangeShapeType="1"/>
                        </wps:cNvCnPr>
                        <wps:spPr bwMode="auto">
                          <a:xfrm>
                            <a:off x="6043" y="10382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196"/>
                        <wps:cNvCnPr>
                          <a:cxnSpLocks noChangeShapeType="1"/>
                        </wps:cNvCnPr>
                        <wps:spPr bwMode="auto">
                          <a:xfrm>
                            <a:off x="6043" y="1093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604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382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37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38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382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39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2" y="10382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40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2F0258" w:rsidRDefault="002F43DD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</wpg:grpSp>
                    <wpg:grpSp>
                      <wpg:cNvPr id="241" name="Group 1180"/>
                      <wpg:cNvGrpSpPr>
                        <a:grpSpLocks/>
                      </wpg:cNvGrpSpPr>
                      <wpg:grpSpPr bwMode="auto">
                        <a:xfrm>
                          <a:off x="454" y="8108"/>
                          <a:ext cx="683" cy="8222"/>
                          <a:chOff x="1699" y="1144"/>
                          <a:chExt cx="683" cy="8222"/>
                        </a:xfrm>
                      </wpg:grpSpPr>
                      <wps:wsp>
                        <wps:cNvPr id="242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794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144F4" w:rsidRDefault="002F43DD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243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794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DE238E" w:rsidRDefault="002F43DD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5965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9D74F2" w:rsidRDefault="002F43DD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245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596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94162" w:rsidRDefault="002F43DD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2F43DD" w:rsidRPr="00C144F4" w:rsidRDefault="002F43DD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bxInvz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4547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FE2B1B" w:rsidRDefault="002F43DD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247" name="Text Box 4520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454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DE238E" w:rsidRDefault="002F43DD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  <w:p w:rsidR="002F43DD" w:rsidRPr="00C94162" w:rsidRDefault="002F43DD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1144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94162" w:rsidRDefault="002F43DD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2F43DD" w:rsidRPr="00C144F4" w:rsidRDefault="002F43DD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3130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144F4" w:rsidRDefault="002F43DD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250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3130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DE238E" w:rsidRDefault="002F43DD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 xml:space="preserve">Инв.№ </w:t>
                              </w:r>
                              <w:proofErr w:type="spellStart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1144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9D74F2" w:rsidRDefault="002F43DD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881" o:spid="_x0000_s1027" style="position:absolute;left:0;text-align:left;margin-left:22.7pt;margin-top:17pt;width:1152.5pt;height:817.95pt;z-index:-251660800;mso-position-horizontal-relative:page;mso-position-vertical-relative:page" coordorigin="454,340" coordsize="23050,16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">
              <v:group id="Group 1882" o:spid="_x0000_s1028" style="position:absolute;left:964;top:16256;width:21882;height:443" coordorigin="760,16258" coordsize="21882,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3" o:spid="_x0000_s1029" type="#_x0000_t202" style="position:absolute;left:760;top:16338;width:1851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<v:textbox>
                    <w:txbxContent>
                      <w:p w:rsidR="002F43DD" w:rsidRPr="001339BF" w:rsidRDefault="002F43DD" w:rsidP="002F43DD">
                        <w:pPr>
                          <w:rPr>
                            <w:sz w:val="16"/>
                            <w:szCs w:val="16"/>
                          </w:rPr>
                        </w:pPr>
                        <w:r w:rsidRPr="005B75B6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FILENAME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\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p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BC519A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Z</w:t>
                        </w:r>
                        <w:r w:rsidR="00BC519A" w:rsidRPr="00BC519A">
                          <w:rPr>
                            <w:noProof/>
                            <w:sz w:val="16"/>
                            <w:szCs w:val="16"/>
                          </w:rPr>
                          <w:t>:\ПРОЕКТЫ\_2016\01-16-01\РД\РП-РД\4550.70.ВП00.008.0155\СЭО\Документация\Ч\4550.70.ВП00.008.0155.362632.20.005 рев.0\4550.70.ВП00.008.0155.362632.20.005 рев.0 л.1-6.</w:t>
                        </w:r>
                        <w:r w:rsidR="00BC519A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docx</w: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884" o:spid="_x0000_s1030" type="#_x0000_t202" style="position:absolute;left:20110;top:16258;width:2532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2F43DD" w:rsidRPr="00005A89" w:rsidRDefault="002F43DD" w:rsidP="002F43DD">
                        <w:pPr>
                          <w:jc w:val="right"/>
                          <w:rPr>
                            <w:sz w:val="20"/>
                          </w:rPr>
                        </w:pPr>
                        <w:proofErr w:type="spellStart"/>
                        <w:r w:rsidRPr="00005A89">
                          <w:rPr>
                            <w:sz w:val="20"/>
                            <w:lang w:val="en-US"/>
                          </w:rPr>
                          <w:t>Формат</w:t>
                        </w:r>
                        <w:proofErr w:type="spellEnd"/>
                        <w:r w:rsidRPr="00005A89">
                          <w:rPr>
                            <w:sz w:val="20"/>
                            <w:lang w:val="en-US"/>
                          </w:rPr>
                          <w:t xml:space="preserve"> А3</w:t>
                        </w:r>
                      </w:p>
                    </w:txbxContent>
                  </v:textbox>
                </v:shape>
              </v:group>
              <v:rect id="Rectangle 1885" o:spid="_x0000_s1031" style="position:absolute;left:1134;top:340;width:22365;height:1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WP18MA&#10;AADcAAAADwAAAGRycy9kb3ducmV2LnhtbESPQWvCQBSE74L/YXlCb7pJDppGVwmCkB5rC/b4zD6T&#10;YPZtyG7N9t93hUKPw8x8w+wOwfTiQaPrLCtIVwkI4trqjhsFnx+nZQ7CeWSNvWVS8EMODvv5bIeF&#10;thO/0+PsGxEh7ApU0Ho/FFK6uiWDbmUH4ujd7GjQRzk2Uo84RbjpZZYka2mw47jQ4kDHlur7+dso&#10;yNevdT5cL2/hUqVlY8qvMG0qpV4WodyC8BT8f/ivXWkFWZrB80w8An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0WP18MAAADcAAAADwAAAAAAAAAAAAAAAACYAgAAZHJzL2Rv&#10;d25yZXYueG1sUEsFBgAAAAAEAAQA9QAAAIgDAAAAAA==&#10;" strokeweight="1.5pt">
                <v:fill opacity="0"/>
              </v:rect>
              <v:group id="Group 1886" o:spid="_x0000_s1032" style="position:absolute;left:13013;top:15502;width:10491;height:829" coordorigin="6042,10382" coordsize="10491,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<v:shape id="tbxIzme" o:spid="_x0000_s1033" type="#_x0000_t202" style="position:absolute;left:6043;top:10658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GlwsIA&#10;AADcAAAADwAAAGRycy9kb3ducmV2LnhtbESPQYvCMBSE74L/ITzBm6ZVWZZqFHFZ8Kruxdvb5tlU&#10;m5faRI3/frMgeBxm5htmsYq2EXfqfO1YQT7OQBCXTtdcKfg5fI8+QfiArLFxTAqe5GG17PcWWGj3&#10;4B3d96ESCcK+QAUmhLaQ0peGLPqxa4mTd3KdxZBkV0nd4SPBbSMnWfYhLdacFgy2tDFUXvY3qyCe&#10;n1/59HSkcGtnF4OH6288XpUaDuJ6DiJQDO/wq73VCib5DP7PpCM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aXCwgAAANwAAAAPAAAAAAAAAAAAAAAAAJgCAABkcnMvZG93&#10;bnJldi54bWxQSwUGAAAAAAQABAD1AAAAhwMAAAAA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1" o:spid="_x0000_s1034" type="#_x0000_t202" style="position:absolute;left:6043;top:10934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0AWcMA&#10;AADcAAAADwAAAGRycy9kb3ducmV2LnhtbESPS2/CMBCE70j9D9ZW4gZOeKlKMagqQuLK48JtGy9x&#10;SrwOsQHz73GlShxHM/ONZr6MthE36nztWEE+zEAQl07XXCk47NeDDxA+IGtsHJOCB3lYLt56cyy0&#10;u/OWbrtQiQRhX6ACE0JbSOlLQxb90LXEyTu5zmJIsquk7vCe4LaRoyybSYs1pwWDLX0bKs+7q1UQ&#10;fx+rfHw6Uri2k7PB/eUnHi9K9d/j1yeIQDG8wv/tjVYwyqfwdyYd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0AWcMAAADcAAAADwAAAAAAAAAAAAAAAACYAgAAZHJzL2Rv&#10;d25yZXYueG1sUEsFBgAAAAAEAAQA9QAAAIgDAAAAAA==&#10;" filled="f" strokeweight=".5pt">
                  <v:textbox inset="0,.5mm,0,0">
                    <w:txbxContent>
                      <w:p w:rsidR="002F43DD" w:rsidRPr="009234DB" w:rsidRDefault="002F43DD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shape>
                <v:shape id="tbxIzmk" o:spid="_x0000_s1035" type="#_x0000_t202" style="position:absolute;left:6441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+eLsIA&#10;AADcAAAADwAAAGRycy9kb3ducmV2LnhtbESPT4vCMBTE7wt+h/AEb2taFVmqUcRlwat/Lt7eNs+m&#10;2rzUJmr89mZhweMwM79h5stoG3GnzteOFeTDDARx6XTNlYLD/ufzC4QPyBobx6TgSR6Wi97HHAvt&#10;Hryl+y5UIkHYF6jAhNAWUvrSkEU/dC1x8k6usxiS7CqpO3wkuG3kKMum0mLNacFgS2tD5WV3swri&#10;+fmdj09HCrd2cjG4v/7G41WpQT+uZiACxfAO/7c3WsEon8LfmXQ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D54uwgAAANwAAAAPAAAAAAAAAAAAAAAAAJgCAABkcnMvZG93&#10;bnJldi54bWxQSwUGAAAAAAQABAD1AAAAhwMAAAAA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3" o:spid="_x0000_s1036" type="#_x0000_t202" style="position:absolute;left:6441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7tcMA&#10;AADcAAAADwAAAGRycy9kb3ducmV2LnhtbESPT2sCMRTE70K/Q3gFb5pdFS1bo5SK4NU/F2+vm+dm&#10;6+Zl3USN394UCh6HmfkNM19G24gbdb52rCAfZiCIS6drrhQc9uvBBwgfkDU2jknBgzwsF2+9ORba&#10;3XlLt12oRIKwL1CBCaEtpPSlIYt+6Fri5J1cZzEk2VVSd3hPcNvIUZZNpcWa04LBlr4Nlefd1SqI&#10;v49VPj4dKVzbydng/vITjxel+u/x6xNEoBhe4f/2RisY5TP4O5OO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M7tcMAAADcAAAADwAAAAAAAAAAAAAAAACYAgAAZHJzL2Rv&#10;d25yZXYueG1sUEsFBgAAAAAEAAQA9QAAAIgDAAAAAA==&#10;" filled="f" strokeweight=".5pt">
                  <v:textbox inset="0,.5mm,0,0">
                    <w:txbxContent>
                      <w:p w:rsidR="002F43DD" w:rsidRPr="00E46299" w:rsidRDefault="002F43DD" w:rsidP="002F43DD">
                        <w:pPr>
                          <w:ind w:left="-113" w:right="-11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46299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bxNdoc" o:spid="_x0000_s1037" type="#_x0000_t202" style="position:absolute;left:7008;top:10658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yvx8AA&#10;AADcAAAADwAAAGRycy9kb3ducmV2LnhtbERPPW/CMBDdK/EfrENia5zQqqoCBiGqSl2BLmzX+BIH&#10;4nOIDXH+fT1U6vj0vtfbaDvxoMG3jhUUWQ6CuHK65UbB9+nz+R2ED8gaO8ekYCIP283saY2ldiMf&#10;6HEMjUgh7EtUYELoSyl9Zciiz1xPnLjaDRZDgkMj9YBjCredXOb5m7TYcmow2NPeUHU93q2CeJk+&#10;ipf6TOHev14Nnm4/8XxTajGPuxWIQDH8i//cX1rBskhr05l0BO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yvx8AAAADcAAAADwAAAAAAAAAAAAAAAACYAgAAZHJzL2Rvd25y&#10;ZXYueG1sUEsFBgAAAAAEAAQA9QAAAIUDAAAAAA==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5" o:spid="_x0000_s1038" type="#_x0000_t202" style="position:absolute;left:7008;top:10934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AKXMMA&#10;AADcAAAADwAAAGRycy9kb3ducmV2LnhtbESPT2sCMRTE70K/Q3gFb5pdFbFbo5SK4NU/F2+vm+dm&#10;6+Zl3USN394UCh6HmfkNM19G24gbdb52rCAfZiCIS6drrhQc9uvBDIQPyBobx6TgQR6Wi7feHAvt&#10;7ryl2y5UIkHYF6jAhNAWUvrSkEU/dC1x8k6usxiS7CqpO7wnuG3kKMum0mLNacFgS9+GyvPuahXE&#10;38cqH5+OFK7t5Gxwf/mJx4tS/ff49QkiUAyv8H97oxWM8g/4O5OO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AKXMMAAADcAAAADwAAAAAAAAAAAAAAAACYAgAAZHJzL2Rv&#10;d25yZXYueG1sUEsFBgAAAAAEAAQA9QAAAIgDAAAAAA==&#10;" filled="f" strokeweight=".5pt">
                  <v:textbox inset="0,.5mm,0,0">
                    <w:txbxContent>
                      <w:p w:rsidR="002F43DD" w:rsidRPr="00D12038" w:rsidRDefault="002F43DD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№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9234DB">
                          <w:rPr>
                            <w:sz w:val="18"/>
                            <w:szCs w:val="18"/>
                          </w:rPr>
                          <w:t>док</w:t>
                        </w:r>
                        <w:r>
                          <w:rPr>
                            <w:sz w:val="18"/>
                            <w:szCs w:val="18"/>
                          </w:rPr>
                          <w:t>ум</w:t>
                        </w:r>
                        <w:r w:rsidRPr="00D12038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176" o:spid="_x0000_s1039" type="#_x0000_t202" style="position:absolute;left:8311;top:10658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fMAA&#10;AADcAAAADwAAAGRycy9kb3ducmV2LnhtbERPPW/CMBDdkfofrEPqBg5pVaGAQahVpa6FLmxHfMSB&#10;+GxiJ5h/Xw+VOj697/U22U6M1IfWsYLFvABBXDvdcqPg5/A5W4IIEVlj55gUPCjAdvM0WWOl3Z2/&#10;adzHRuQQDhUqMDH6SspQG7IY5s4TZ+7seosxw76Rusd7DredLIviTVpsOTcY9PRuqL7uB6sgXR4f&#10;i5fzkeLgX68GD7dTOt6Uep6m3QpEpBT/xX/uL62gLPP8fCYfAb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ZpfMAAAADcAAAADwAAAAAAAAAAAAAAAACYAgAAZHJzL2Rvd25y&#10;ZXYueG1sUEsFBgAAAAAEAAQA9QAAAIUDAAAAAA==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7" o:spid="_x0000_s1040" type="#_x0000_t202" style="position:absolute;left:8311;top:1093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M58IA&#10;AADcAAAADwAAAGRycy9kb3ducmV2LnhtbESPQWsCMRSE7wX/Q3iCt5rdtRRZjVIUwWu1F2/PzXOz&#10;dfOybqLGf98UBI/DzHzDzJfRtuJGvW8cK8jHGQjiyumGawU/+837FIQPyBpbx6TgQR6Wi8HbHEvt&#10;7vxNt12oRYKwL1GBCaErpfSVIYt+7Dri5J1cbzEk2ddS93hPcNvKIss+pcWG04LBjlaGqvPuahXE&#10;38c6n5wOFK7dx9ng/nKMh4tSo2H8moEIFMMr/GxvtYKiyOH/TDo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sznwgAAANwAAAAPAAAAAAAAAAAAAAAAAJgCAABkcnMvZG93&#10;bnJldi54bWxQSwUGAAAAAAQABAD1AAAAhwMAAAAA&#10;" filled="f" strokeweight=".5pt">
                  <v:textbox inset="0,.5mm,0,0">
                    <w:txbxContent>
                      <w:p w:rsidR="002F43DD" w:rsidRPr="009234DB" w:rsidRDefault="002F43DD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bxIzmd" o:spid="_x0000_s1041" type="#_x0000_t202" style="position:absolute;left:9162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hSkMIA&#10;AADcAAAADwAAAGRycy9kb3ducmV2LnhtbESPT4vCMBTE74LfITxhb5raFZGuURZF8Oqfi7e3zbPp&#10;2rzUJmr89kZY2OMwM79h5stoG3GnzteOFYxHGQji0umaKwXHw2Y4A+EDssbGMSl4koflot+bY6Hd&#10;g3d034dKJAj7AhWYENpCSl8asuhHriVO3tl1FkOSXSV1h48Et43Ms2wqLdacFgy2tDJUXvY3qyD+&#10;Ptfjz/OJwq2dXAwerj/xdFXqYxC/v0AEiuE//NfeagV5nsP7TDo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WFKQwgAAANwAAAAPAAAAAAAAAAAAAAAAAJgCAABkcnMvZG93&#10;bnJldi54bWxQSwUGAAAAAAQABAD1AAAAhwMAAAAA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9" o:spid="_x0000_s1042" type="#_x0000_t202" style="position:absolute;left:9162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T3C8IA&#10;AADcAAAADwAAAGRycy9kb3ducmV2LnhtbESPQYvCMBSE74L/ITzBm6bWZZFqFHFZ8KruxduzeTbV&#10;5qU2UeO/NwsLexxm5htmsYq2EQ/qfO1YwWScgSAuna65UvBz+B7NQPiArLFxTApe5GG17PcWWGj3&#10;5B099qESCcK+QAUmhLaQ0peGLPqxa4mTd3adxZBkV0nd4TPBbSPzLPuUFmtOCwZb2hgqr/u7VRAv&#10;r6/J9HykcG8/rgYPt1M83pQaDuJ6DiJQDP/hv/ZWK8jzKfyeSUd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PcLwgAAANwAAAAPAAAAAAAAAAAAAAAAAJgCAABkcnMvZG93&#10;bnJldi54bWxQSwUGAAAAAAQABAD1AAAAhwMAAAAA&#10;" filled="f" strokeweight=".5pt">
                  <v:textbox inset="0,.5mm,0,0">
                    <w:txbxContent>
                      <w:p w:rsidR="002F43DD" w:rsidRPr="009234DB" w:rsidRDefault="002F43DD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bxOboz" o:spid="_x0000_s1043" type="#_x0000_t202" style="position:absolute;left:10069;top:10602;width:5698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ySDMMA&#10;AADcAAAADwAAAGRycy9kb3ducmV2LnhtbESPQWsCMRSE7wX/Q3iCt5p1kVJWo6ig9KCH2v6Ax+a5&#10;Wd28LEnq7vrrTaHQ4zAz3zDLdW8bcScfascKZtMMBHHpdM2Vgu+v/es7iBCRNTaOScFAAdar0csS&#10;C+06/qT7OVYiQTgUqMDE2BZShtKQxTB1LXHyLs5bjEn6SmqPXYLbRuZZ9iYt1pwWDLa0M1Tezj9W&#10;gX3MHv6IaK+HIceuHczhdNwqNRn3mwWISH38D/+1P7SCPJ/D75l0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ySDMMAAADcAAAADwAAAAAAAAAAAAAAAACYAgAAZHJzL2Rv&#10;d25yZXYueG1sUEsFBgAAAAAEAAQA9QAAAIgDAAAAAA==&#10;" filled="f" stroked="f">
                  <v:textbox inset=",0,,0">
                    <w:txbxContent>
                      <w:p w:rsidR="002F43DD" w:rsidRPr="00DB1F85" w:rsidRDefault="002F43DD" w:rsidP="002F43DD">
                        <w:pPr>
                          <w:spacing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B1F85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Pr="00DB1F85">
                          <w:rPr>
                            <w:sz w:val="36"/>
                            <w:szCs w:val="36"/>
                          </w:rPr>
                          <w:instrText xml:space="preserve"> REF  шифр_тома  \* MERGEFORMAT </w:instrTex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="00BC519A" w:rsidRPr="00BC519A">
                          <w:rPr>
                            <w:bCs/>
                            <w:sz w:val="36"/>
                            <w:szCs w:val="36"/>
                          </w:rPr>
                          <w:t>01.16.01.08.155.362632</w:t>
                        </w:r>
                        <w:r w:rsidR="00BC519A" w:rsidRPr="00BC519A">
                          <w:rPr>
                            <w:sz w:val="36"/>
                            <w:szCs w:val="36"/>
                          </w:rPr>
                          <w:t xml:space="preserve">.20.005 </w: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end"/>
                        </w:r>
                      </w:p>
                      <w:p w:rsidR="002F43DD" w:rsidRPr="00411C8B" w:rsidRDefault="002F43DD" w:rsidP="002F43DD">
                        <w:pPr>
                          <w:pStyle w:val="6"/>
                        </w:pPr>
                      </w:p>
                    </w:txbxContent>
                  </v:textbox>
                </v:shape>
                <v:shape id="Text Box 2181" o:spid="_x0000_s1044" type="#_x0000_t202" style="position:absolute;left:15966;top:10382;width:567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qssQA&#10;AADcAAAADwAAAGRycy9kb3ducmV2LnhtbESPzYrCMBSF98K8Q7gDs9N0CiPSMYoMCKILsbrQ3aW5&#10;0xSbm9qktr69GRhweTg/H2e+HGwt7tT6yrGCz0kCgrhwuuJSwem4Hs9A+ICssXZMCh7kYbl4G80x&#10;067nA93zUIo4wj5DBSaEJpPSF4Ys+olriKP361qLIcq2lLrFPo7bWqZJMpUWK44Egw39GCqueWcj&#10;ZG0vZneY9Xm33z3SbTe9nfVNqY/3YfUNItAQXuH/9kYrSNMv+Ds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Q6rLEAAAA3AAAAA8AAAAAAAAAAAAAAAAAmAIAAGRycy9k&#10;b3ducmV2LnhtbFBLBQYAAAAABAAEAPUAAACJAwAAAAA=&#10;" filled="f" strokeweight="1.5pt">
                  <v:textbox inset="0,1mm,0,0">
                    <w:txbxContent>
                      <w:p w:rsidR="002F43DD" w:rsidRPr="00335FF2" w:rsidRDefault="002F43DD" w:rsidP="002F43DD">
                        <w:r w:rsidRPr="00335FF2">
                          <w:t>Лист</w:t>
                        </w:r>
                      </w:p>
                      <w:p w:rsidR="002F43DD" w:rsidRPr="00D74237" w:rsidRDefault="002F43DD" w:rsidP="002F43DD"/>
                    </w:txbxContent>
                  </v:textbox>
                </v:shape>
                <v:shape id="tbxPage" o:spid="_x0000_s1045" type="#_x0000_t202" style="position:absolute;left:15966;top:10768;width:567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5JsUA&#10;AADcAAAADwAAAGRycy9kb3ducmV2LnhtbESPQWvCQBSE7wX/w/KE3uqmMZUa3QQRIrn0oPYHPLPP&#10;JDb7NmS3Jv77bqHQ4zAz3zDbfDKduNPgWssKXhcRCOLK6pZrBZ/n4uUdhPPIGjvLpOBBDvJs9rTF&#10;VNuRj3Q/+VoECLsUFTTe96mUrmrIoFvYnjh4VzsY9EEOtdQDjgFuOhlH0UoabDksNNjTvqHq6/Rt&#10;FBxul2PULpNkXVTLN/NxS7QuSqWe59NuA8LT5P/Df+1SK4jjFfyeCUd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ILkmxQAAANwAAAAPAAAAAAAAAAAAAAAAAJgCAABkcnMv&#10;ZG93bnJldi54bWxQSwUGAAAAAAQABAD1AAAAigMAAAAA&#10;" filled="f" strokeweight="1.5pt">
                  <v:textbox inset="0,0,0,0">
                    <w:txbxContent>
                      <w:p w:rsidR="002F43DD" w:rsidRPr="00BB7C18" w:rsidRDefault="002F43DD" w:rsidP="002F43D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F0BDD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Line 2189" o:spid="_x0000_s1046" style="position:absolute;visibility:visible;mso-wrap-style:square" from="6043,11211" to="15964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hIDcQAAADcAAAADwAAAGRycy9kb3ducmV2LnhtbESPQWvCQBSE7wX/w/IEb3VjBCupqxTB&#10;Wrw1itDbI/tM0mTfprsbTf99VxB6HGbmG2a1GUwrruR8bVnBbJqAIC6srrlUcDrunpcgfEDW2Fom&#10;Bb/kYbMePa0w0/bGn3TNQykihH2GCqoQukxKX1Rk0E9tRxy9i3UGQ5SulNrhLcJNK9MkWUiDNceF&#10;CjvaVlQ0eW8UnPucv76bnWuxf9/vL+efxs8PSk3Gw9sriEBD+A8/2h9aQZq+wP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2EgNxAAAANwAAAAPAAAAAAAAAAAA&#10;AAAAAKECAABkcnMvZG93bnJldi54bWxQSwUGAAAAAAQABAD5AAAAkgMAAAAA&#10;" strokeweight="1.5pt"/>
                <v:line id="Line 2190" o:spid="_x0000_s1047" style="position:absolute;visibility:visible;mso-wrap-style:square" from="6441,10382" to="644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fcf8EAAADcAAAADwAAAGRycy9kb3ducmV2LnhtbERPz2vCMBS+D/Y/hDfwNtNVEOmMIgOn&#10;eLOKsNujeba1zUuXpFr/e3MQPH58v+fLwbTiSs7XlhV8jRMQxIXVNZcKjof15wyED8gaW8uk4E4e&#10;lov3tzlm2t54T9c8lCKGsM9QQRVCl0npi4oM+rHtiCN3ts5giNCVUju8xXDTyjRJptJgzbGhwo5+&#10;KiqavDcKTn3Of5dm7Vrsfzeb8+m/8ZOdUqOPYfUNItAQXuKne6sVpGlcG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R9x/wQAAANwAAAAPAAAAAAAAAAAAAAAA&#10;AKECAABkcnMvZG93bnJldi54bWxQSwUGAAAAAAQABAD5AAAAjwMAAAAA&#10;" strokeweight="1.5pt"/>
                <v:line id="Line 2191" o:spid="_x0000_s1048" style="position:absolute;visibility:visible;mso-wrap-style:square" from="7008,10382" to="7008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t55MQAAADcAAAADwAAAGRycy9kb3ducmV2LnhtbESPQWvCQBSE7wX/w/IEb3VjBKmpqxTB&#10;Wrw1itDbI/tM0mTfprsbTf99VxB6HGbmG2a1GUwrruR8bVnBbJqAIC6srrlUcDrunl9A+ICssbVM&#10;Cn7Jw2Y9elphpu2NP+mah1JECPsMFVQhdJmUvqjIoJ/ajjh6F+sMhihdKbXDW4SbVqZJspAGa44L&#10;FXa0raho8t4oOPc5f303O9di/77fX84/jZ8flJqMh7dXEIGG8B9+tD+0gjRdwv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3nkxAAAANwAAAAPAAAAAAAAAAAA&#10;AAAAAKECAABkcnMvZG93bnJldi54bWxQSwUGAAAAAAQABAD5AAAAkgMAAAAA&#10;" strokeweight="1.5pt"/>
                <v:line id="Line 2192" o:spid="_x0000_s1049" style="position:absolute;visibility:visible;mso-wrap-style:square" from="8311,10382" to="831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hGpMEAAADcAAAADwAAAGRycy9kb3ducmV2LnhtbERPy4rCMBTdC/MP4Q7MTtNREKlGEcEH&#10;s7OK4O7SXNva5qaTpNr5+8lCcHk478WqN414kPOVZQXfowQEcW51xYWC82k7nIHwAVljY5kU/JGH&#10;1fJjsMBU2ycf6ZGFQsQQ9ikqKENoUyl9XpJBP7ItceRu1hkMEbpCaofPGG4aOU6SqTRYcWwosaVN&#10;SXmddUbBpcv4eq+3rsFut9/fLr+1n/wo9fXZr+cgAvXhLX65D1rBeBLnxzPx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6EakwQAAANwAAAAPAAAAAAAAAAAAAAAA&#10;AKECAABkcnMvZG93bnJldi54bWxQSwUGAAAAAAQABAD5AAAAjwMAAAAA&#10;" strokeweight="1.5pt"/>
                <v:line id="Line 2193" o:spid="_x0000_s1050" style="position:absolute;visibility:visible;mso-wrap-style:square" from="9162,10382" to="916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TjP8QAAADcAAAADwAAAGRycy9kb3ducmV2LnhtbESPT2vCQBTE74V+h+UVvNWNCkVSVxHB&#10;P3hrlIC3R/aZpMm+jbsbjd++Wyj0OMzMb5jFajCtuJPztWUFk3ECgriwuuZSwfm0fZ+D8AFZY2uZ&#10;FDzJw2r5+rLAVNsHf9E9C6WIEPYpKqhC6FIpfVGRQT+2HXH0rtYZDFG6UmqHjwg3rZwmyYc0WHNc&#10;qLCjTUVFk/VGQd5nfPlutq7FfrffX/Nb42dHpUZvw/oTRKAh/If/2getYDqbwO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OM/xAAAANwAAAAPAAAAAAAAAAAA&#10;AAAAAKECAABkcnMvZG93bnJldi54bWxQSwUGAAAAAAQABAD5AAAAkgMAAAAA&#10;" strokeweight="1.5pt"/>
                <v:line id="Line 2194" o:spid="_x0000_s1051" style="position:absolute;visibility:visible;mso-wrap-style:square" from="9729,10382" to="9729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Z9SMQAAADcAAAADwAAAGRycy9kb3ducmV2LnhtbESPQWvCQBSE7wX/w/KE3uqmEUqJrlIK&#10;avFmKoK3R/aZpMm+jbsbjf/eLQgeh5n5hpkvB9OKCzlfW1bwPklAEBdW11wq2P+u3j5B+ICssbVM&#10;Cm7kYbkYvcwx0/bKO7rkoRQRwj5DBVUIXSalLyoy6Ce2I47eyTqDIUpXSu3wGuGmlWmSfEiDNceF&#10;Cjv6rqho8t4oOPQ5H/+alWuxX282p8O58dOtUq/j4WsGItAQnuFH+0crSKc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dn1IxAAAANwAAAAPAAAAAAAAAAAA&#10;AAAAAKECAABkcnMvZG93bnJldi54bWxQSwUGAAAAAAQABAD5AAAAkgMAAAAA&#10;" strokeweight="1.5pt"/>
                <v:line id="Line 2195" o:spid="_x0000_s1052" style="position:absolute;visibility:visible;mso-wrap-style:square" from="6043,10382" to="15964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Y08QAAADcAAAADwAAAGRycy9kb3ducmV2LnhtbESPQWvCQBSE7wX/w/KE3uqmBkqJrlIK&#10;avFmKoK3R/aZpMm+jbsbjf/eLQgeh5n5hpkvB9OKCzlfW1bwPklAEBdW11wq2P+u3j5B+ICssbVM&#10;Cm7kYbkYvcwx0/bKO7rkoRQRwj5DBVUIXSalLyoy6Ce2I47eyTqDIUpXSu3wGuGmldMk+ZAGa44L&#10;FXb0XVHR5L1RcOhzPv41K9div95sTodz49OtUq/j4WsGItAQnuFH+0crmKY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OtjTxAAAANwAAAAPAAAAAAAAAAAA&#10;AAAAAKECAABkcnMvZG93bnJldi54bWxQSwUGAAAAAAQABAD5AAAAkgMAAAAA&#10;" strokeweight="1.5pt"/>
                <v:line id="Line 2196" o:spid="_x0000_s1053" style="position:absolute;visibility:visible;mso-wrap-style:square" from="6043,10934" to="9728,10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NAp8UAAADcAAAADwAAAGRycy9kb3ducmV2LnhtbESPT2vCQBTE7wW/w/IEb3WjliLRVUTw&#10;D701LYK3R/aZxGTfxt2Nxm/fLRR6HGbmN8xy3ZtG3Mn5yrKCyTgBQZxbXXGh4Ptr9zoH4QOyxsYy&#10;KXiSh/Vq8LLEVNsHf9I9C4WIEPYpKihDaFMpfV6SQT+2LXH0LtYZDFG6QmqHjwg3jZwmybs0WHFc&#10;KLGlbUl5nXVGwanL+Hytd67Bbn84XE632s8+lBoN+80CRKA+/If/2ketYDp7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9NAp8UAAADcAAAADwAAAAAAAAAA&#10;AAAAAAChAgAAZHJzL2Rvd25yZXYueG1sUEsFBgAAAAAEAAQA+QAAAJMDAAAAAA==&#10;" strokeweight="1.5pt"/>
                <v:line id="Line 2191" o:spid="_x0000_s1054" style="position:absolute;visibility:visible;mso-wrap-style:square" from="6042,10382" to="604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/lPMUAAADcAAAADwAAAGRycy9kb3ducmV2LnhtbESPT2vCQBTE7wW/w/IEb3Wj0iLRVUTw&#10;D701LYK3R/aZxGTfxt2Nxm/fLRR6HGbmN8xy3ZtG3Mn5yrKCyTgBQZxbXXGh4Ptr9zoH4QOyxsYy&#10;KXiSh/Vq8LLEVNsHf9I9C4WIEPYpKihDaFMpfV6SQT+2LXH0LtYZDFG6QmqHjwg3jZwmybs0WHFc&#10;KLGlbUl5nXVGwanL+Hytd67Bbn84XE632s8+lBoN+80CRKA+/If/2ketYDp7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/lPMUAAADcAAAADwAAAAAAAAAA&#10;AAAAAAChAgAAZHJzL2Rvd25yZXYueG1sUEsFBgAAAAAEAAQA+QAAAJMDAAAAAA==&#10;" strokeweight="1.5pt"/>
                <v:shape id="tbxIzme" o:spid="_x0000_s1055" type="#_x0000_t202" style="position:absolute;left:6043;top:10382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rCTsIA&#10;AADcAAAADwAAAGRycy9kb3ducmV2LnhtbESPzYoCMRCE7wu+Q2hhb2vGH0RGo4gieF314q2dtJPR&#10;SWecRI1vbxYWPBZV9RU1W0Rbiwe1vnKsoN/LQBAXTldcKjjsNz8TED4ga6wdk4IXeVjMO18zzLV7&#10;8i89dqEUCcI+RwUmhCaX0heGLPqea4iTd3atxZBkW0rd4jPBbS0HWTaWFitOCwYbWhkqrru7VRAv&#10;r3V/eD5SuDejq8H97RSPN6W+u3E5BREohk/4v73VCgbDMfydSU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sJOwgAAANwAAAAPAAAAAAAAAAAAAAAAAJgCAABkcnMvZG93&#10;bnJldi54bWxQSwUGAAAAAAQABAD1AAAAhwMAAAAA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056" type="#_x0000_t202" style="position:absolute;left:644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n1cIA&#10;AADcAAAADwAAAGRycy9kb3ducmV2LnhtbESPQWsCMRSE74L/ITyhN82qpcpqFGkpeK168fbcPDer&#10;m5d1EzX+eyMIPQ4z8w0zX0Zbixu1vnKsYDjIQBAXTldcKthtf/tTED4ga6wdk4IHeVguup055trd&#10;+Y9um1CKBGGfowITQpNL6QtDFv3ANcTJO7rWYkiyLaVu8Z7gtpajLPuSFitOCwYb+jZUnDdXqyCe&#10;Hj/D8XFP4dp8ng1uL4e4vyj10YurGYhAMfyH3+21VjAaT+B1Jh0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mfVwgAAANwAAAAPAAAAAAAAAAAAAAAAAJgCAABkcnMvZG93&#10;bnJldi54bWxQSwUGAAAAAAQABAD1AAAAhwMAAAAA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057" type="#_x0000_t202" style="position:absolute;left:7008;top:10382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zp8AA&#10;AADcAAAADwAAAGRycy9kb3ducmV2LnhtbERPPW/CMBDdK/EfrEPqVhxIVaGAQRUIibWhC9sRH3FK&#10;fA6xIc6/r4dKHZ/e93obbSue1PvGsYL5LANBXDndcK3g+3R4W4LwAVlj65gUjORhu5m8rLHQbuAv&#10;epahFimEfYEKTAhdIaWvDFn0M9cRJ+7qeoshwb6WuschhdtWLrLsQ1psODUY7GhnqLqVD6sg/oz7&#10;eX49U3h07zeDp/slnu9KvU7j5wpEoBj+xX/uo1awyNPadCYdAb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nzp8AAAADcAAAADwAAAAAAAAAAAAAAAACYAgAAZHJzL2Rvd25y&#10;ZXYueG1sUEsFBgAAAAAEAAQA9QAAAIUDAAAAAA==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6" o:spid="_x0000_s1058" type="#_x0000_t202" style="position:absolute;left:8312;top:10382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WPMIA&#10;AADcAAAADwAAAGRycy9kb3ducmV2LnhtbESPQWsCMRSE74L/ITyhN82qpehqFGkpeK168fbcPDer&#10;m5d1EzX+eyMIPQ4z8w0zX0Zbixu1vnKsYDjIQBAXTldcKthtf/sTED4ga6wdk4IHeVguup055trd&#10;+Y9um1CKBGGfowITQpNL6QtDFv3ANcTJO7rWYkiyLaVu8Z7gtpajLPuSFitOCwYb+jZUnDdXqyCe&#10;Hj/D8XFP4dp8ng1uL4e4vyj10YurGYhAMfyH3+21VjAaT+F1Jh0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JVY8wgAAANwAAAAPAAAAAAAAAAAAAAAAAJgCAABkcnMvZG93&#10;bnJldi54bWxQSwUGAAAAAAQABAD1AAAAhwMAAAAA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d" o:spid="_x0000_s1059" type="#_x0000_t202" style="position:absolute;left:916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M3MAA&#10;AADcAAAADwAAAGRycy9kb3ducmV2LnhtbERPPW/CMBDdK/EfrEPqVhxohFDAoApUqWsDC9sRH3FK&#10;fA6xIc6/r4dKHZ/e92YXbSue1PvGsYL5LANBXDndcK3gdPx8W4HwAVlj65gUjORht528bLDQbuBv&#10;epahFimEfYEKTAhdIaWvDFn0M9cRJ+7qeoshwb6WuschhdtWLrJsKS02nBoMdrQ3VN3Kh1UQf8bD&#10;/P16pvDo8pvB4/0Sz3elXqfxYw0iUAz/4j/3l1awyNP8dCYdAb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mM3MAAAADcAAAADwAAAAAAAAAAAAAAAACYAgAAZHJzL2Rvd25y&#10;ZXYueG1sUEsFBgAAAAAEAAQA9QAAAIUDAAAAAA==&#10;" filled="f" strokeweight=".5pt">
                  <v:textbox inset="0,.5mm,0,0">
                    <w:txbxContent>
                      <w:p w:rsidR="002F43DD" w:rsidRPr="002F0258" w:rsidRDefault="002F43DD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1180" o:spid="_x0000_s1060" style="position:absolute;left:454;top:8108;width:683;height:8222" coordorigin="1699,1144" coordsize="683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<v:shape id="tbxInpo" o:spid="_x0000_s1061" type="#_x0000_t202" style="position:absolute;left:1985;top:7949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pbsIA&#10;AADcAAAADwAAAGRycy9kb3ducmV2LnhtbESPQYvCMBSE78L+h/AWvGm6RUS6RpGFXUQ8aLUs3h7N&#10;sy02L6WJtf57Iwgeh5n5hpkve1OLjlpXWVbwNY5AEOdWV1woOB5+RzMQziNrrC2Tgjs5WC4+BnNM&#10;tL3xnrrUFyJA2CWooPS+SaR0eUkG3dg2xME729agD7ItpG7xFuCmlnEUTaXBisNCiQ39lJRf0qtR&#10;oCPc+v+/bNedqp52KSJn6Uap4We/+gbhqffv8Ku91griSQzPM+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qluwgAAANw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2F43DD" w:rsidRPr="00C144F4" w:rsidRDefault="002F43DD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062" type="#_x0000_t202" style="position:absolute;left:1699;top:7949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fnMQA&#10;AADcAAAADwAAAGRycy9kb3ducmV2LnhtbESPT4vCMBTE78J+h/AWvGnqH2TpGmVXUNSDoC7r9dE8&#10;22LzUpOo9dsbQfA4zMxvmPG0MZW4kvOlZQW9bgKCOLO65FzB337e+QLhA7LGyjIpuJOH6eSjNcZU&#10;2xtv6boLuYgQ9ikqKEKoUyl9VpBB37U1cfSO1hkMUbpcaoe3CDeV7CfJSBosOS4UWNOsoOy0uxgF&#10;K+ft73ndw8Vlf6g29WG0Dv9npdqfzc83iEBNeIdf7aVW0B8O4HkmHgE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bn5zEAAAA3A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:rsidR="002F43DD" w:rsidRPr="00DE238E" w:rsidRDefault="002F43DD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bxInpd" o:spid="_x0000_s1063" type="#_x0000_t202" style="position:absolute;left:1985;top:5965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UgcMA&#10;AADcAAAADwAAAGRycy9kb3ducmV2LnhtbESPQWvCQBSE7wX/w/KE3upGCaVEVxHBUqQHGxXx9sg+&#10;k2D2bdhdk/jv3UKhx2FmvmEWq8E0oiPna8sKppMEBHFhdc2lguNh+/YBwgdkjY1lUvAgD6vl6GWB&#10;mbY9/1CXh1JECPsMFVQhtJmUvqjIoJ/Yljh6V+sMhihdKbXDPsJNI2dJ8i4N1hwXKmxpU1Fxy+9G&#10;gU7wO5w/T/vuUg+0zxH5lO+Ueh0P6zmIQEP4D/+1v7SCWZrC7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+UgcMAAADcAAAADwAAAAAAAAAAAAAAAACYAgAAZHJzL2Rv&#10;d25yZXYueG1sUEsFBgAAAAAEAAQA9QAAAIgDAAAAAA==&#10;" strokeweight="1.5pt">
                  <v:textbox style="layout-flow:vertical;mso-layout-flow-alt:bottom-to-top" inset="1mm,1mm,0,0">
                    <w:txbxContent>
                      <w:p w:rsidR="002F43DD" w:rsidRPr="009D74F2" w:rsidRDefault="002F43DD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18" o:spid="_x0000_s1064" type="#_x0000_t202" style="position:absolute;left:1699;top:5965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7y7sIA&#10;AADcAAAADwAAAGRycy9kb3ducmV2LnhtbESPT4vCMBTE7wt+h/AEb2tqcUWqaRFBUPDguovnR/P6&#10;B5uX2sRav71ZWPA4zMxvmHU2mEb01LnasoLZNAJBnFtdc6ng92f3uQThPLLGxjIpeJKDLB19rDHR&#10;9sHf1J99KQKEXYIKKu/bREqXV2TQTW1LHLzCdgZ9kF0pdYePADeNjKNoIQ3WHBYqbGlbUX49342C&#10;Y3+4MRfxzPCyia6XTWHtqVdqMh42KxCeBv8O/7f3WkE8/4K/M+EI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vLuwgAAANwAAAAPAAAAAAAAAAAAAAAAAJgCAABkcnMvZG93&#10;bnJldi54bWxQSwUGAAAAAAQABAD1AAAAhwMAAAAA&#10;" strokeweight="1.5pt">
                  <v:textbox style="layout-flow:vertical;mso-layout-flow-alt:bottom-to-top" inset="0,0,0,0">
                    <w:txbxContent>
                      <w:p w:rsidR="002F43DD" w:rsidRPr="00C94162" w:rsidRDefault="002F43DD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2F43DD" w:rsidRPr="00C144F4" w:rsidRDefault="002F43DD" w:rsidP="002F43DD"/>
                    </w:txbxContent>
                  </v:textbox>
                </v:shape>
                <v:shape id="tbxInvz" o:spid="_x0000_s1065" type="#_x0000_t202" style="position:absolute;left:1985;top:4547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vbcQA&#10;AADcAAAADwAAAGRycy9kb3ducmV2LnhtbESPQWvCQBSE70L/w/IKvemmUoKk2YgILUV60KhIb4/s&#10;axKafRt21yT9992C4HGYmW+YfD2ZTgzkfGtZwfMiAUFcWd1yreB0fJuvQPiArLGzTAp+ycO6eJjl&#10;mGk78oGGMtQiQthnqKAJoc+k9FVDBv3C9sTR+7bOYIjS1VI7HCPcdHKZJKk02HJcaLCnbUPVT3k1&#10;CnSCn+Hyft4PX+1E+xKRz+VOqafHafMKItAU7uFb+0MrWL6k8H8mHgF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Rr23EAAAA3AAAAA8AAAAAAAAAAAAAAAAAmAIAAGRycy9k&#10;b3ducmV2LnhtbFBLBQYAAAAABAAEAPUAAACJAwAAAAA=&#10;" strokeweight="1.5pt">
                  <v:textbox style="layout-flow:vertical;mso-layout-flow-alt:bottom-to-top" inset="1mm,1mm,0,0">
                    <w:txbxContent>
                      <w:p w:rsidR="002F43DD" w:rsidRPr="00FE2B1B" w:rsidRDefault="002F43DD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20" o:spid="_x0000_s1066" type="#_x0000_t202" style="position:absolute;left:1699;top:454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JAsIA&#10;AADcAAAADwAAAGRycy9kb3ducmV2LnhtbESPT4vCMBTE7wt+h/AEb2tqkVWqaRFBUPDguovnR/P6&#10;B5uX2sRav71ZWPA4zMxvmHU2mEb01LnasoLZNAJBnFtdc6ng92f3uQThPLLGxjIpeJKDLB19rDHR&#10;9sHf1J99KQKEXYIKKu/bREqXV2TQTW1LHLzCdgZ9kF0pdYePADeNjKPoSxqsOSxU2NK2ovx6vhsF&#10;x/5wYy7imeFlE10vm8LaU6/UZDxsViA8Df4d/m/vtYJ4voC/M+EI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4MkCwgAAANwAAAAPAAAAAAAAAAAAAAAAAJgCAABkcnMvZG93&#10;bnJldi54bWxQSwUGAAAAAAQABAD1AAAAhwMAAAAA&#10;" strokeweight="1.5pt">
                  <v:textbox style="layout-flow:vertical;mso-layout-flow-alt:bottom-to-top" inset="0,0,0,0">
                    <w:txbxContent>
                      <w:p w:rsidR="002F43DD" w:rsidRPr="00DE238E" w:rsidRDefault="002F43DD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Взам. инв. №</w:t>
                        </w:r>
                      </w:p>
                      <w:p w:rsidR="002F43DD" w:rsidRPr="00C94162" w:rsidRDefault="002F43DD" w:rsidP="002F43DD"/>
                    </w:txbxContent>
                  </v:textbox>
                </v:shape>
                <v:shape id="Text Box 4518" o:spid="_x0000_s1067" type="#_x0000_t202" style="position:absolute;left:1699;top:114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9dcLwA&#10;AADcAAAADwAAAGRycy9kb3ducmV2LnhtbERPyQrCMBC9C/5DGMGbphYRqUYRQVDw4IbnoZku2Exq&#10;E2v9e3MQPD7evlx3phItNa60rGAyjkAQp1aXnCu4XXejOQjnkTVWlknBhxysV/3eEhNt33ym9uJz&#10;EULYJaig8L5OpHRpQQbd2NbEgctsY9AH2ORSN/gO4aaScRTNpMGSQ0OBNW0LSh+Xl1FwbA9P5iye&#10;GJ5X0eO+yaw9tUoNB91mAcJT5//in3uvFcTTsDacCUdAr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f11wvAAAANwAAAAPAAAAAAAAAAAAAAAAAJgCAABkcnMvZG93bnJldi54&#10;bWxQSwUGAAAAAAQABAD1AAAAgQMAAAAA&#10;" strokeweight="1.5pt">
                  <v:textbox style="layout-flow:vertical;mso-layout-flow-alt:bottom-to-top" inset="0,0,0,0">
                    <w:txbxContent>
                      <w:p w:rsidR="002F43DD" w:rsidRPr="00C94162" w:rsidRDefault="002F43DD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2F43DD" w:rsidRPr="00C144F4" w:rsidRDefault="002F43DD" w:rsidP="002F43DD"/>
                    </w:txbxContent>
                  </v:textbox>
                </v:shape>
                <v:shape id="tbxInpo" o:spid="_x0000_s1068" type="#_x0000_t202" style="position:absolute;left:1983;top:3130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47H8QA&#10;AADcAAAADwAAAGRycy9kb3ducmV2LnhtbESPQWvCQBSE74X+h+UVems2ioiNWUUKLVI8aKqIt0f2&#10;NQnNvg272xj/vSsIHoeZ+YbJl4NpRU/ON5YVjJIUBHFpdcOVgv3P59sMhA/IGlvLpOBCHpaL56cc&#10;M23PvKO+CJWIEPYZKqhD6DIpfVmTQZ/Yjjh6v9YZDFG6SmqH5wg3rRyn6VQabDgu1NjRR03lX/Fv&#10;FOgUN+H4ddj2p2agbYHIh+JbqdeXYTUHEWgIj/C9vdYKxpN3uJ2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Ox/EAAAA3AAAAA8AAAAAAAAAAAAAAAAAmAIAAGRycy9k&#10;b3ducmV2LnhtbFBLBQYAAAAABAAEAPUAAACJAwAAAAA=&#10;" strokeweight="1.5pt">
                  <v:textbox style="layout-flow:vertical;mso-layout-flow-alt:bottom-to-top" inset="1mm,1mm,0,0">
                    <w:txbxContent>
                      <w:p w:rsidR="002F43DD" w:rsidRPr="00C144F4" w:rsidRDefault="002F43DD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069" type="#_x0000_t202" style="position:absolute;left:1699;top:3130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CXNsEA&#10;AADcAAAADwAAAGRycy9kb3ducmV2LnhtbERPTYvCMBC9L/gfwgje1lRBWWpTUcFl14OwKnodmrEt&#10;NpOaRO3+e3MQPD7edzbvTCPu5HxtWcFomIAgLqyuuVRw2K8/v0D4gKyxsUwK/snDPO99ZJhq++A/&#10;uu9CKWII+xQVVCG0qZS+qMigH9qWOHJn6wyGCF0ptcNHDDeNHCfJVBqsOTZU2NKqouKyuxkFv87b&#10;5XUzwu/b/tRs29N0E45XpQb9bjEDEagLb/HL/aMVjCdxfjwTj4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QlzbBAAAA3AAAAA8AAAAAAAAAAAAAAAAAmAIAAGRycy9kb3du&#10;cmV2LnhtbFBLBQYAAAAABAAEAPUAAACGAwAAAAA=&#10;" filled="f" strokeweight="1.5pt">
                  <v:textbox style="layout-flow:vertical;mso-layout-flow-alt:bottom-to-top" inset="0,0,0,0">
                    <w:txbxContent>
                      <w:p w:rsidR="002F43DD" w:rsidRPr="00DE238E" w:rsidRDefault="002F43DD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 xml:space="preserve">Инв.№ </w:t>
                        </w:r>
                        <w:proofErr w:type="spellStart"/>
                        <w:r w:rsidRPr="00DE238E">
                          <w:rPr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DE238E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bxInpd" o:spid="_x0000_s1070" type="#_x0000_t202" style="position:absolute;left:1982;top:1144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hxMMA&#10;AADcAAAADwAAAGRycy9kb3ducmV2LnhtbESPQYvCMBSE74L/ITxhb5oqKNJtKiIoInvQqsjeHs3b&#10;tmzzUppYu/9+Iwgeh5n5hklWvalFR62rLCuYTiIQxLnVFRcKLufteAnCeWSNtWVS8EcOVulwkGCs&#10;7YNP1GW+EAHCLkYFpfdNLKXLSzLoJrYhDt6PbQ36INtC6hYfAW5qOYuihTRYcVgosaFNSflvdjcK&#10;dIRf/ra7HrvvqqdjhsjX7KDUx6hff4Lw1Pt3+NXeawWz+RSeZ8IRkO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GhxMMAAADcAAAADwAAAAAAAAAAAAAAAACYAgAAZHJzL2Rv&#10;d25yZXYueG1sUEsFBgAAAAAEAAQA9QAAAIgDAAAAAA==&#10;" strokeweight="1.5pt">
                  <v:textbox style="layout-flow:vertical;mso-layout-flow-alt:bottom-to-top" inset="1mm,1mm,0,0">
                    <w:txbxContent>
                      <w:p w:rsidR="002F43DD" w:rsidRPr="009D74F2" w:rsidRDefault="002F43DD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C7" w:rsidRDefault="00A6336F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215900</wp:posOffset>
              </wp:positionV>
              <wp:extent cx="14634210" cy="10387965"/>
              <wp:effectExtent l="12065" t="15875" r="12700" b="0"/>
              <wp:wrapNone/>
              <wp:docPr id="133" name="Group 19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34210" cy="10387965"/>
                        <a:chOff x="454" y="340"/>
                        <a:chExt cx="23046" cy="16359"/>
                      </a:xfrm>
                    </wpg:grpSpPr>
                    <wpg:grpSp>
                      <wpg:cNvPr id="134" name="Group 1838"/>
                      <wpg:cNvGrpSpPr>
                        <a:grpSpLocks/>
                      </wpg:cNvGrpSpPr>
                      <wpg:grpSpPr bwMode="auto">
                        <a:xfrm>
                          <a:off x="964" y="16256"/>
                          <a:ext cx="21882" cy="443"/>
                          <a:chOff x="760" y="16258"/>
                          <a:chExt cx="21882" cy="443"/>
                        </a:xfrm>
                      </wpg:grpSpPr>
                      <wps:wsp>
                        <wps:cNvPr id="135" name="Text Box 1839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16338"/>
                            <a:ext cx="1851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43DD" w:rsidRPr="001339BF" w:rsidRDefault="002F43DD" w:rsidP="002F43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FILENAME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\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p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BC519A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Z</w:t>
                              </w:r>
                              <w:r w:rsidR="00BC519A" w:rsidRPr="00BC519A">
                                <w:rPr>
                                  <w:noProof/>
                                  <w:sz w:val="16"/>
                                  <w:szCs w:val="16"/>
                                </w:rPr>
                                <w:t>:\ПРОЕКТЫ\_2016\01-16-01\РД\РП-РД\4550.70.ВП00.008.0155\СЭО\Документация\Ч\4550.70.ВП00.008.0155.362632.20.005 рев.0\4550.70.ВП00.008.0155.362632.20.005 рев.0 л.1-6.</w:t>
                              </w:r>
                              <w:r w:rsidR="00BC519A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docx</w: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840"/>
                        <wps:cNvSpPr txBox="1">
                          <a:spLocks noChangeArrowheads="1"/>
                        </wps:cNvSpPr>
                        <wps:spPr bwMode="auto">
                          <a:xfrm>
                            <a:off x="20110" y="16258"/>
                            <a:ext cx="2532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43DD" w:rsidRPr="00005A89" w:rsidRDefault="002F43DD" w:rsidP="002F43DD">
                              <w:pPr>
                                <w:jc w:val="right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>Формат</w:t>
                              </w:r>
                              <w:proofErr w:type="spellEnd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 xml:space="preserve"> А3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7" name="Rectangle 1841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22365" cy="1598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38" name="Group 1180"/>
                      <wpg:cNvGrpSpPr>
                        <a:grpSpLocks/>
                      </wpg:cNvGrpSpPr>
                      <wpg:grpSpPr bwMode="auto">
                        <a:xfrm>
                          <a:off x="454" y="8108"/>
                          <a:ext cx="683" cy="8222"/>
                          <a:chOff x="1699" y="1144"/>
                          <a:chExt cx="683" cy="8222"/>
                        </a:xfrm>
                      </wpg:grpSpPr>
                      <wps:wsp>
                        <wps:cNvPr id="139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794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144F4" w:rsidRDefault="002F43DD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40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794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DE238E" w:rsidRDefault="002F43DD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5965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9D74F2" w:rsidRDefault="002F43DD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42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596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94162" w:rsidRDefault="002F43DD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2F43DD" w:rsidRPr="00C144F4" w:rsidRDefault="002F43DD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bxInvz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4547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FE2B1B" w:rsidRDefault="002F43DD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44" name="Text Box 4520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454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DE238E" w:rsidRDefault="002F43DD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  <w:p w:rsidR="002F43DD" w:rsidRPr="00C94162" w:rsidRDefault="002F43DD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1144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94162" w:rsidRDefault="002F43DD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2F43DD" w:rsidRPr="00C144F4" w:rsidRDefault="002F43DD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3130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C144F4" w:rsidRDefault="002F43DD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47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3130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43DD" w:rsidRPr="00DE238E" w:rsidRDefault="002F43DD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 xml:space="preserve">Инв.№ </w:t>
                              </w:r>
                              <w:proofErr w:type="spellStart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1144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3DD" w:rsidRPr="009D74F2" w:rsidRDefault="002F43DD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</wpg:grpSp>
                    <wpg:grpSp>
                      <wpg:cNvPr id="149" name="Group 1238"/>
                      <wpg:cNvGrpSpPr>
                        <a:grpSpLocks/>
                      </wpg:cNvGrpSpPr>
                      <wpg:grpSpPr bwMode="auto">
                        <a:xfrm>
                          <a:off x="13001" y="13659"/>
                          <a:ext cx="10499" cy="2671"/>
                          <a:chOff x="6044" y="8692"/>
                          <a:chExt cx="10499" cy="2671"/>
                        </a:xfrm>
                      </wpg:grpSpPr>
                      <wps:wsp>
                        <wps:cNvPr id="150" name="tbxFam6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11085"/>
                            <a:ext cx="130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321DC6" w:rsidP="00595CF1">
                              <w:pPr>
                                <w:rPr>
                                  <w:sz w:val="20"/>
                                </w:rPr>
                              </w:pPr>
                              <w:bookmarkStart w:id="0" w:name="ГИП"/>
                              <w:r>
                                <w:rPr>
                                  <w:sz w:val="20"/>
                                </w:rPr>
                                <w:t>Голуб</w:t>
                              </w:r>
                              <w:r w:rsidR="0081782F">
                                <w:rPr>
                                  <w:sz w:val="20"/>
                                </w:rPr>
                                <w:t xml:space="preserve"> 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51" name="tbxJob6"/>
                        <wps:cNvSpPr txBox="1">
                          <a:spLocks noChangeArrowheads="1"/>
                        </wps:cNvSpPr>
                        <wps:spPr bwMode="auto">
                          <a:xfrm>
                            <a:off x="6056" y="11085"/>
                            <a:ext cx="96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BB2B3D" w:rsidRDefault="00595CF1" w:rsidP="00595CF1">
                              <w:r w:rsidRPr="00BB2B3D">
                                <w:t>ГИП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52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11082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595CF1" w:rsidP="00595C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53" name="tbxDat6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11082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F1340" w:rsidRPr="00A10C21" w:rsidRDefault="00CF1340" w:rsidP="00CF1340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  <w:r>
                                <w:rPr>
                                  <w:spacing w:val="-28"/>
                                  <w:sz w:val="20"/>
                                </w:rPr>
                                <w:t>22.02.17</w:t>
                              </w:r>
                            </w:p>
                            <w:p w:rsidR="00595CF1" w:rsidRPr="00A10C21" w:rsidRDefault="00595CF1" w:rsidP="00595CF1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54" name="tbxFirm"/>
                        <wps:cNvSpPr txBox="1">
                          <a:spLocks noChangeArrowheads="1"/>
                        </wps:cNvSpPr>
                        <wps:spPr bwMode="auto">
                          <a:xfrm>
                            <a:off x="13708" y="10528"/>
                            <a:ext cx="2835" cy="83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FE56CD" w:rsidRDefault="00595CF1" w:rsidP="00595CF1">
                              <w:pPr>
                                <w:rPr>
                                  <w:rFonts w:cs="Arial"/>
                                  <w:spacing w:val="4"/>
                                  <w:w w:val="88"/>
                                  <w:sz w:val="18"/>
                                  <w:szCs w:val="18"/>
                                </w:rPr>
                              </w:pPr>
                            </w:p>
                            <w:p w:rsidR="00595CF1" w:rsidRPr="00FE56CD" w:rsidRDefault="00595CF1" w:rsidP="00595CF1">
                              <w:pPr>
                                <w:spacing w:line="24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Arial"/>
                                  <w:spacing w:val="4"/>
                                  <w:w w:val="88"/>
                                </w:rPr>
                                <w:t>ООО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w w:val="88"/>
                                </w:rPr>
                                <w:t>″</w:t>
                              </w:r>
                              <w:r>
                                <w:rPr>
                                  <w:rFonts w:cs="Arial"/>
                                  <w:spacing w:val="4"/>
                                  <w:w w:val="88"/>
                                </w:rPr>
                                <w:t>Волгограднефтепроект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pacing w:val="6"/>
                                  <w:w w:val="88"/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6053" y="11360"/>
                            <a:ext cx="765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9172" y="9143"/>
                            <a:ext cx="0" cy="22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9739" y="8692"/>
                            <a:ext cx="0" cy="26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6056" y="9146"/>
                            <a:ext cx="0" cy="22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tbxFam1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9974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81782F" w:rsidRDefault="00321DC6" w:rsidP="00595CF1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bookmarkStart w:id="1" w:name="Разраб"/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Клименко</w:t>
                              </w:r>
                              <w:proofErr w:type="spellEnd"/>
                              <w:r w:rsidR="0081782F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bookmarkEnd w:id="1"/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0" name="tbxFam2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10251"/>
                            <a:ext cx="130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321DC6" w:rsidP="00595CF1">
                              <w:pPr>
                                <w:rPr>
                                  <w:sz w:val="20"/>
                                </w:rPr>
                              </w:pPr>
                              <w:bookmarkStart w:id="2" w:name="Пров"/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Осеев</w:t>
                              </w:r>
                              <w:proofErr w:type="spellEnd"/>
                              <w:r w:rsidR="0081782F">
                                <w:rPr>
                                  <w:sz w:val="20"/>
                                </w:rPr>
                                <w:t xml:space="preserve"> </w:t>
                              </w:r>
                              <w:bookmarkEnd w:id="2"/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1" name="tbxFam4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10528"/>
                            <a:ext cx="130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321DC6" w:rsidP="00595CF1">
                              <w:pPr>
                                <w:rPr>
                                  <w:sz w:val="20"/>
                                </w:rPr>
                              </w:pPr>
                              <w:bookmarkStart w:id="3" w:name="Нач_отд"/>
                              <w:r>
                                <w:rPr>
                                  <w:sz w:val="20"/>
                                  <w:lang w:val="en-US"/>
                                </w:rPr>
                                <w:t>Галкин</w:t>
                              </w:r>
                              <w:r w:rsidR="0081782F">
                                <w:rPr>
                                  <w:sz w:val="20"/>
                                </w:rPr>
                                <w:t xml:space="preserve"> </w:t>
                              </w:r>
                              <w:bookmarkEnd w:id="3"/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2" name="tbxFam5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10806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3E7A3C" w:rsidRDefault="00321DC6" w:rsidP="00595CF1">
                              <w:pPr>
                                <w:rPr>
                                  <w:sz w:val="20"/>
                                </w:rPr>
                              </w:pPr>
                              <w:bookmarkStart w:id="4" w:name="Н_контр"/>
                              <w:proofErr w:type="spellStart"/>
                              <w:r>
                                <w:rPr>
                                  <w:sz w:val="20"/>
                                </w:rPr>
                                <w:t>Ковязина</w:t>
                              </w:r>
                              <w:proofErr w:type="spellEnd"/>
                              <w:r w:rsidR="0081782F">
                                <w:rPr>
                                  <w:sz w:val="20"/>
                                </w:rPr>
                                <w:t xml:space="preserve"> </w:t>
                              </w:r>
                              <w:bookmarkEnd w:id="4"/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3" name="tbxJob1"/>
                        <wps:cNvSpPr txBox="1">
                          <a:spLocks noChangeArrowheads="1"/>
                        </wps:cNvSpPr>
                        <wps:spPr bwMode="auto">
                          <a:xfrm>
                            <a:off x="6056" y="9974"/>
                            <a:ext cx="96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037B1B" w:rsidRDefault="00595CF1" w:rsidP="00595CF1">
                              <w:proofErr w:type="spellStart"/>
                              <w:r w:rsidRPr="00BF2021">
                                <w:t>Раз</w:t>
                              </w:r>
                              <w:r w:rsidRPr="00037B1B">
                                <w:t>раб</w:t>
                              </w:r>
                              <w:proofErr w:type="spellEnd"/>
                              <w:r w:rsidRPr="00037B1B"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4" name="tbxJob2"/>
                        <wps:cNvSpPr txBox="1">
                          <a:spLocks noChangeArrowheads="1"/>
                        </wps:cNvSpPr>
                        <wps:spPr bwMode="auto">
                          <a:xfrm>
                            <a:off x="6056" y="10251"/>
                            <a:ext cx="96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32579B" w:rsidRDefault="00595CF1" w:rsidP="00595C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Пров</w:t>
                              </w: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5" name="tbxJob4"/>
                        <wps:cNvSpPr txBox="1">
                          <a:spLocks noChangeArrowheads="1"/>
                        </wps:cNvSpPr>
                        <wps:spPr bwMode="auto">
                          <a:xfrm>
                            <a:off x="6056" y="10528"/>
                            <a:ext cx="96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BB2B3D" w:rsidRDefault="00595CF1" w:rsidP="00595CF1">
                              <w:proofErr w:type="spellStart"/>
                              <w:r w:rsidRPr="00BB2B3D">
                                <w:t>Нач</w:t>
                              </w:r>
                              <w:proofErr w:type="gramStart"/>
                              <w:r w:rsidRPr="00BB2B3D">
                                <w:t>.о</w:t>
                              </w:r>
                              <w:proofErr w:type="gramEnd"/>
                              <w:r w:rsidRPr="00BB2B3D">
                                <w:t>тд</w:t>
                              </w:r>
                              <w:proofErr w:type="spellEnd"/>
                              <w:r w:rsidRPr="00BB2B3D"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6" name="tbxJob5"/>
                        <wps:cNvSpPr txBox="1">
                          <a:spLocks noChangeArrowheads="1"/>
                        </wps:cNvSpPr>
                        <wps:spPr bwMode="auto">
                          <a:xfrm>
                            <a:off x="6056" y="10806"/>
                            <a:ext cx="96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BB2B3D" w:rsidRDefault="00595CF1" w:rsidP="00595CF1">
                              <w:proofErr w:type="spellStart"/>
                              <w:r w:rsidRPr="00BB2B3D">
                                <w:t>Н.контр</w:t>
                              </w:r>
                              <w:proofErr w:type="spellEnd"/>
                              <w:r w:rsidRPr="00BB2B3D"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  <wps:wsp>
                        <wps:cNvPr id="167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997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595CF1" w:rsidP="00595C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68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10251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595CF1" w:rsidP="00595C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69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10528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595CF1" w:rsidP="00595C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0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10806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22F77" w:rsidRDefault="00595CF1" w:rsidP="00595C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71" name="tbxDat1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997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A10C21" w:rsidRDefault="00CF1340" w:rsidP="00595CF1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  <w:r>
                                <w:rPr>
                                  <w:spacing w:val="-28"/>
                                  <w:sz w:val="20"/>
                                </w:rPr>
                                <w:t>22.02.17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72" name="tbxDat2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10251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F1340" w:rsidRPr="00A10C21" w:rsidRDefault="00CF1340" w:rsidP="00CF1340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  <w:r>
                                <w:rPr>
                                  <w:spacing w:val="-28"/>
                                  <w:sz w:val="20"/>
                                </w:rPr>
                                <w:t>22.02.17</w:t>
                              </w:r>
                            </w:p>
                            <w:p w:rsidR="00595CF1" w:rsidRPr="00A10C21" w:rsidRDefault="00595CF1" w:rsidP="00595CF1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73" name="tbxDat4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10528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F1340" w:rsidRPr="00A10C21" w:rsidRDefault="00CF1340" w:rsidP="00CF1340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  <w:r>
                                <w:rPr>
                                  <w:spacing w:val="-28"/>
                                  <w:sz w:val="20"/>
                                </w:rPr>
                                <w:t>22.02.17</w:t>
                              </w:r>
                            </w:p>
                            <w:p w:rsidR="00595CF1" w:rsidRPr="00A10C21" w:rsidRDefault="00595CF1" w:rsidP="00595CF1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74" name="tbxDat5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10806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F1340" w:rsidRPr="00A10C21" w:rsidRDefault="00CF1340" w:rsidP="00CF1340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  <w:r>
                                <w:rPr>
                                  <w:spacing w:val="-28"/>
                                  <w:sz w:val="20"/>
                                </w:rPr>
                                <w:t>22.02.17</w:t>
                              </w:r>
                            </w:p>
                            <w:p w:rsidR="00595CF1" w:rsidRPr="00A10C21" w:rsidRDefault="00595CF1" w:rsidP="00595CF1">
                              <w:pPr>
                                <w:ind w:left="28"/>
                                <w:rPr>
                                  <w:spacing w:val="-2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75" name="tbxOboz"/>
                        <wps:cNvSpPr txBox="1">
                          <a:spLocks noChangeArrowheads="1"/>
                        </wps:cNvSpPr>
                        <wps:spPr bwMode="auto">
                          <a:xfrm>
                            <a:off x="9816" y="9309"/>
                            <a:ext cx="6648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811301" w:rsidRDefault="00321DC6" w:rsidP="00595CF1">
                              <w:pPr>
                                <w:pStyle w:val="6"/>
                              </w:pPr>
                              <w:bookmarkStart w:id="5" w:name="шифр_тома"/>
                              <w:r>
                                <w:t>01.16.01.08.155.362632.20.005</w:t>
                              </w:r>
                              <w:r w:rsidR="00595CF1">
                                <w:t xml:space="preserve"> </w:t>
                              </w:r>
                              <w:bookmarkEnd w:id="5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13708" y="997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spacing w:line="240" w:lineRule="auto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t>Литера</w:t>
                              </w:r>
                            </w:p>
                            <w:p w:rsidR="00595CF1" w:rsidRPr="00C144F4" w:rsidRDefault="00595CF1" w:rsidP="00595CF1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14558" y="997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spacing w:line="240" w:lineRule="auto"/>
                                <w:jc w:val="center"/>
                              </w:pPr>
                              <w:r w:rsidRPr="00C52D69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15409" y="9974"/>
                            <a:ext cx="1134" cy="27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spacing w:line="240" w:lineRule="auto"/>
                                <w:jc w:val="center"/>
                              </w:pPr>
                              <w:r w:rsidRPr="00C52D69"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bxPags"/>
                        <wps:cNvSpPr txBox="1">
                          <a:spLocks noChangeArrowheads="1"/>
                        </wps:cNvSpPr>
                        <wps:spPr bwMode="auto">
                          <a:xfrm>
                            <a:off x="15409" y="10251"/>
                            <a:ext cx="1134" cy="27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B6241" w:rsidRDefault="00595CF1" w:rsidP="00595CF1">
                              <w:pPr>
                                <w:jc w:val="center"/>
                              </w:pPr>
                              <w:fldSimple w:instr=" NUMPAGES ">
                                <w:r w:rsidR="003F0BDD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bxPage1"/>
                        <wps:cNvSpPr txBox="1">
                          <a:spLocks noChangeArrowheads="1"/>
                        </wps:cNvSpPr>
                        <wps:spPr bwMode="auto">
                          <a:xfrm>
                            <a:off x="14558" y="10251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B6241" w:rsidRDefault="00595CF1" w:rsidP="00595CF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bxLite"/>
                        <wps:cNvSpPr txBox="1">
                          <a:spLocks noChangeArrowheads="1"/>
                        </wps:cNvSpPr>
                        <wps:spPr bwMode="auto">
                          <a:xfrm>
                            <a:off x="13708" y="10251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335FF2" w:rsidRDefault="00595CF1" w:rsidP="00595CF1">
                              <w:pPr>
                                <w:ind w:right="5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bxNaim"/>
                        <wps:cNvSpPr txBox="1">
                          <a:spLocks noChangeArrowheads="1"/>
                        </wps:cNvSpPr>
                        <wps:spPr bwMode="auto">
                          <a:xfrm>
                            <a:off x="9739" y="9974"/>
                            <a:ext cx="3969" cy="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655A35" w:rsidRDefault="00321DC6" w:rsidP="00595CF1">
                              <w:pPr>
                                <w:jc w:val="center"/>
                              </w:pPr>
                              <w:bookmarkStart w:id="6" w:name="Название_документа"/>
                              <w:r>
                                <w:t xml:space="preserve">Система </w:t>
                              </w:r>
                              <w:proofErr w:type="spellStart"/>
                              <w:r>
                                <w:t>электрообогрева</w:t>
                              </w:r>
                              <w:proofErr w:type="spellEnd"/>
                              <w:r>
                                <w:t xml:space="preserve">. </w:t>
                              </w:r>
                              <w:r w:rsidR="00A05681">
                                <w:br/>
                              </w:r>
                              <w:proofErr w:type="spellStart"/>
                              <w:r>
                                <w:t>Электрообогрев</w:t>
                              </w:r>
                              <w:proofErr w:type="spellEnd"/>
                              <w:r>
                                <w:t xml:space="preserve"> трубопроводов транспорта нефти, включая камеры СОД. Спецификация</w:t>
                              </w:r>
                              <w:r w:rsidR="0081782F">
                                <w:t xml:space="preserve"> </w:t>
                              </w:r>
                              <w:bookmarkEnd w:id="6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6053" y="91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6452" y="9696"/>
                            <a:ext cx="567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CF1" w:rsidRPr="001377DA" w:rsidRDefault="00595CF1" w:rsidP="00595CF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377DA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53" y="9419"/>
                            <a:ext cx="399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86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6053" y="9697"/>
                            <a:ext cx="399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377DA" w:rsidRDefault="00595CF1" w:rsidP="00595CF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A474A">
                                <w:rPr>
                                  <w:spacing w:val="-16"/>
                                  <w:sz w:val="20"/>
                                </w:rPr>
                                <w:t>Изм</w:t>
                              </w:r>
                              <w:r w:rsidRPr="001377DA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9697"/>
                            <a:ext cx="1304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A474A" w:rsidRDefault="00595CF1" w:rsidP="00595CF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A474A">
                                <w:rPr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7200" tIns="0" rIns="0" bIns="0" anchor="t" anchorCtr="0" upright="1">
                          <a:noAutofit/>
                        </wps:bodyPr>
                      </wps:wsp>
                      <wps:wsp>
                        <wps:cNvPr id="188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9419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144F4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9697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377DA" w:rsidRDefault="00595CF1" w:rsidP="00595CF1">
                              <w:pPr>
                                <w:tabs>
                                  <w:tab w:val="left" w:pos="-3179"/>
                                </w:tabs>
                                <w:ind w:right="92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377DA">
                                <w:rPr>
                                  <w:sz w:val="2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9419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A10C21" w:rsidRDefault="00595CF1" w:rsidP="00595CF1">
                              <w:pPr>
                                <w:ind w:left="28"/>
                                <w:jc w:val="center"/>
                                <w:rPr>
                                  <w:spacing w:val="-2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91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9697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1377DA" w:rsidRDefault="00595CF1" w:rsidP="00595CF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377DA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6452" y="9146"/>
                            <a:ext cx="0" cy="83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tbxIzml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9419"/>
                            <a:ext cx="1304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94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6053" y="9697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9157"/>
                            <a:ext cx="850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1377DA" w:rsidRDefault="00595CF1" w:rsidP="00595CF1">
                              <w:pPr>
                                <w:jc w:val="center"/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96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9163" y="9151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A10C21" w:rsidRDefault="00595CF1" w:rsidP="00595CF1">
                              <w:pPr>
                                <w:ind w:left="28"/>
                                <w:jc w:val="center"/>
                                <w:rPr>
                                  <w:spacing w:val="-2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97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6044" y="9134"/>
                            <a:ext cx="40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98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6455" y="9134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99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9149"/>
                            <a:ext cx="1304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00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6452" y="9419"/>
                            <a:ext cx="567" cy="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5CF1" w:rsidRPr="00C52D69" w:rsidRDefault="00595CF1" w:rsidP="00595C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01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9730" y="8692"/>
                            <a:ext cx="68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bxOboz"/>
                        <wps:cNvSpPr txBox="1">
                          <a:spLocks noChangeArrowheads="1"/>
                        </wps:cNvSpPr>
                        <wps:spPr bwMode="auto">
                          <a:xfrm>
                            <a:off x="9816" y="8710"/>
                            <a:ext cx="6648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CF1" w:rsidRPr="00811301" w:rsidRDefault="00321DC6" w:rsidP="00595CF1">
                              <w:pPr>
                                <w:pStyle w:val="6"/>
                              </w:pPr>
                              <w:bookmarkStart w:id="7" w:name="Шифр_заказчика"/>
                              <w:r>
                                <w:t>4550.70.ВП00.008.0155.362632.20.005</w:t>
                              </w:r>
                              <w:r w:rsidR="00595CF1">
                                <w:t xml:space="preserve"> </w:t>
                              </w:r>
                              <w:bookmarkEnd w:id="7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AutoShape 460"/>
                        <wps:cNvCnPr>
                          <a:cxnSpLocks noChangeShapeType="1"/>
                        </wps:cNvCnPr>
                        <wps:spPr bwMode="auto">
                          <a:xfrm>
                            <a:off x="14277" y="10251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461"/>
                        <wps:cNvCnPr>
                          <a:cxnSpLocks noChangeShapeType="1"/>
                        </wps:cNvCnPr>
                        <wps:spPr bwMode="auto">
                          <a:xfrm>
                            <a:off x="13994" y="10246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8321" y="9143"/>
                            <a:ext cx="0" cy="22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7019" y="9146"/>
                            <a:ext cx="0" cy="22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6053" y="9974"/>
                            <a:ext cx="765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84" o:spid="_x0000_s1071" style="position:absolute;left:0;text-align:left;margin-left:22.7pt;margin-top:17pt;width:1152.3pt;height:817.95pt;z-index:251656704;mso-position-horizontal-relative:page;mso-position-vertical-relative:page" coordorigin="454,340" coordsize="23046,16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">
              <v:group id="Group 1838" o:spid="_x0000_s1072" style="position:absolute;left:964;top:16256;width:21882;height:443" coordorigin="760,16258" coordsize="21882,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9" o:spid="_x0000_s1073" type="#_x0000_t202" style="position:absolute;left:760;top:16338;width:1851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<v:textbox>
                    <w:txbxContent>
                      <w:p w:rsidR="002F43DD" w:rsidRPr="001339BF" w:rsidRDefault="002F43DD" w:rsidP="002F43DD">
                        <w:pPr>
                          <w:rPr>
                            <w:sz w:val="16"/>
                            <w:szCs w:val="16"/>
                          </w:rPr>
                        </w:pPr>
                        <w:r w:rsidRPr="005B75B6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FILENAME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\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p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BC519A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Z</w:t>
                        </w:r>
                        <w:r w:rsidR="00BC519A" w:rsidRPr="00BC519A">
                          <w:rPr>
                            <w:noProof/>
                            <w:sz w:val="16"/>
                            <w:szCs w:val="16"/>
                          </w:rPr>
                          <w:t>:\ПРОЕКТЫ\_2016\01-16-01\РД\РП-РД\4550.70.ВП00.008.0155\СЭО\Документация\Ч\4550.70.ВП00.008.0155.362632.20.005 рев.0\4550.70.ВП00.008.0155.362632.20.005 рев.0 л.1-6.</w:t>
                        </w:r>
                        <w:r w:rsidR="00BC519A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docx</w: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840" o:spid="_x0000_s1074" type="#_x0000_t202" style="position:absolute;left:20110;top:16258;width:2532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<v:textbox>
                    <w:txbxContent>
                      <w:p w:rsidR="002F43DD" w:rsidRPr="00005A89" w:rsidRDefault="002F43DD" w:rsidP="002F43DD">
                        <w:pPr>
                          <w:jc w:val="right"/>
                          <w:rPr>
                            <w:sz w:val="20"/>
                          </w:rPr>
                        </w:pPr>
                        <w:proofErr w:type="spellStart"/>
                        <w:r w:rsidRPr="00005A89">
                          <w:rPr>
                            <w:sz w:val="20"/>
                            <w:lang w:val="en-US"/>
                          </w:rPr>
                          <w:t>Формат</w:t>
                        </w:r>
                        <w:proofErr w:type="spellEnd"/>
                        <w:r w:rsidRPr="00005A89">
                          <w:rPr>
                            <w:sz w:val="20"/>
                            <w:lang w:val="en-US"/>
                          </w:rPr>
                          <w:t xml:space="preserve"> А3</w:t>
                        </w:r>
                      </w:p>
                    </w:txbxContent>
                  </v:textbox>
                </v:shape>
              </v:group>
              <v:rect id="Rectangle 1841" o:spid="_x0000_s1075" style="position:absolute;left:1134;top:340;width:22365;height:1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IRU8EA&#10;AADcAAAADwAAAGRycy9kb3ducmV2LnhtbERPTYvCMBC9L/gfwgje1lQFrdUoRViox3UFPY7N2Bab&#10;SWmyNv77zcLC3ubxPme7D6YVT+pdY1nBbJqAIC6tbrhScP76eE9BOI+ssbVMCl7kYL8bvW0x03bg&#10;T3qefCViCLsMFdTed5mUrqzJoJvajjhyd9sb9BH2ldQ9DjHctHKeJEtpsOHYUGNHh5rKx+nbKEiX&#10;6zLtbpdjuBSzvDL5NQyrQqnJOOQbEJ6C/xf/uQsd5y9W8PtMvE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iEVPBAAAA3AAAAA8AAAAAAAAAAAAAAAAAmAIAAGRycy9kb3du&#10;cmV2LnhtbFBLBQYAAAAABAAEAPUAAACGAwAAAAA=&#10;" strokeweight="1.5pt">
                <v:fill opacity="0"/>
              </v:rect>
              <v:group id="Group 1180" o:spid="_x0000_s1076" style="position:absolute;left:454;top:8108;width:683;height:8222" coordorigin="1699,1144" coordsize="683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<v:shape id="tbxInpo" o:spid="_x0000_s1077" type="#_x0000_t202" style="position:absolute;left:1985;top:7949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0pHsAA&#10;AADcAAAADwAAAGRycy9kb3ducmV2LnhtbERPTYvCMBC9C/sfwix403RdELcaRRaURTxo3SLehmZs&#10;i82kNLHWf28Ewds83ufMFp2pREuNKy0r+BpGIIgzq0vOFfwfVoMJCOeRNVaWScGdHCzmH70Zxtre&#10;eE9t4nMRQtjFqKDwvo6ldFlBBt3Q1sSBO9vGoA+wyaVu8BbCTSVHUTSWBksODQXW9FtQdkmuRoGO&#10;cOuP63TXnsqOdgkip8lGqf5nt5yC8NT5t/jl/tNh/vcPPJ8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0pHsAAAADcAAAADwAAAAAAAAAAAAAAAACYAgAAZHJzL2Rvd25y&#10;ZXYueG1sUEsFBgAAAAAEAAQA9QAAAIUDAAAAAA==&#10;" strokeweight="1.5pt">
                  <v:textbox style="layout-flow:vertical;mso-layout-flow-alt:bottom-to-top" inset="1mm,1mm,0,0">
                    <w:txbxContent>
                      <w:p w:rsidR="002F43DD" w:rsidRPr="00C144F4" w:rsidRDefault="002F43DD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078" type="#_x0000_t202" style="position:absolute;left:1699;top:7949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xgl8QA&#10;AADcAAAADwAAAGRycy9kb3ducmV2LnhtbESPQWsCQQyF7wX/wxDBW521iJTVUVSoWA+FaqnXsBN3&#10;F3cy68yo23/fHARvCe/lvS+zRecadaMQa88GRsMMFHHhbc2lgZ/Dx+s7qJiQLTaeycAfRVjMey8z&#10;zK2/8zfd9qlUEsIxRwNVSm2udSwqchiHviUW7eSDwyRrKLUNeJdw1+i3LJtohzVLQ4UtrSsqzvur&#10;M/AZol9ddiPcXA/H5qs9Tnbp92LMoN8tp6ASdelpflxvreCPBV+ekQn0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sYJfEAAAA3A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:rsidR="002F43DD" w:rsidRPr="00DE238E" w:rsidRDefault="002F43DD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bxInpd" o:spid="_x0000_s1079" type="#_x0000_t202" style="position:absolute;left:1985;top:5965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WZcAA&#10;AADcAAAADwAAAGRycy9kb3ducmV2LnhtbERPTYvCMBC9C/sfwix407QiIl1jWRZWRDxoVRZvQzO2&#10;ZZtJaWKt/94Igrd5vM9ZpL2pRUetqywriMcRCOLc6ooLBcfD72gOwnlkjbVlUnAnB+nyY7DARNsb&#10;76nLfCFCCLsEFZTeN4mULi/JoBvbhjhwF9sa9AG2hdQt3kK4qeUkimbSYMWhocSGfkrK/7OrUaAj&#10;3Pq/1WnXnauedhkin7KNUsPP/vsLhKfev8Uv91qH+dMYns+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WZcAAAADcAAAADwAAAAAAAAAAAAAAAACYAgAAZHJzL2Rvd25y&#10;ZXYueG1sUEsFBgAAAAAEAAQA9QAAAIUDAAAAAA==&#10;" strokeweight="1.5pt">
                  <v:textbox style="layout-flow:vertical;mso-layout-flow-alt:bottom-to-top" inset="1mm,1mm,0,0">
                    <w:txbxContent>
                      <w:p w:rsidR="002F43DD" w:rsidRPr="009D74F2" w:rsidRDefault="002F43DD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18" o:spid="_x0000_s1080" type="#_x0000_t202" style="position:absolute;left:1699;top:5965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IL5r8A&#10;AADcAAAADwAAAGRycy9kb3ducmV2LnhtbERPS4vCMBC+C/6HMMLeNLWISDUWERZW8LA+8Dw00wdt&#10;JrWJtfvvN4LgbT6+52zSwTSip85VlhXMZxEI4szqigsF18v3dAXCeWSNjWVS8EcO0u14tMFE2yef&#10;qD/7QoQQdgkqKL1vEyldVpJBN7MtceBy2xn0AXaF1B0+Q7hpZBxFS2mw4tBQYkv7krL6/DAKjv3h&#10;zpzHc8OrJqpvu9za316pr8mwW4PwNPiP+O3+0WH+IobXM+ECuf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sgvmvwAAANwAAAAPAAAAAAAAAAAAAAAAAJgCAABkcnMvZG93bnJl&#10;di54bWxQSwUGAAAAAAQABAD1AAAAhAMAAAAA&#10;" strokeweight="1.5pt">
                  <v:textbox style="layout-flow:vertical;mso-layout-flow-alt:bottom-to-top" inset="0,0,0,0">
                    <w:txbxContent>
                      <w:p w:rsidR="002F43DD" w:rsidRPr="00C94162" w:rsidRDefault="002F43DD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2F43DD" w:rsidRPr="00C144F4" w:rsidRDefault="002F43DD" w:rsidP="002F43DD"/>
                    </w:txbxContent>
                  </v:textbox>
                </v:shape>
                <v:shape id="tbxInvz" o:spid="_x0000_s1081" type="#_x0000_t202" style="position:absolute;left:1985;top:4547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ticAA&#10;AADcAAAADwAAAGRycy9kb3ducmV2LnhtbERPTYvCMBC9C/sfwix403RdkaUaRRaURTxo3SLehmZs&#10;i82kNLHWf28Ewds83ufMFp2pREuNKy0r+BpGIIgzq0vOFfwfVoMfEM4ja6wsk4I7OVjMP3ozjLW9&#10;8Z7axOcihLCLUUHhfR1L6bKCDLqhrYkDd7aNQR9gk0vd4C2Em0qOomgiDZYcGgqs6beg7JJcjQId&#10;4dYf1+muPZUd7RJETpONUv3PbjkF4anzb/HL/afD/PE3PJ8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NticAAAADcAAAADwAAAAAAAAAAAAAAAACYAgAAZHJzL2Rvd25y&#10;ZXYueG1sUEsFBgAAAAAEAAQA9QAAAIUDAAAAAA==&#10;" strokeweight="1.5pt">
                  <v:textbox style="layout-flow:vertical;mso-layout-flow-alt:bottom-to-top" inset="1mm,1mm,0,0">
                    <w:txbxContent>
                      <w:p w:rsidR="002F43DD" w:rsidRPr="00FE2B1B" w:rsidRDefault="002F43DD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20" o:spid="_x0000_s1082" type="#_x0000_t202" style="position:absolute;left:1699;top:454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2CbwA&#10;AADcAAAADwAAAGRycy9kb3ducmV2LnhtbERPyQrCMBC9C/5DGMGbpoqIVKOIICh4cMPz0EwXbCa1&#10;ibX+vREEb/N46yxWrSlFQ7UrLCsYDSMQxInVBWcKrpftYAbCeWSNpWVS8CYHq2W3s8BY2xefqDn7&#10;TIQQdjEqyL2vYildkpNBN7QVceBSWxv0AdaZ1DW+Qrgp5TiKptJgwaEhx4o2OSX389MoODT7B3M6&#10;HhmeldH9tk6tPTZK9Xvteg7CU+v/4p97p8P8yQS+z4QL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XFzYJvAAAANwAAAAPAAAAAAAAAAAAAAAAAJgCAABkcnMvZG93bnJldi54&#10;bWxQSwUGAAAAAAQABAD1AAAAgQMAAAAA&#10;" strokeweight="1.5pt">
                  <v:textbox style="layout-flow:vertical;mso-layout-flow-alt:bottom-to-top" inset="0,0,0,0">
                    <w:txbxContent>
                      <w:p w:rsidR="002F43DD" w:rsidRPr="00DE238E" w:rsidRDefault="002F43DD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Взам. инв. №</w:t>
                        </w:r>
                      </w:p>
                      <w:p w:rsidR="002F43DD" w:rsidRPr="00C94162" w:rsidRDefault="002F43DD" w:rsidP="002F43DD"/>
                    </w:txbxContent>
                  </v:textbox>
                </v:shape>
                <v:shape id="Text Box 4518" o:spid="_x0000_s1083" type="#_x0000_t202" style="position:absolute;left:1699;top:114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uTkr8A&#10;AADcAAAADwAAAGRycy9kb3ducmV2LnhtbERPS4vCMBC+C/6HMII3TRUVqaYigqCwh9VdPA/N9EGb&#10;SW1i7f77jSB4m4/vOdtdb2rRUetKywpm0wgEcWp1ybmC35/jZA3CeWSNtWVS8EcOdslwsMVY2ydf&#10;qLv6XIQQdjEqKLxvYildWpBBN7UNceAy2xr0Aba51C0+Q7ip5TyKVtJgyaGhwIYOBaXV9WEUfHXn&#10;O3M2nxle11F122fWfndKjUf9fgPCU+8/4rf7pMP8xRJez4QLZ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5OSvwAAANwAAAAPAAAAAAAAAAAAAAAAAJgCAABkcnMvZG93bnJl&#10;di54bWxQSwUGAAAAAAQABAD1AAAAhAMAAAAA&#10;" strokeweight="1.5pt">
                  <v:textbox style="layout-flow:vertical;mso-layout-flow-alt:bottom-to-top" inset="0,0,0,0">
                    <w:txbxContent>
                      <w:p w:rsidR="002F43DD" w:rsidRPr="00C94162" w:rsidRDefault="002F43DD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2F43DD" w:rsidRPr="00C144F4" w:rsidRDefault="002F43DD" w:rsidP="002F43DD"/>
                    </w:txbxContent>
                  </v:textbox>
                </v:shape>
                <v:shape id="tbxInpo" o:spid="_x0000_s1084" type="#_x0000_t202" style="position:absolute;left:1983;top:3130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OEcAA&#10;AADcAAAADwAAAGRycy9kb3ducmV2LnhtbERPTYvCMBC9L/gfwgje1lQRWaqxiKCIeNDuingbmrEt&#10;NpPSxLb++82CsLd5vM9ZJr2pREuNKy0rmIwjEMSZ1SXnCn6+t59fIJxH1lhZJgUvcpCsBh9LjLXt&#10;+Ext6nMRQtjFqKDwvo6ldFlBBt3Y1sSBu9vGoA+wyaVusAvhppLTKJpLgyWHhgJr2hSUPdKnUaAj&#10;PPrr7nJqb2VPpxSRL+lBqdGwXy9AeOr9v/jt3uswfzaHv2fCB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TOEcAAAADcAAAADwAAAAAAAAAAAAAAAACYAgAAZHJzL2Rvd25y&#10;ZXYueG1sUEsFBgAAAAAEAAQA9QAAAIUDAAAAAA==&#10;" strokeweight="1.5pt">
                  <v:textbox style="layout-flow:vertical;mso-layout-flow-alt:bottom-to-top" inset="1mm,1mm,0,0">
                    <w:txbxContent>
                      <w:p w:rsidR="002F43DD" w:rsidRPr="00C144F4" w:rsidRDefault="002F43DD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085" type="#_x0000_t202" style="position:absolute;left:1699;top:3130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X448EA&#10;AADcAAAADwAAAGRycy9kb3ducmV2LnhtbERPTYvCMBC9L/gfwgjeNFXEla5RVFDUw4K6rNehmW2L&#10;zaQmUeu/N4Kwt3m8z5nMGlOJGzlfWlbQ7yUgiDOrS84V/BxX3TEIH5A1VpZJwYM8zKatjwmm2t55&#10;T7dDyEUMYZ+igiKEOpXSZwUZ9D1bE0fuzzqDIUKXS+3wHsNNJQdJMpIGS44NBda0LCg7H65GwdZ5&#10;u7js+ri+Hk/Vd30a7cLvRalOu5l/gQjUhH/x273Rcf7wE17PxAv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F+OPBAAAA3AAAAA8AAAAAAAAAAAAAAAAAmAIAAGRycy9kb3du&#10;cmV2LnhtbFBLBQYAAAAABAAEAPUAAACGAwAAAAA=&#10;" filled="f" strokeweight="1.5pt">
                  <v:textbox style="layout-flow:vertical;mso-layout-flow-alt:bottom-to-top" inset="0,0,0,0">
                    <w:txbxContent>
                      <w:p w:rsidR="002F43DD" w:rsidRPr="00DE238E" w:rsidRDefault="002F43DD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 xml:space="preserve">Инв.№ </w:t>
                        </w:r>
                        <w:proofErr w:type="spellStart"/>
                        <w:r w:rsidRPr="00DE238E">
                          <w:rPr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DE238E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bxInpd" o:spid="_x0000_s1086" type="#_x0000_t202" style="position:absolute;left:1982;top:1144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f/+MMA&#10;AADcAAAADwAAAGRycy9kb3ducmV2LnhtbESPQWvCQBCF74L/YRmhN91YSpHoKkVQivSg0SC9Ddlp&#10;EpqdDdk1pv++cxC8zfDevPfNajO4RvXUhdqzgfksAUVceFtzaeBy3k0XoEJEtth4JgN/FGCzHo9W&#10;mFp/5xP1WSyVhHBI0UAVY5tqHYqKHIaZb4lF+/GdwyhrV2rb4V3CXaNfk+RdO6xZGipsaVtR8Zvd&#10;nAGb4Fe87vNj/10PdMwQOc8OxrxMho8lqEhDfJof159W8N+EVp6RC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f/+MMAAADcAAAADwAAAAAAAAAAAAAAAACYAgAAZHJzL2Rv&#10;d25yZXYueG1sUEsFBgAAAAAEAAQA9QAAAIgDAAAAAA==&#10;" strokeweight="1.5pt">
                  <v:textbox style="layout-flow:vertical;mso-layout-flow-alt:bottom-to-top" inset="1mm,1mm,0,0">
                    <w:txbxContent>
                      <w:p w:rsidR="002F43DD" w:rsidRPr="009D74F2" w:rsidRDefault="002F43DD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  <v:group id="Group 1238" o:spid="_x0000_s1087" style="position:absolute;left:13001;top:13659;width:10499;height:2671" coordorigin="6044,8692" coordsize="10499,2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<v:shape id="tbxFam6" o:spid="_x0000_s1088" type="#_x0000_t202" style="position:absolute;left:7019;top:11085;width:130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WDMMA&#10;AADcAAAADwAAAGRycy9kb3ducmV2LnhtbESPQWsCMRCF74L/IYzQm2YVqsvWKLIgFHooVaHXYTNu&#10;FjeTsIm6/fedQ6G3Gd6b977Z7kffqwcNqQtsYLkoQBE3wXbcGricj/MSVMrIFvvAZOCHEux308kW&#10;Kxue/EWPU26VhHCq0IDLOVZap8aRx7QIkVi0axg8ZlmHVtsBnxLue70qirX22LE0OIxUO2pup7s3&#10;sPYfq+9lndnXx89N7JpydLE05mU2Ht5AZRrzv/nv+t0K/qvgyzMygd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sWDMMAAADcAAAADwAAAAAAAAAAAAAAAACYAgAAZHJzL2Rv&#10;d25yZXYueG1sUEsFBgAAAAAEAAQA9QAAAIgDAAAAAA==&#10;" filled="f" strokeweight=".5pt">
                  <v:textbox inset=".5mm,0,0,0">
                    <w:txbxContent>
                      <w:p w:rsidR="00595CF1" w:rsidRPr="00122F77" w:rsidRDefault="00321DC6" w:rsidP="00595CF1">
                        <w:pPr>
                          <w:rPr>
                            <w:sz w:val="20"/>
                          </w:rPr>
                        </w:pPr>
                        <w:bookmarkStart w:id="8" w:name="ГИП"/>
                        <w:r>
                          <w:rPr>
                            <w:sz w:val="20"/>
                          </w:rPr>
                          <w:t>Голуб</w:t>
                        </w:r>
                        <w:r w:rsidR="0081782F">
                          <w:rPr>
                            <w:sz w:val="20"/>
                          </w:rPr>
                          <w:t xml:space="preserve"> </w:t>
                        </w:r>
                        <w:bookmarkEnd w:id="8"/>
                      </w:p>
                    </w:txbxContent>
                  </v:textbox>
                </v:shape>
                <v:shape id="tbxJob6" o:spid="_x0000_s1089" type="#_x0000_t202" style="position:absolute;left:6056;top:11085;width:96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zl8EA&#10;AADcAAAADwAAAGRycy9kb3ducmV2LnhtbERPTWvDMAy9D/ofjAq9rU4KzUJWt4xAodDDWDbYVcRa&#10;HBbLJnaT9N/Pg8FuerxPHU6LHcREY+gdK8i3GQji1umeOwUf7+fHEkSIyBoHx6TgTgFOx9XDASvt&#10;Zn6jqYmdSCEcKlRgYvSVlKE1ZDFsnSdO3JcbLcYEx07qEecUbge5y7JCWuw5NRj0VBtqv5ubVVDY&#10;6+4zryPb+vz65Pu2XIwvldqsl5dnEJGW+C/+c190mr/P4feZdIE8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Xs5fBAAAA3AAAAA8AAAAAAAAAAAAAAAAAmAIAAGRycy9kb3du&#10;cmV2LnhtbFBLBQYAAAAABAAEAPUAAACGAwAAAAA=&#10;" filled="f" strokeweight=".5pt">
                  <v:textbox inset=".5mm,0,0,0">
                    <w:txbxContent>
                      <w:p w:rsidR="00595CF1" w:rsidRPr="00BB2B3D" w:rsidRDefault="00595CF1" w:rsidP="00595CF1">
                        <w:r w:rsidRPr="00BB2B3D">
                          <w:t>ГИП</w:t>
                        </w:r>
                      </w:p>
                    </w:txbxContent>
                  </v:textbox>
                </v:shape>
                <v:shape id="Text Box 408" o:spid="_x0000_s1090" type="#_x0000_t202" style="position:absolute;left:8321;top:11082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lbsMA&#10;AADcAAAADwAAAGRycy9kb3ducmV2LnhtbERPTWvCQBC9F/oflin0UnRjoFWiq4jQNuBJbfE6Zsck&#10;mp0Nu1sT/70rFLzN433ObNGbRlzI+dqygtEwAUFcWF1zqeBn9zmYgPABWWNjmRRcycNi/vw0w0zb&#10;jjd02YZSxBD2GSqoQmgzKX1RkUE/tC1x5I7WGQwRulJqh10MN41Mk+RDGqw5NlTY0qqi4rz9MwrS&#10;7/Gp/92/HdajsHRf3Xidr3Kn1OtLv5yCCNSHh/jfnes4/z2F+zPxAj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QlbsMAAADcAAAADwAAAAAAAAAAAAAAAACYAgAAZHJzL2Rv&#10;d25yZXYueG1sUEsFBgAAAAAEAAQA9QAAAIgDAAAAAA==&#10;" filled="f" strokeweight=".5pt">
                  <v:textbox inset=".5mm,0,.5mm,0">
                    <w:txbxContent>
                      <w:p w:rsidR="00595CF1" w:rsidRPr="00122F77" w:rsidRDefault="00595CF1" w:rsidP="00595C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bxDat6" o:spid="_x0000_s1091" type="#_x0000_t202" style="position:absolute;left:9172;top:11082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flCsIA&#10;AADcAAAADwAAAGRycy9kb3ducmV2LnhtbERPPW/CMBDdK/U/WFepW3FoaFWlGISoKrECXdiu8RGn&#10;xOcQm8T59xgJqds9vc+bL6NtRE+drx0rmE4yEMSl0zVXCn723y8fIHxA1tg4JgUjeVguHh/mWGg3&#10;8Jb6XahECmFfoAITQltI6UtDFv3EtcSJO7rOYkiwq6TucEjhtpGvWfYuLdacGgy2tDZUnnYXqyD+&#10;jV/T/HigcGlnJ4P78288nJV6foqrTxCBYvgX390bnea/5XB7Jl0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N+UKwgAAANwAAAAPAAAAAAAAAAAAAAAAAJgCAABkcnMvZG93&#10;bnJldi54bWxQSwUGAAAAAAQABAD1AAAAhwMAAAAA&#10;" filled="f" strokeweight=".5pt">
                  <v:textbox inset="0,.5mm,0,0">
                    <w:txbxContent>
                      <w:p w:rsidR="00CF1340" w:rsidRPr="00A10C21" w:rsidRDefault="00CF1340" w:rsidP="00CF1340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  <w:r>
                          <w:rPr>
                            <w:spacing w:val="-28"/>
                            <w:sz w:val="20"/>
                          </w:rPr>
                          <w:t>22.02.17</w:t>
                        </w:r>
                      </w:p>
                      <w:p w:rsidR="00595CF1" w:rsidRPr="00A10C21" w:rsidRDefault="00595CF1" w:rsidP="00595CF1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</w:p>
                    </w:txbxContent>
                  </v:textbox>
                </v:shape>
                <v:shape id="tbxFirm" o:spid="_x0000_s1092" type="#_x0000_t202" style="position:absolute;left:13708;top:10528;width:2835;height: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2Qy8MA&#10;AADcAAAADwAAAGRycy9kb3ducmV2LnhtbERPS27CMBDdI/UO1lRiB05LqEoaJ6oqBbFhAe0BBnua&#10;T+NxFLsQbo+RKnU3T+87eTnZXpxp9K1jBU/LBASxdqblWsHXZ7V4BeEDssHeMSm4koeyeJjlmBl3&#10;4QOdj6EWMYR9hgqaEIZMSq8bsuiXbiCO3LcbLYYIx1qaES8x3PbyOUlepMWWY0ODA300pH+Ov1bB&#10;tjsdknaVpptKr9Z236XGVDul5o/T+xuIQFP4F/+5dybOX6dwfyZe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2Qy8MAAADcAAAADwAAAAAAAAAAAAAAAACYAgAAZHJzL2Rv&#10;d25yZXYueG1sUEsFBgAAAAAEAAQA9QAAAIgDAAAAAA==&#10;" filled="f" strokeweight="1.5pt">
                  <v:textbox inset="0,0,0,0">
                    <w:txbxContent>
                      <w:p w:rsidR="00595CF1" w:rsidRPr="00FE56CD" w:rsidRDefault="00595CF1" w:rsidP="00595CF1">
                        <w:pPr>
                          <w:rPr>
                            <w:rFonts w:cs="Arial"/>
                            <w:spacing w:val="4"/>
                            <w:w w:val="88"/>
                            <w:sz w:val="18"/>
                            <w:szCs w:val="18"/>
                          </w:rPr>
                        </w:pPr>
                      </w:p>
                      <w:p w:rsidR="00595CF1" w:rsidRPr="00FE56CD" w:rsidRDefault="00595CF1" w:rsidP="00595CF1">
                        <w:pPr>
                          <w:spacing w:line="240" w:lineRule="auto"/>
                          <w:jc w:val="center"/>
                        </w:pPr>
                        <w:proofErr w:type="spellStart"/>
                        <w:r>
                          <w:rPr>
                            <w:rFonts w:cs="Arial"/>
                            <w:spacing w:val="4"/>
                            <w:w w:val="88"/>
                          </w:rPr>
                          <w:t>ООО</w:t>
                        </w:r>
                        <w:r>
                          <w:rPr>
                            <w:rFonts w:ascii="Arial" w:hAnsi="Arial" w:cs="Arial"/>
                            <w:spacing w:val="4"/>
                            <w:w w:val="88"/>
                          </w:rPr>
                          <w:t>″</w:t>
                        </w:r>
                        <w:r>
                          <w:rPr>
                            <w:rFonts w:cs="Arial"/>
                            <w:spacing w:val="4"/>
                            <w:w w:val="88"/>
                          </w:rPr>
                          <w:t>Волгограднефтепроект</w:t>
                        </w:r>
                        <w:proofErr w:type="spellEnd"/>
                        <w:r>
                          <w:rPr>
                            <w:rFonts w:ascii="Arial" w:hAnsi="Arial" w:cs="Arial"/>
                            <w:spacing w:val="6"/>
                            <w:w w:val="88"/>
                          </w:rPr>
                          <w:t>″</w:t>
                        </w:r>
                      </w:p>
                    </w:txbxContent>
                  </v:textbox>
                </v:shape>
                <v:line id="Line 423" o:spid="_x0000_s1093" style="position:absolute;visibility:visible;mso-wrap-style:square" from="6053,11360" to="13707,11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  <v:line id="Line 425" o:spid="_x0000_s1094" style="position:absolute;visibility:visible;mso-wrap-style:square" from="9172,9143" to="9172,11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  <v:line id="Line 426" o:spid="_x0000_s1095" style="position:absolute;visibility:visible;mso-wrap-style:square" from="9739,8692" to="9739,1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taD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7WgzDAAAA3AAAAA8AAAAAAAAAAAAA&#10;AAAAoQIAAGRycy9kb3ducmV2LnhtbFBLBQYAAAAABAAEAPkAAACRAwAAAAA=&#10;" strokeweight="1.5pt"/>
                <v:line id="Line 452" o:spid="_x0000_s1096" style="position:absolute;visibility:visible;mso-wrap-style:square" from="6056,9146" to="6056,11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TOfsUAAADcAAAADwAAAGRycy9kb3ducmV2LnhtbESPQWvCQBCF74X+h2UKvdVNK5a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TOfsUAAADcAAAADwAAAAAAAAAA&#10;AAAAAAChAgAAZHJzL2Rvd25yZXYueG1sUEsFBgAAAAAEAAQA+QAAAJMDAAAAAA==&#10;" strokeweight="1.5pt"/>
                <v:shape id="tbxFam1" o:spid="_x0000_s1097" type="#_x0000_t202" style="position:absolute;left:7019;top:9974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G/kcIA&#10;AADcAAAADwAAAGRycy9kb3ducmV2LnhtbERPTWvDMAy9D/ofjAq7LU4Ly9IsbimBwmCHsbbQq4jV&#10;OCyWTew22b+fB4Pd9HifqnezHcSdxtA7VrDKchDErdM9dwrOp8NTCSJEZI2DY1LwTQF228VDjZV2&#10;E3/S/Rg7kUI4VKjAxOgrKUNryGLInCdO3NWNFmOCYyf1iFMKt4Nc53khLfacGgx6agy1X8ebVVDY&#10;9/Vl1US2zeHjxfdtORtfKvW4nPevICLN8V/8537Taf7zBn6fSR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4b+RwgAAANwAAAAPAAAAAAAAAAAAAAAAAJgCAABkcnMvZG93&#10;bnJldi54bWxQSwUGAAAAAAQABAD1AAAAhwMAAAAA&#10;" filled="f" strokeweight=".5pt">
                  <v:textbox inset=".5mm,0,0,0">
                    <w:txbxContent>
                      <w:p w:rsidR="00595CF1" w:rsidRPr="0081782F" w:rsidRDefault="00321DC6" w:rsidP="00595CF1">
                        <w:pPr>
                          <w:rPr>
                            <w:sz w:val="20"/>
                            <w:lang w:val="en-US"/>
                          </w:rPr>
                        </w:pPr>
                        <w:bookmarkStart w:id="9" w:name="Разраб"/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Клименко</w:t>
                        </w:r>
                        <w:proofErr w:type="spellEnd"/>
                        <w:r w:rsidR="0081782F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bookmarkEnd w:id="9"/>
                      </w:p>
                    </w:txbxContent>
                  </v:textbox>
                </v:shape>
                <v:shape id="tbxFam2" o:spid="_x0000_s1098" type="#_x0000_t202" style="position:absolute;left:7019;top:10251;width:130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fcscMA&#10;AADcAAAADwAAAGRycy9kb3ducmV2LnhtbESPQWvCQBCF70L/wzJCb7rRQwypq0hAEDyUqtDrkJ1m&#10;Q7OzS3ar6b/vHITeZnhv3vtmu5/8oO40pj6wgdWyAEXcBttzZ+B2PS4qUCkjWxwCk4FfSrDfvcy2&#10;WNvw4A+6X3KnJIRTjQZczrHWOrWOPKZliMSifYXRY5Z17LQd8SHhftDroii1x56lwWGkxlH7ffnx&#10;Bkp/Xn+umsy+Ob5vYt9Wk4uVMa/z6fAGKtOU/83P65MV/FLw5RmZQO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fcscMAAADcAAAADwAAAAAAAAAAAAAAAACYAgAAZHJzL2Rv&#10;d25yZXYueG1sUEsFBgAAAAAEAAQA9QAAAIgDAAAAAA==&#10;" filled="f" strokeweight=".5pt">
                  <v:textbox inset=".5mm,0,0,0">
                    <w:txbxContent>
                      <w:p w:rsidR="00595CF1" w:rsidRPr="00122F77" w:rsidRDefault="00321DC6" w:rsidP="00595CF1">
                        <w:pPr>
                          <w:rPr>
                            <w:sz w:val="20"/>
                          </w:rPr>
                        </w:pPr>
                        <w:bookmarkStart w:id="10" w:name="Пров"/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Осеев</w:t>
                        </w:r>
                        <w:proofErr w:type="spellEnd"/>
                        <w:r w:rsidR="0081782F">
                          <w:rPr>
                            <w:sz w:val="20"/>
                          </w:rPr>
                          <w:t xml:space="preserve"> </w:t>
                        </w:r>
                        <w:bookmarkEnd w:id="10"/>
                      </w:p>
                    </w:txbxContent>
                  </v:textbox>
                </v:shape>
                <v:shape id="tbxFam4" o:spid="_x0000_s1099" type="#_x0000_t202" style="position:absolute;left:7019;top:10528;width:130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t5Kr8A&#10;AADcAAAADwAAAGRycy9kb3ducmV2LnhtbERPTYvCMBC9L/gfwgje1rQeuqUaRQqCsAfRXfA6NGNT&#10;bCahidr990YQ9jaP9zmrzWh7cachdI4V5PMMBHHjdMetgt+f3WcJIkRkjb1jUvBHATbryccKK+0e&#10;fKT7KbYihXCoUIGJ0VdShsaQxTB3njhxFzdYjAkOrdQDPlK47eUiywppsePUYNBTbai5nm5WQWG/&#10;F+e8jmzr3eHLd005Gl8qNZuO2yWISGP8F7/de53mFzm8nk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+3kqvwAAANwAAAAPAAAAAAAAAAAAAAAAAJgCAABkcnMvZG93bnJl&#10;di54bWxQSwUGAAAAAAQABAD1AAAAhAMAAAAA&#10;" filled="f" strokeweight=".5pt">
                  <v:textbox inset=".5mm,0,0,0">
                    <w:txbxContent>
                      <w:p w:rsidR="00595CF1" w:rsidRPr="00122F77" w:rsidRDefault="00321DC6" w:rsidP="00595CF1">
                        <w:pPr>
                          <w:rPr>
                            <w:sz w:val="20"/>
                          </w:rPr>
                        </w:pPr>
                        <w:bookmarkStart w:id="11" w:name="Нач_отд"/>
                        <w:r>
                          <w:rPr>
                            <w:sz w:val="20"/>
                            <w:lang w:val="en-US"/>
                          </w:rPr>
                          <w:t>Галкин</w:t>
                        </w:r>
                        <w:r w:rsidR="0081782F">
                          <w:rPr>
                            <w:sz w:val="20"/>
                          </w:rPr>
                          <w:t xml:space="preserve"> </w:t>
                        </w:r>
                        <w:bookmarkEnd w:id="11"/>
                      </w:p>
                    </w:txbxContent>
                  </v:textbox>
                </v:shape>
                <v:shape id="tbxFam5" o:spid="_x0000_s1100" type="#_x0000_t202" style="position:absolute;left:7019;top:10806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nXb8A&#10;AADcAAAADwAAAGRycy9kb3ducmV2LnhtbERPTYvCMBC9L/gfwgh7W1N76JZqFCkIggdZFbwOzdgU&#10;m0lootZ/bxYW9jaP9znL9Wh78aAhdI4VzGcZCOLG6Y5bBefT9qsEESKyxt4xKXhRgPVq8rHESrsn&#10;/9DjGFuRQjhUqMDE6CspQ2PIYpg5T5y4qxssxgSHVuoBnync9jLPskJa7Dg1GPRUG2pux7tVUNh9&#10;fpnXkW29PXz7rilH40ulPqfjZgEi0hj/xX/unU7zixx+n0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KeddvwAAANwAAAAPAAAAAAAAAAAAAAAAAJgCAABkcnMvZG93bnJl&#10;di54bWxQSwUGAAAAAAQABAD1AAAAhAMAAAAA&#10;" filled="f" strokeweight=".5pt">
                  <v:textbox inset=".5mm,0,0,0">
                    <w:txbxContent>
                      <w:p w:rsidR="00595CF1" w:rsidRPr="003E7A3C" w:rsidRDefault="00321DC6" w:rsidP="00595CF1">
                        <w:pPr>
                          <w:rPr>
                            <w:sz w:val="20"/>
                          </w:rPr>
                        </w:pPr>
                        <w:bookmarkStart w:id="12" w:name="Н_контр"/>
                        <w:proofErr w:type="spellStart"/>
                        <w:r>
                          <w:rPr>
                            <w:sz w:val="20"/>
                          </w:rPr>
                          <w:t>Ковязина</w:t>
                        </w:r>
                        <w:proofErr w:type="spellEnd"/>
                        <w:r w:rsidR="0081782F">
                          <w:rPr>
                            <w:sz w:val="20"/>
                          </w:rPr>
                          <w:t xml:space="preserve"> </w:t>
                        </w:r>
                        <w:bookmarkEnd w:id="12"/>
                      </w:p>
                    </w:txbxContent>
                  </v:textbox>
                </v:shape>
                <v:shape id="tbxJob1" o:spid="_x0000_s1101" type="#_x0000_t202" style="position:absolute;left:6056;top:9974;width:96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VCxsEA&#10;AADcAAAADwAAAGRycy9kb3ducmV2LnhtbERPTWvDMAy9D/ofjAq9LU5byEIWt4xAodDDWDbYVcRa&#10;HBbLJnab9N/Pg8FuerxP1cfFjuJGUxgcK9hmOQjizumBewUf76fHEkSIyBpHx6TgTgGOh9VDjZV2&#10;M7/RrY29SCEcKlRgYvSVlKEzZDFkzhMn7stNFmOCUy/1hHMKt6Pc5XkhLQ6cGgx6agx13+3VKijs&#10;Zfe5bSLb5vT65IeuXIwvldqsl5dnEJGW+C/+c591ml/s4feZdIE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lQsbBAAAA3AAAAA8AAAAAAAAAAAAAAAAAmAIAAGRycy9kb3du&#10;cmV2LnhtbFBLBQYAAAAABAAEAPUAAACGAwAAAAA=&#10;" filled="f" strokeweight=".5pt">
                  <v:textbox inset=".5mm,0,0,0">
                    <w:txbxContent>
                      <w:p w:rsidR="00595CF1" w:rsidRPr="00037B1B" w:rsidRDefault="00595CF1" w:rsidP="00595CF1">
                        <w:proofErr w:type="spellStart"/>
                        <w:r w:rsidRPr="00BF2021">
                          <w:t>Раз</w:t>
                        </w:r>
                        <w:r w:rsidRPr="00037B1B">
                          <w:t>раб</w:t>
                        </w:r>
                        <w:proofErr w:type="spellEnd"/>
                        <w:r w:rsidRPr="00037B1B">
                          <w:t>.</w:t>
                        </w:r>
                      </w:p>
                    </w:txbxContent>
                  </v:textbox>
                </v:shape>
                <v:shape id="tbxJob2" o:spid="_x0000_s1102" type="#_x0000_t202" style="position:absolute;left:6056;top:10251;width:96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zassEA&#10;AADcAAAADwAAAGRycy9kb3ducmV2LnhtbERPTWvDMAy9D/ofjAq9LU5LyUIWt4xAodDDWDbYVcRa&#10;HBbLJnab9N/Pg8FuerxP1cfFjuJGUxgcK9hmOQjizumBewUf76fHEkSIyBpHx6TgTgGOh9VDjZV2&#10;M7/RrY29SCEcKlRgYvSVlKEzZDFkzhMn7stNFmOCUy/1hHMKt6Pc5XkhLQ6cGgx6agx13+3VKijs&#10;Zfe5bSLb5vT65IeuXIwvldqsl5dnEJGW+C/+c591ml/s4feZdIE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M2rLBAAAA3AAAAA8AAAAAAAAAAAAAAAAAmAIAAGRycy9kb3du&#10;cmV2LnhtbFBLBQYAAAAABAAEAPUAAACGAwAAAAA=&#10;" filled="f" strokeweight=".5pt">
                  <v:textbox inset=".5mm,0,0,0">
                    <w:txbxContent>
                      <w:p w:rsidR="00595CF1" w:rsidRPr="0032579B" w:rsidRDefault="00595CF1" w:rsidP="00595CF1">
                        <w:pPr>
                          <w:rPr>
                            <w:lang w:val="en-US"/>
                          </w:rPr>
                        </w:pPr>
                        <w:r>
                          <w:t>Пров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bxJob4" o:spid="_x0000_s1103" type="#_x0000_t202" style="position:absolute;left:6056;top:10528;width:96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/KcEA&#10;AADcAAAADwAAAGRycy9kb3ducmV2LnhtbERPTWvDMAy9D/ofjAq9LU4LzUIWt4xAodDDWDbYVcRa&#10;HBbLJnab9N/Pg8FuerxP1cfFjuJGUxgcK9hmOQjizumBewUf76fHEkSIyBpHx6TgTgGOh9VDjZV2&#10;M7/RrY29SCEcKlRgYvSVlKEzZDFkzhMn7stNFmOCUy/1hHMKt6Pc5XkhLQ6cGgx6agx13+3VKijs&#10;Zfe5bSLb5vT65IeuXIwvldqsl5dnEJGW+C/+c591ml/s4feZdIE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AfynBAAAA3AAAAA8AAAAAAAAAAAAAAAAAmAIAAGRycy9kb3du&#10;cmV2LnhtbFBLBQYAAAAABAAEAPUAAACGAwAAAAA=&#10;" filled="f" strokeweight=".5pt">
                  <v:textbox inset=".5mm,0,0,0">
                    <w:txbxContent>
                      <w:p w:rsidR="00595CF1" w:rsidRPr="00BB2B3D" w:rsidRDefault="00595CF1" w:rsidP="00595CF1">
                        <w:proofErr w:type="spellStart"/>
                        <w:r w:rsidRPr="00BB2B3D">
                          <w:t>Нач</w:t>
                        </w:r>
                        <w:proofErr w:type="gramStart"/>
                        <w:r w:rsidRPr="00BB2B3D">
                          <w:t>.о</w:t>
                        </w:r>
                        <w:proofErr w:type="gramEnd"/>
                        <w:r w:rsidRPr="00BB2B3D">
                          <w:t>тд</w:t>
                        </w:r>
                        <w:proofErr w:type="spellEnd"/>
                        <w:r w:rsidRPr="00BB2B3D">
                          <w:t>.</w:t>
                        </w:r>
                      </w:p>
                    </w:txbxContent>
                  </v:textbox>
                </v:shape>
                <v:shape id="tbxJob5" o:spid="_x0000_s1104" type="#_x0000_t202" style="position:absolute;left:6056;top:10806;width:96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LhXsEA&#10;AADcAAAADwAAAGRycy9kb3ducmV2LnhtbERPPWvDMBDdC/kP4gLZGjkeXONGCcVgCHQITQtZD+tq&#10;mVonYSm2+++jQKHbPd7n7Y+LHcREY+gdK9htMxDErdM9dwq+PpvnEkSIyBoHx6TglwIcD6unPVba&#10;zfxB0yV2IoVwqFCBidFXUobWkMWwdZ44cd9utBgTHDupR5xTuB1knmWFtNhzajDoqTbU/lxuVkFh&#10;3/Prro5s6+b84vu2XIwvldqsl7dXEJGW+C/+c590ml8U8HgmXSAP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S4V7BAAAA3AAAAA8AAAAAAAAAAAAAAAAAmAIAAGRycy9kb3du&#10;cmV2LnhtbFBLBQYAAAAABAAEAPUAAACGAwAAAAA=&#10;" filled="f" strokeweight=".5pt">
                  <v:textbox inset=".5mm,0,0,0">
                    <w:txbxContent>
                      <w:p w:rsidR="00595CF1" w:rsidRPr="00BB2B3D" w:rsidRDefault="00595CF1" w:rsidP="00595CF1">
                        <w:proofErr w:type="spellStart"/>
                        <w:r w:rsidRPr="00BB2B3D">
                          <w:t>Н.контр</w:t>
                        </w:r>
                        <w:proofErr w:type="spellEnd"/>
                        <w:r w:rsidRPr="00BB2B3D">
                          <w:t>.</w:t>
                        </w:r>
                      </w:p>
                    </w:txbxContent>
                  </v:textbox>
                </v:shape>
                <v:shape id="Text Box 404" o:spid="_x0000_s1105" type="#_x0000_t202" style="position:absolute;left:8321;top:997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MS8MA&#10;AADcAAAADwAAAGRycy9kb3ducmV2LnhtbERPTWvCQBC9C/6HZQpeSt3owZToKiKoAU9VS69jdpqk&#10;zc6G3dXEf+8WCt7m8T5nsepNI27kfG1ZwWScgCAurK65VHA+bd/eQfiArLGxTAru5GG1HA4WmGnb&#10;8QfdjqEUMYR9hgqqENpMSl9UZNCPbUscuW/rDIYIXSm1wy6Gm0ZOk2QmDdYcGypsaVNR8Xu8GgXT&#10;ffrTf369Xg6TsHa7Lj3km9wpNXrp13MQgfrwFP+7cx3nz1L4ey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9MS8MAAADcAAAADwAAAAAAAAAAAAAAAACYAgAAZHJzL2Rv&#10;d25yZXYueG1sUEsFBgAAAAAEAAQA9QAAAIgDAAAAAA==&#10;" filled="f" strokeweight=".5pt">
                  <v:textbox inset=".5mm,0,.5mm,0">
                    <w:txbxContent>
                      <w:p w:rsidR="00595CF1" w:rsidRPr="00122F77" w:rsidRDefault="00595CF1" w:rsidP="00595C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05" o:spid="_x0000_s1106" type="#_x0000_t202" style="position:absolute;left:8321;top:10251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YOcYA&#10;AADcAAAADwAAAGRycy9kb3ducmV2LnhtbESPQW/CMAyF75P2HyJP2mWCFA4wFQJCSNsqcQKGuJrG&#10;tN0ap0oy2v17fJi0m633/N7n5XpwrbpRiI1nA5NxBoq49LbhysDn8W30CiomZIutZzLwSxHWq8eH&#10;JebW97yn2yFVSkI45migTqnLtY5lTQ7j2HfEol19cJhkDZW2AXsJd62eZtlMO2xYGmrsaFtT+X34&#10;cQamH/Ov4XR+uewmaRPe+/mu2BbBmOenYbMAlWhI/+a/68IK/kxo5RmZQK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DYOcYAAADcAAAADwAAAAAAAAAAAAAAAACYAgAAZHJz&#10;L2Rvd25yZXYueG1sUEsFBgAAAAAEAAQA9QAAAIsDAAAAAA==&#10;" filled="f" strokeweight=".5pt">
                  <v:textbox inset=".5mm,0,.5mm,0">
                    <w:txbxContent>
                      <w:p w:rsidR="00595CF1" w:rsidRPr="00122F77" w:rsidRDefault="00595CF1" w:rsidP="00595C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06" o:spid="_x0000_s1107" type="#_x0000_t202" style="position:absolute;left:8321;top:10528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x9osMA&#10;AADcAAAADwAAAGRycy9kb3ducmV2LnhtbERPS2vCQBC+F/wPywi9FN3owUd0FRG0AU/Vll6n2TGJ&#10;ZmfD7tak/94VCt7m43vOct2ZWtzI+cqygtEwAUGcW11xoeDztBvMQPiArLG2TAr+yMN61XtZYqpt&#10;yx90O4ZCxBD2KSooQ2hSKX1ekkE/tA1x5M7WGQwRukJqh20MN7UcJ8lEGqw4NpTY0Lak/Hr8NQrG&#10;79NL9/X99nMYhY3bt9NDts2cUq/9brMAEagLT/G/O9Nx/mQOj2fiB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x9osMAAADcAAAADwAAAAAAAAAAAAAAAACYAgAAZHJzL2Rv&#10;d25yZXYueG1sUEsFBgAAAAAEAAQA9QAAAIgDAAAAAA==&#10;" filled="f" strokeweight=".5pt">
                  <v:textbox inset=".5mm,0,.5mm,0">
                    <w:txbxContent>
                      <w:p w:rsidR="00595CF1" w:rsidRPr="00122F77" w:rsidRDefault="00595CF1" w:rsidP="00595C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07" o:spid="_x0000_s1108" type="#_x0000_t202" style="position:absolute;left:8321;top:10806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C4sYA&#10;AADcAAAADwAAAGRycy9kb3ducmV2LnhtbESPQW/CMAyF75P2HyJP4jKNFA506ggIIQ0qcRrbtKvX&#10;eG23xqmSQMu/nw9I3Gy95/c+L9ej69SZQmw9G5hNM1DElbct1wY+3l+fnkHFhGyx80wGLhRhvbq/&#10;W2Jh/cBvdD6mWkkIxwINNCn1hdaxashhnPqeWLQfHxwmWUOtbcBBwl2n51m20A5bloYGe9o2VP0d&#10;T87AfJ//jp9fj9+HWdqE3ZAfym0ZjJk8jJsXUInGdDNfr0sr+LngyzMygV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9C4sYAAADcAAAADwAAAAAAAAAAAAAAAACYAgAAZHJz&#10;L2Rvd25yZXYueG1sUEsFBgAAAAAEAAQA9QAAAIsDAAAAAA==&#10;" filled="f" strokeweight=".5pt">
                  <v:textbox inset=".5mm,0,.5mm,0">
                    <w:txbxContent>
                      <w:p w:rsidR="00595CF1" w:rsidRPr="00122F77" w:rsidRDefault="00595CF1" w:rsidP="00595C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bxDat1" o:spid="_x0000_s1109" type="#_x0000_t202" style="position:absolute;left:9172;top:997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yChsAA&#10;AADcAAAADwAAAGRycy9kb3ducmV2LnhtbERPTWsCMRC9C/6HMEJvmt22VFmNIhXBa9WLt3EzblY3&#10;k3UTNf57Uyj0No/3ObNFtI24U+drxwryUQaCuHS65krBfrceTkD4gKyxcUwKnuRhMe/3Zlho9+Af&#10;um9DJVII+wIVmBDaQkpfGrLoR64lTtzJdRZDgl0ldYePFG4b+Z5lX9JizanBYEvfhsrL9mYVxPNz&#10;lX+cDhRu7efF4O56jIerUm+DuJyCCBTDv/jPvdFp/jiH32fSB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yChsAAAADcAAAADwAAAAAAAAAAAAAAAACYAgAAZHJzL2Rvd25y&#10;ZXYueG1sUEsFBgAAAAAEAAQA9QAAAIUDAAAAAA==&#10;" filled="f" strokeweight=".5pt">
                  <v:textbox inset="0,.5mm,0,0">
                    <w:txbxContent>
                      <w:p w:rsidR="00595CF1" w:rsidRPr="00A10C21" w:rsidRDefault="00CF1340" w:rsidP="00595CF1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  <w:r>
                          <w:rPr>
                            <w:spacing w:val="-28"/>
                            <w:sz w:val="20"/>
                          </w:rPr>
                          <w:t>22.02.17</w:t>
                        </w:r>
                      </w:p>
                    </w:txbxContent>
                  </v:textbox>
                </v:shape>
                <v:shape id="tbxDat2" o:spid="_x0000_s1110" type="#_x0000_t202" style="position:absolute;left:9172;top:10251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4c8cAA&#10;AADcAAAADwAAAGRycy9kb3ducmV2LnhtbERPS4vCMBC+L+x/CLPgbU19oEvXKKIIXn1cvM02Y9O1&#10;mdQmavz3RhC8zcf3nMks2lpcqfWVYwW9bgaCuHC64lLBfrf6/gHhA7LG2jEpuJOH2fTzY4K5djfe&#10;0HUbSpFC2OeowITQ5FL6wpBF33UNceKOrrUYEmxLqVu8pXBby36WjaTFilODwYYWhorT9mIVxP/7&#10;sjc4HihcmuHJ4O78Fw9npTpfcf4LIlAMb/HLvdZp/rgPz2fSBX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4c8cAAAADcAAAADwAAAAAAAAAAAAAAAACYAgAAZHJzL2Rvd25y&#10;ZXYueG1sUEsFBgAAAAAEAAQA9QAAAIUDAAAAAA==&#10;" filled="f" strokeweight=".5pt">
                  <v:textbox inset="0,.5mm,0,0">
                    <w:txbxContent>
                      <w:p w:rsidR="00CF1340" w:rsidRPr="00A10C21" w:rsidRDefault="00CF1340" w:rsidP="00CF1340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  <w:r>
                          <w:rPr>
                            <w:spacing w:val="-28"/>
                            <w:sz w:val="20"/>
                          </w:rPr>
                          <w:t>22.02.17</w:t>
                        </w:r>
                      </w:p>
                      <w:p w:rsidR="00595CF1" w:rsidRPr="00A10C21" w:rsidRDefault="00595CF1" w:rsidP="00595CF1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</w:p>
                    </w:txbxContent>
                  </v:textbox>
                </v:shape>
                <v:shape id="tbxDat4" o:spid="_x0000_s1111" type="#_x0000_t202" style="position:absolute;left:9172;top:10528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5asIA&#10;AADcAAAADwAAAGRycy9kb3ducmV2LnhtbERPPW/CMBDdK/U/WFepW3FoUFulGISoKrECXdiu8RGn&#10;xOcQm8T59xgJqds9vc+bL6NtRE+drx0rmE4yEMSl0zVXCn723y8fIHxA1tg4JgUjeVguHh/mWGg3&#10;8Jb6XahECmFfoAITQltI6UtDFv3EtcSJO7rOYkiwq6TucEjhtpGvWfYmLdacGgy2tDZUnnYXqyD+&#10;jV/T/HigcGlnJ4P78288nJV6foqrTxCBYvgX390bnea/53B7Jl0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rlqwgAAANwAAAAPAAAAAAAAAAAAAAAAAJgCAABkcnMvZG93&#10;bnJldi54bWxQSwUGAAAAAAQABAD1AAAAhwMAAAAA&#10;" filled="f" strokeweight=".5pt">
                  <v:textbox inset="0,.5mm,0,0">
                    <w:txbxContent>
                      <w:p w:rsidR="00CF1340" w:rsidRPr="00A10C21" w:rsidRDefault="00CF1340" w:rsidP="00CF1340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  <w:r>
                          <w:rPr>
                            <w:spacing w:val="-28"/>
                            <w:sz w:val="20"/>
                          </w:rPr>
                          <w:t>22.02.17</w:t>
                        </w:r>
                      </w:p>
                      <w:p w:rsidR="00595CF1" w:rsidRPr="00A10C21" w:rsidRDefault="00595CF1" w:rsidP="00595CF1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</w:p>
                    </w:txbxContent>
                  </v:textbox>
                </v:shape>
                <v:shape id="tbxDat5" o:spid="_x0000_s1112" type="#_x0000_t202" style="position:absolute;left:9172;top:10806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shHsAA&#10;AADcAAAADwAAAGRycy9kb3ducmV2LnhtbERPTYvCMBC9C/6HMII3TV1llWqUZRfB66oXb2MzNtVm&#10;Upuo8d9vBGFv83ifs1hFW4s7tb5yrGA0zEAQF05XXCrY79aDGQgfkDXWjknBkzyslt3OAnPtHvxL&#10;920oRQphn6MCE0KTS+kLQxb90DXEiTu51mJIsC2lbvGRwm0tP7LsU1qsODUYbOjbUHHZ3qyCeH7+&#10;jManA4VbM7kY3F2P8XBVqt+LX3MQgWL4F7/dG53mTyfweiZd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2shHsAAAADcAAAADwAAAAAAAAAAAAAAAACYAgAAZHJzL2Rvd25y&#10;ZXYueG1sUEsFBgAAAAAEAAQA9QAAAIUDAAAAAA==&#10;" filled="f" strokeweight=".5pt">
                  <v:textbox inset="0,.5mm,0,0">
                    <w:txbxContent>
                      <w:p w:rsidR="00CF1340" w:rsidRPr="00A10C21" w:rsidRDefault="00CF1340" w:rsidP="00CF1340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  <w:r>
                          <w:rPr>
                            <w:spacing w:val="-28"/>
                            <w:sz w:val="20"/>
                          </w:rPr>
                          <w:t>22.02.17</w:t>
                        </w:r>
                      </w:p>
                      <w:p w:rsidR="00595CF1" w:rsidRPr="00A10C21" w:rsidRDefault="00595CF1" w:rsidP="00595CF1">
                        <w:pPr>
                          <w:ind w:left="28"/>
                          <w:rPr>
                            <w:spacing w:val="-28"/>
                            <w:sz w:val="20"/>
                          </w:rPr>
                        </w:pPr>
                      </w:p>
                    </w:txbxContent>
                  </v:textbox>
                </v:shape>
                <v:shape id="tbxOboz" o:spid="_x0000_s1113" type="#_x0000_t202" style="position:absolute;left:9816;top:9309;width:6648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<v:textbox inset="0,0,0,0">
                    <w:txbxContent>
                      <w:p w:rsidR="00595CF1" w:rsidRPr="00811301" w:rsidRDefault="00321DC6" w:rsidP="00595CF1">
                        <w:pPr>
                          <w:pStyle w:val="6"/>
                        </w:pPr>
                        <w:bookmarkStart w:id="13" w:name="шифр_тома"/>
                        <w:r>
                          <w:t>01.16.01.08.155.362632.20.005</w:t>
                        </w:r>
                        <w:r w:rsidR="00595CF1">
                          <w:t xml:space="preserve"> </w:t>
                        </w:r>
                        <w:bookmarkEnd w:id="13"/>
                      </w:p>
                    </w:txbxContent>
                  </v:textbox>
                </v:shape>
                <v:shape id="Text Box 416" o:spid="_x0000_s1114" type="#_x0000_t202" style="position:absolute;left:13708;top:997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b3R8MA&#10;AADcAAAADwAAAGRycy9kb3ducmV2LnhtbERPS27CMBDdI3EHa5C6I05LyifFoAopFZsuSHuAwZ4m&#10;ofE4ig2kt6+RkNjN0/vOejvYVlyo941jBc9JCoJYO9NwpeD7q5guQfiAbLB1TAr+yMN2Mx6tMTfu&#10;yge6lKESMYR9jgrqELpcSq9rsugT1xFH7sf1FkOEfSVNj9cYblv5kqZzabHh2FBjR7ua9G95tgo+&#10;TsdD2syybFXo2av9PGXGFHulnibD+xuIQEN4iO/uvYnzF3O4PRMv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b3R8MAAADcAAAADwAAAAAAAAAAAAAAAACYAgAAZHJzL2Rv&#10;d25yZXYueG1sUEsFBgAAAAAEAAQA9QAAAIgDAAAAAA==&#10;" filled="f" strokeweight="1.5pt">
                  <v:textbox inset="0,0,0,0">
                    <w:txbxContent>
                      <w:p w:rsidR="00595CF1" w:rsidRPr="00C52D69" w:rsidRDefault="00595CF1" w:rsidP="00595CF1">
                        <w:pPr>
                          <w:spacing w:line="240" w:lineRule="auto"/>
                          <w:jc w:val="center"/>
                          <w:rPr>
                            <w:i/>
                          </w:rPr>
                        </w:pPr>
                        <w:r>
                          <w:t>Литера</w:t>
                        </w:r>
                      </w:p>
                      <w:p w:rsidR="00595CF1" w:rsidRPr="00C144F4" w:rsidRDefault="00595CF1" w:rsidP="00595CF1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Text Box 417" o:spid="_x0000_s1115" type="#_x0000_t202" style="position:absolute;left:14558;top:997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S3MMA&#10;AADcAAAADwAAAGRycy9kb3ducmV2LnhtbERPS27CMBDdI3EHa5C6I05L2kCKQRVSKjZdQDnAYE+T&#10;0HgcxQbS29dISOzm6X1nuR5sKy7U+8axguckBUGsnWm4UnD4LqdzED4gG2wdk4I/8rBejUdLLIy7&#10;8o4u+1CJGMK+QAV1CF0hpdc1WfSJ64gj9+N6iyHCvpKmx2sMt618SdM3abHh2FBjR5ua9O/+bBV8&#10;no67tJll2aLUs1f7dcqMKbdKPU2Gj3cQgYbwEN/dWxPn5zncno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pS3MMAAADcAAAADwAAAAAAAAAAAAAAAACYAgAAZHJzL2Rv&#10;d25yZXYueG1sUEsFBgAAAAAEAAQA9QAAAIgDAAAAAA==&#10;" filled="f" strokeweight="1.5pt">
                  <v:textbox inset="0,0,0,0">
                    <w:txbxContent>
                      <w:p w:rsidR="00595CF1" w:rsidRPr="00C52D69" w:rsidRDefault="00595CF1" w:rsidP="00595CF1">
                        <w:pPr>
                          <w:spacing w:line="240" w:lineRule="auto"/>
                          <w:jc w:val="center"/>
                        </w:pPr>
                        <w:r w:rsidRPr="00C52D69">
                          <w:t>Лист</w:t>
                        </w:r>
                      </w:p>
                    </w:txbxContent>
                  </v:textbox>
                </v:shape>
                <v:shape id="Text Box 418" o:spid="_x0000_s1116" type="#_x0000_t202" style="position:absolute;left:15409;top:9974;width:113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XGrsUA&#10;AADcAAAADwAAAGRycy9kb3ducmV2LnhtbESPzW7CQAyE75V4h5WRuJUNkFJIWRCqFMSlB34ewM26&#10;SSDrjbJbCG+PD5V6szXjmc+rTe8adaMu1J4NTMYJKOLC25pLA+dT/roAFSKyxcYzGXhQgM168LLC&#10;zPo7H+h2jKWSEA4ZGqhibDOtQ1GRwzD2LbFoP75zGGXtSm07vEu4a/Q0SebaYc3SUGFLnxUV1+Ov&#10;M7C7fB+Sepamy7yYvbmvS2ptvjdmNOy3H6Ai9fHf/He9t4L/LrTyjEy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cauxQAAANwAAAAPAAAAAAAAAAAAAAAAAJgCAABkcnMv&#10;ZG93bnJldi54bWxQSwUGAAAAAAQABAD1AAAAigMAAAAA&#10;" filled="f" strokeweight="1.5pt">
                  <v:textbox inset="0,0,0,0">
                    <w:txbxContent>
                      <w:p w:rsidR="00595CF1" w:rsidRPr="00C52D69" w:rsidRDefault="00595CF1" w:rsidP="00595CF1">
                        <w:pPr>
                          <w:spacing w:line="240" w:lineRule="auto"/>
                          <w:jc w:val="center"/>
                        </w:pPr>
                        <w:r w:rsidRPr="00C52D69">
                          <w:t>Листов</w:t>
                        </w:r>
                      </w:p>
                    </w:txbxContent>
                  </v:textbox>
                </v:shape>
                <v:shape id="tbxPags" o:spid="_x0000_s1117" type="#_x0000_t202" style="position:absolute;left:15409;top:10251;width:113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jNcMA&#10;AADcAAAADwAAAGRycy9kb3ducmV2LnhtbERPS27CMBDdV+IO1iCxK06bFEqKQVWloGy64HOAaTxN&#10;QuNxFLtJuD1GQmI3T+876+1oGtFT52rLCl7mEQjiwuqaSwWnY/b8DsJ5ZI2NZVJwIQfbzeRpjam2&#10;A++pP/hShBB2KSqovG9TKV1RkUE3ty1x4H5tZ9AH2JVSdziEcNPI1yhaSIM1h4YKW/qqqPg7/BsF&#10;u/PPPqrjJFllRfxmvs+J1lmu1Gw6fn6A8DT6h/juznWYv1zB7Zlw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ljNcMAAADcAAAADwAAAAAAAAAAAAAAAACYAgAAZHJzL2Rv&#10;d25yZXYueG1sUEsFBgAAAAAEAAQA9QAAAIgDAAAAAA==&#10;" filled="f" strokeweight="1.5pt">
                  <v:textbox inset="0,0,0,0">
                    <w:txbxContent>
                      <w:p w:rsidR="00595CF1" w:rsidRPr="00CB6241" w:rsidRDefault="00595CF1" w:rsidP="00595CF1">
                        <w:pPr>
                          <w:jc w:val="center"/>
                        </w:pPr>
                        <w:fldSimple w:instr=" NUMPAGES ">
                          <w:r w:rsidR="003F0BDD">
                            <w:rPr>
                              <w:noProof/>
                            </w:rPr>
                            <w:t>6</w:t>
                          </w:r>
                        </w:fldSimple>
                      </w:p>
                    </w:txbxContent>
                  </v:textbox>
                </v:shape>
                <v:shape id="tbxPage1" o:spid="_x0000_s1118" type="#_x0000_t202" style="position:absolute;left:14558;top:10251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6j8UA&#10;AADcAAAADwAAAGRycy9kb3ducmV2LnhtbESPzW7CQAyE75X6DitX6q1sgLSiIQtCSKm49AD0Adys&#10;yQ9Zb5RdILw9PlTqzdaMZz7n69F16kpDaDwbmE4SUMSltw1XBn6OxdsCVIjIFjvPZOBOAdar56cc&#10;M+tvvKfrIVZKQjhkaKCOsc+0DmVNDsPE98SinfzgMMo6VNoOeJNw1+lZknxohw1LQ409bWsqz4eL&#10;M/DV/u6TZp6mn0U5f3ffbWptsTPm9WXcLEFFGuO/+e96ZwV/IfjyjEy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rqPxQAAANwAAAAPAAAAAAAAAAAAAAAAAJgCAABkcnMv&#10;ZG93bnJldi54bWxQSwUGAAAAAAQABAD1AAAAigMAAAAA&#10;" filled="f" strokeweight="1.5pt">
                  <v:textbox inset="0,0,0,0">
                    <w:txbxContent>
                      <w:p w:rsidR="00595CF1" w:rsidRPr="00CB6241" w:rsidRDefault="00595CF1" w:rsidP="00595CF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bxLite" o:spid="_x0000_s1119" type="#_x0000_t202" style="position:absolute;left:13708;top:10251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ofFMAA&#10;AADcAAAADwAAAGRycy9kb3ducmV2LnhtbERPy6rCMBDdC/5DGMGdpmqvaDWKCBU3Lnx8wNiMbbWZ&#10;lCZq/fubC8LdzeE8Z7luTSVe1LjSsoLRMAJBnFldcq7gck4HMxDOI2usLJOCDzlYr7qdJSbavvlI&#10;r5PPRQhhl6CCwvs6kdJlBRl0Q1sTB+5mG4M+wCaXusF3CDeVHEfRVBosOTQUWNO2oOxxehoFu/v1&#10;GJWTOJ6n2eTHHO6x1uleqX6v3SxAeGr9v/jr3uswfzaCv2fCB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ofFMAAAADcAAAADwAAAAAAAAAAAAAAAACYAgAAZHJzL2Rvd25y&#10;ZXYueG1sUEsFBgAAAAAEAAQA9QAAAIUDAAAAAA==&#10;" filled="f" strokeweight="1.5pt">
                  <v:textbox inset="0,0,0,0">
                    <w:txbxContent>
                      <w:p w:rsidR="00595CF1" w:rsidRPr="00335FF2" w:rsidRDefault="00595CF1" w:rsidP="00595CF1">
                        <w:pPr>
                          <w:ind w:right="57"/>
                          <w:jc w:val="center"/>
                        </w:pPr>
                      </w:p>
                    </w:txbxContent>
                  </v:textbox>
                </v:shape>
                <v:shape id="tbxNaim" o:spid="_x0000_s1120" type="#_x0000_t202" style="position:absolute;left:9739;top:9974;width:3969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eeMUA&#10;AADcAAAADwAAAGRycy9kb3ducmV2LnhtbERPTWvCQBC9F/wPyxR6Kc3GHGwaXUVEoVAUG4XQ25Ad&#10;k9DsbMhuY/z3bqHQ2zze5yxWo2nFQL1rLCuYRjEI4tLqhisF59PuJQXhPLLG1jIpuJGD1XLysMBM&#10;2yt/0pD7SoQQdhkqqL3vMildWZNBF9mOOHAX2xv0AfaV1D1eQ7hpZRLHM2mw4dBQY0ebmsrv/Mco&#10;KA7H/Sx5O+3PX3nx/Pqx2+bDYavU0+O4noPwNPp/8Z/7XYf5aQK/z4QL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N54xQAAANwAAAAPAAAAAAAAAAAAAAAAAJgCAABkcnMv&#10;ZG93bnJldi54bWxQSwUGAAAAAAQABAD1AAAAigMAAAAA&#10;" filled="f" stroked="f" strokecolor="red">
                  <v:textbox inset="0,0,0,0">
                    <w:txbxContent>
                      <w:p w:rsidR="00595CF1" w:rsidRPr="00655A35" w:rsidRDefault="00321DC6" w:rsidP="00595CF1">
                        <w:pPr>
                          <w:jc w:val="center"/>
                        </w:pPr>
                        <w:bookmarkStart w:id="14" w:name="Название_документа"/>
                        <w:r>
                          <w:t xml:space="preserve">Система </w:t>
                        </w:r>
                        <w:proofErr w:type="spellStart"/>
                        <w:r>
                          <w:t>электрообогрева</w:t>
                        </w:r>
                        <w:proofErr w:type="spellEnd"/>
                        <w:r>
                          <w:t xml:space="preserve">. </w:t>
                        </w:r>
                        <w:r w:rsidR="00A05681">
                          <w:br/>
                        </w:r>
                        <w:proofErr w:type="spellStart"/>
                        <w:r>
                          <w:t>Электрообогрев</w:t>
                        </w:r>
                        <w:proofErr w:type="spellEnd"/>
                        <w:r>
                          <w:t xml:space="preserve"> трубопроводов транспорта нефти, включая камеры СОД. Спецификация</w:t>
                        </w:r>
                        <w:r w:rsidR="0081782F">
                          <w:t xml:space="preserve"> </w:t>
                        </w:r>
                        <w:bookmarkEnd w:id="14"/>
                      </w:p>
                    </w:txbxContent>
                  </v:textbox>
                </v:shape>
                <v:line id="Line 428" o:spid="_x0000_s1121" style="position:absolute;visibility:visible;mso-wrap-style:square" from="6053,9143" to="16541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  <v:shape id="Text Box 430" o:spid="_x0000_s1122" type="#_x0000_t202" style="position:absolute;left:6452;top:9696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yHcEA&#10;AADcAAAADwAAAGRycy9kb3ducmV2LnhtbERPS4vCMBC+L+x/CLPgbU0VH6EaRRZWBAXxcfE2NGNb&#10;bCalibX77zeC4G0+vufMl52tREuNLx1rGPQTEMSZMyXnGs6n328Fwgdkg5Vj0vBHHpaLz485psY9&#10;+EDtMeQihrBPUUMRQp1K6bOCLPq+q4kjd3WNxRBhk0vT4COG20oOk2QiLZYcGwqs6aeg7Ha8Ww1q&#10;2E5X43yyH20Vrqe7S+Z3rLTufXWrGYhAXXiLX+6NifPVCJ7Px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6Mh3BAAAA3AAAAA8AAAAAAAAAAAAAAAAAmAIAAGRycy9kb3du&#10;cmV2LnhtbFBLBQYAAAAABAAEAPUAAACGAwAAAAA=&#10;" strokeweight=".5pt">
                  <v:textbox inset="0,0,0,0">
                    <w:txbxContent>
                      <w:p w:rsidR="00595CF1" w:rsidRPr="001377DA" w:rsidRDefault="00595CF1" w:rsidP="00595CF1">
                        <w:pPr>
                          <w:jc w:val="center"/>
                          <w:rPr>
                            <w:sz w:val="20"/>
                          </w:rPr>
                        </w:pPr>
                        <w:r w:rsidRPr="001377DA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  <v:shape id="tbxIzme" o:spid="_x0000_s1123" type="#_x0000_t202" style="position:absolute;left:6053;top:9419;width:399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0osIA&#10;AADcAAAADwAAAGRycy9kb3ducmV2LnhtbERPyWrDMBC9F/oPYgq9NbLTJAQ3sikphV6zXHKbWhPL&#10;jTWyLSVR/r4qFHKbx1tnVUXbiQuNvnWsIJ9kIIhrp1tuFOx3ny9LED4ga+wck4IbeajKx4cVFtpd&#10;eUOXbWhECmFfoAITQl9I6WtDFv3E9cSJO7rRYkhwbKQe8ZrCbSenWbaQFltODQZ7WhuqT9uzVRB/&#10;bh/56/FA4dzPTgZ3w3c8DEo9P8X3NxCBYriL/91fOs1fzuHvmXSB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8vSiwgAAANwAAAAPAAAAAAAAAAAAAAAAAJgCAABkcnMvZG93&#10;bnJldi54bWxQSwUGAAAAAAQABAD1AAAAhwMAAAAA&#10;" filled="f" strokeweight=".5pt">
                  <v:textbox inset="0,.5mm,0,0">
                    <w:txbxContent>
                      <w:p w:rsidR="00595CF1" w:rsidRPr="00C52D69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32" o:spid="_x0000_s1124" type="#_x0000_t202" style="position:absolute;left:6053;top:9697;width:399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K5MUA&#10;AADcAAAADwAAAGRycy9kb3ducmV2LnhtbERPTWvCQBC9F/oflin0Vje1EiS6CVG09uBFWwVvY3ZM&#10;QrOzaXbV9N+7QqG3ebzPmWa9acSFOldbVvA6iEAQF1bXXCr4+ly+jEE4j6yxsUwKfslBlj4+TDHR&#10;9sobumx9KUIIuwQVVN63iZSuqMigG9iWOHAn2xn0AXal1B1eQ7hp5DCKYmmw5tBQYUvziorv7dko&#10;2Bxny/xQ7N5XP6NFHo8W/X79NlPq+anPJyA89f5f/Of+0GH+OIb7M+EC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krkxQAAANwAAAAPAAAAAAAAAAAAAAAAAJgCAABkcnMv&#10;ZG93bnJldi54bWxQSwUGAAAAAAQABAD1AAAAigMAAAAA&#10;" filled="f" strokeweight=".5pt">
                  <v:textbox inset="0,0,0,0">
                    <w:txbxContent>
                      <w:p w:rsidR="00595CF1" w:rsidRPr="001377DA" w:rsidRDefault="00595CF1" w:rsidP="00595CF1">
                        <w:pPr>
                          <w:jc w:val="center"/>
                          <w:rPr>
                            <w:sz w:val="20"/>
                          </w:rPr>
                        </w:pPr>
                        <w:r w:rsidRPr="001A474A">
                          <w:rPr>
                            <w:spacing w:val="-16"/>
                            <w:sz w:val="20"/>
                          </w:rPr>
                          <w:t>Изм</w:t>
                        </w:r>
                        <w:r w:rsidRPr="001377DA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435" o:spid="_x0000_s1125" type="#_x0000_t202" style="position:absolute;left:7019;top:9697;width:130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yf9sIA&#10;AADcAAAADwAAAGRycy9kb3ducmV2LnhtbERPPWvDMBDdA/0P4gpdQiPHQxvcyCYUDKVkqRPIekgX&#10;29g6GUuN1X8fFQrd7vE+b19FO4obzb53rGC7yUAQa2d6bhWcT/XzDoQPyAZHx6TghzxU5cNqj4Vx&#10;C3/RrQmtSCHsC1TQhTAVUnrdkUW/cRNx4q5uthgSnFtpZlxSuB1lnmUv0mLPqaHDid470kPzbRV8&#10;XnSeD8M21kvDtR9Oeh0vR6WeHuPhDUSgGP7Ff+4Pk+bvXuH3mXSB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J/2wgAAANwAAAAPAAAAAAAAAAAAAAAAAJgCAABkcnMvZG93&#10;bnJldi54bWxQSwUGAAAAAAQABAD1AAAAhwMAAAAA&#10;" filled="f" strokeweight=".5pt">
                  <v:textbox inset=".2mm,0,0,0">
                    <w:txbxContent>
                      <w:p w:rsidR="00595CF1" w:rsidRPr="001A474A" w:rsidRDefault="00595CF1" w:rsidP="00595CF1">
                        <w:pPr>
                          <w:jc w:val="center"/>
                          <w:rPr>
                            <w:sz w:val="20"/>
                          </w:rPr>
                        </w:pPr>
                        <w:r w:rsidRPr="001A474A">
                          <w:rPr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436" o:spid="_x0000_s1126" type="#_x0000_t202" style="position:absolute;left:8321;top:9419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l7DccA&#10;AADcAAAADwAAAGRycy9kb3ducmV2LnhtbESPzW7CQAyE75X6DitX4lY2BYRQyoICAsqBC/RH6s3N&#10;uknUrDdktxDeHh+QuNma8czn6bxztTpRGyrPBl76CSji3NuKCwMf7+vnCagQkS3WnsnAhQLMZ48P&#10;U0ytP/OeTodYKAnhkKKBMsYm1TrkJTkMfd8Qi/brW4dR1rbQtsWzhLtaD5JkrB1WLA0lNrQsKf87&#10;/DsD+5/FOvvOPzdvx9EqG49W3dduuDCm99Rlr6AidfFuvl1vreBPhFaekQn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Jew3HAAAA3AAAAA8AAAAAAAAAAAAAAAAAmAIAAGRy&#10;cy9kb3ducmV2LnhtbFBLBQYAAAAABAAEAPUAAACMAwAAAAA=&#10;" filled="f" strokeweight=".5pt">
                  <v:textbox inset="0,0,0,0">
                    <w:txbxContent>
                      <w:p w:rsidR="00595CF1" w:rsidRPr="00C144F4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37" o:spid="_x0000_s1127" type="#_x0000_t202" style="position:absolute;left:8321;top:9697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elsUA&#10;AADcAAAADwAAAGRycy9kb3ducmV2LnhtbERPS2vCQBC+F/wPywi91Y2tiI2ukhRfh160WuhtzI5J&#10;aHY2zW5j/PfdguBtPr7nzBadqURLjSstKxgOIhDEmdUl5woOH6unCQjnkTVWlknBlRws5r2HGcba&#10;XnhH7d7nIoSwi1FB4X0dS+myggy6ga2JA3e2jUEfYJNL3eAlhJtKPkfRWBosOTQUWNNbQdn3/tco&#10;2J3SVfKVHdebn9EyGY+W3ef7S6rUY79LpiA8df4uvrm3OsyfvML/M+EC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xd6WxQAAANwAAAAPAAAAAAAAAAAAAAAAAJgCAABkcnMv&#10;ZG93bnJldi54bWxQSwUGAAAAAAQABAD1AAAAigMAAAAA&#10;" filled="f" strokeweight=".5pt">
                  <v:textbox inset="0,0,0,0">
                    <w:txbxContent>
                      <w:p w:rsidR="00595CF1" w:rsidRPr="001377DA" w:rsidRDefault="00595CF1" w:rsidP="00595CF1">
                        <w:pPr>
                          <w:tabs>
                            <w:tab w:val="left" w:pos="-3179"/>
                          </w:tabs>
                          <w:ind w:right="92"/>
                          <w:jc w:val="center"/>
                          <w:rPr>
                            <w:sz w:val="20"/>
                          </w:rPr>
                        </w:pPr>
                        <w:r w:rsidRPr="001377DA">
                          <w:rPr>
                            <w:sz w:val="20"/>
                          </w:rPr>
                          <w:t>Подп.</w:t>
                        </w:r>
                      </w:p>
                    </w:txbxContent>
                  </v:textbox>
                </v:shape>
                <v:shape id="tbxIzmd" o:spid="_x0000_s1128" type="#_x0000_t202" style="position:absolute;left:9172;top:9419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zB58MA&#10;AADcAAAADwAAAGRycy9kb3ducmV2LnhtbESPQW/CMAyF70j7D5En7QYpA6GtENC0CWnXwS7cvMY0&#10;hcYpTYDw7+cDEjdb7/m9z4tV9q26UB+bwAbGowIUcRVsw7WB3+16+AYqJmSLbWAycKMIq+XTYIGl&#10;DVf+ocsm1UpCOJZowKXUlVrHypHHOAodsWj70HtMsva1tj1eJdy3+rUoZtpjw9LgsKNPR9Vxc/YG&#10;8uH2NZ7sd5TO3fTocHv6y7uTMS/P+WMOKlFOD/P9+tsK/rvgyzMygV7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zB58MAAADcAAAADwAAAAAAAAAAAAAAAACYAgAAZHJzL2Rv&#10;d25yZXYueG1sUEsFBgAAAAAEAAQA9QAAAIgDAAAAAA==&#10;" filled="f" strokeweight=".5pt">
                  <v:textbox inset="0,.5mm,0,0">
                    <w:txbxContent>
                      <w:p w:rsidR="00595CF1" w:rsidRPr="00A10C21" w:rsidRDefault="00595CF1" w:rsidP="00595CF1">
                        <w:pPr>
                          <w:ind w:left="28"/>
                          <w:jc w:val="center"/>
                          <w:rPr>
                            <w:spacing w:val="-2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39" o:spid="_x0000_s1129" type="#_x0000_t202" style="position:absolute;left:9172;top:9697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pETcUA&#10;AADcAAAADwAAAGRycy9kb3ducmV2LnhtbERPS2vCQBC+C/0PyxS86SatSE3dSCxqe/DiE7xNs9Mk&#10;NDubZldN/71bEHqbj+8501lnanGh1lWWFcTDCARxbnXFhYL9bjl4AeE8ssbaMin4JQez9KE3xUTb&#10;K2/osvWFCCHsElRQet8kUrq8JINuaBviwH3Z1qAPsC2kbvEawk0tn6JoLA1WHBpKbOitpPx7ezYK&#10;Np/zZXbKD6v3n9EiG48W3XH9PFeq/9hlryA8df5ffHd/6DB/EsPfM+EC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akRNxQAAANwAAAAPAAAAAAAAAAAAAAAAAJgCAABkcnMv&#10;ZG93bnJldi54bWxQSwUGAAAAAAQABAD1AAAAigMAAAAA&#10;" filled="f" strokeweight=".5pt">
                  <v:textbox inset="0,0,0,0">
                    <w:txbxContent>
                      <w:p w:rsidR="00595CF1" w:rsidRPr="001377DA" w:rsidRDefault="00595CF1" w:rsidP="00595CF1">
                        <w:pPr>
                          <w:jc w:val="center"/>
                          <w:rPr>
                            <w:sz w:val="20"/>
                          </w:rPr>
                        </w:pPr>
                        <w:r w:rsidRPr="001377DA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shape>
                <v:line id="Line 440" o:spid="_x0000_s1130" style="position:absolute;visibility:visible;mso-wrap-style:square" from="6452,9146" to="6452,9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VDDs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J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VDDsIAAADcAAAADwAAAAAAAAAAAAAA&#10;AAChAgAAZHJzL2Rvd25yZXYueG1sUEsFBgAAAAAEAAQA+QAAAJADAAAAAA==&#10;" strokeweight="1.5pt"/>
                <v:shape id="tbxIzml" o:spid="_x0000_s1131" type="#_x0000_t202" style="position:absolute;left:7019;top:9419;width:130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ahcMA&#10;AADcAAAADwAAAGRycy9kb3ducmV2LnhtbERP3UrDMBS+F/YO4Qi7c6kOnNZmY8g2hqDi1gc4NCdN&#10;tTkpTdbWtzeC4N35+H5PsZlcKwbqQ+NZwe0iA0Fced1wraA8728eQISIrLH1TAq+KcBmPbsqMNd+&#10;5A8aTrEWKYRDjgpsjF0uZagsOQwL3xEnzvjeYUywr6XucUzhrpV3WXYvHTacGix29Gyp+jpdnIL3&#10;cqfNeLAvq7fh8omvxqyas1Fqfj1tn0BEmuK/+M991Gn+4xJ+n0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sahcMAAADcAAAADwAAAAAAAAAAAAAAAACYAgAAZHJzL2Rv&#10;d25yZXYueG1sUEsFBgAAAAAEAAQA9QAAAIgDAAAAAA==&#10;" strokeweight=".5pt">
                  <v:textbox inset="0,.5mm,0,0">
                    <w:txbxContent>
                      <w:p w:rsidR="00595CF1" w:rsidRPr="00C52D69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line id="Line 443" o:spid="_x0000_s1132" style="position:absolute;visibility:visible;mso-wrap-style:square" from="6053,9697" to="9738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+4c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QfuHDAAAA3AAAAA8AAAAAAAAAAAAA&#10;AAAAoQIAAGRycy9kb3ducmV2LnhtbFBLBQYAAAAABAAEAPkAAACRAwAAAAA=&#10;" strokeweight="1.5pt"/>
                <v:shape id="Text Box 444" o:spid="_x0000_s1133" type="#_x0000_t202" style="position:absolute;left:8321;top:9157;width:85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N1JcMA&#10;AADcAAAADwAAAGRycy9kb3ducmV2LnhtbERPS2vCQBC+C/0PyxR6MxtLFE1dpQ8ELxWMJV6H7JgE&#10;s7Pp7lbTf98tCN7m43vOcj2YTlzI+daygkmSgiCurG65VvB12IznIHxA1thZJgW/5GG9ehgtMdf2&#10;ynu6FKEWMYR9jgqaEPpcSl81ZNAntieO3Mk6gyFCV0vt8BrDTSef03QmDbYcGxrs6b2h6lz8GAX0&#10;US5KdzwdjtPq7bP7nmTnbJcp9fQ4vL6ACDSEu/jm3uo4fzGF/2fi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N1JcMAAADcAAAADwAAAAAAAAAAAAAAAACYAgAAZHJzL2Rv&#10;d25yZXYueG1sUEsFBgAAAAAEAAQA9QAAAIgDAAAAAA==&#10;" filled="f" stroked="f" strokeweight=".5pt">
                  <v:textbox inset="0,.5mm,0,0">
                    <w:txbxContent>
                      <w:p w:rsidR="00595CF1" w:rsidRPr="001377DA" w:rsidRDefault="00595CF1" w:rsidP="00595CF1">
                        <w:pPr>
                          <w:jc w:val="center"/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v:shape id="tbxNdoc" o:spid="_x0000_s1134" type="#_x0000_t202" style="position:absolute;left:9163;top:9151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rUsMA&#10;AADcAAAADwAAAGRycy9kb3ducmV2LnhtbERPS2vCQBC+F/oflil4azZKKjV1FR8IXixUS7wO2TEJ&#10;Zmfj7qrpv3cLhd7m43vOdN6bVtzI+caygmGSgiAurW64UvB92Ly+g/ABWWNrmRT8kIf57Plpirm2&#10;d/6i2z5UIoawz1FBHUKXS+nLmgz6xHbEkTtZZzBE6CqpHd5juGnlKE3H0mDDsaHGjlY1lef91Sig&#10;dTEp3PF0OL6Vy117GWbn7DNTavDSLz5ABOrDv/jPvdVx/mQMv8/EC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HrUsMAAADcAAAADwAAAAAAAAAAAAAAAACYAgAAZHJzL2Rv&#10;d25yZXYueG1sUEsFBgAAAAAEAAQA9QAAAIgDAAAAAA==&#10;" filled="f" stroked="f" strokeweight=".5pt">
                  <v:textbox inset="0,.5mm,0,0">
                    <w:txbxContent>
                      <w:p w:rsidR="00595CF1" w:rsidRPr="00A10C21" w:rsidRDefault="00595CF1" w:rsidP="00595CF1">
                        <w:pPr>
                          <w:ind w:left="28"/>
                          <w:jc w:val="center"/>
                          <w:rPr>
                            <w:spacing w:val="-28"/>
                            <w:sz w:val="20"/>
                          </w:rPr>
                        </w:pPr>
                      </w:p>
                    </w:txbxContent>
                  </v:textbox>
                </v:shape>
                <v:shape id="tbxNdoc" o:spid="_x0000_s1135" type="#_x0000_t202" style="position:absolute;left:6044;top:9134;width:40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1OycMA&#10;AADcAAAADwAAAGRycy9kb3ducmV2LnhtbERPS2sCMRC+F/wPYQRvmlXW12oUaxF6aaEqeh024+7i&#10;ZrJNUt3++0YQepuP7znLdWtqcSPnK8sKhoMEBHFudcWFguNh15+B8AFZY22ZFPySh/Wq87LETNs7&#10;f9FtHwoRQ9hnqKAMocmk9HlJBv3ANsSRu1hnMEToCqkd3mO4qeUoSSbSYMWxocSGtiXl1/2PUUBv&#10;p/nJnS+H8zh//ai/h+k1/UyV6nXbzQJEoDb8i5/udx3nz6fweCZ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1OycMAAADcAAAADwAAAAAAAAAAAAAAAACYAgAAZHJzL2Rv&#10;d25yZXYueG1sUEsFBgAAAAAEAAQA9QAAAIgDAAAAAA==&#10;" filled="f" stroked="f" strokeweight=".5pt">
                  <v:textbox inset="0,.5mm,0,0">
                    <w:txbxContent>
                      <w:p w:rsidR="00595CF1" w:rsidRPr="00C52D69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shape id="tbxNdoc" o:spid="_x0000_s1136" type="#_x0000_t202" style="position:absolute;left:6455;top:9134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au8YA&#10;AADcAAAADwAAAGRycy9kb3ducmV2LnhtbESPT2vCQBDF7wW/wzKCt7pRYqmpq/QPhV4sVIteh+yY&#10;BLOzcXfV+O2dQ6G3Gd6b936zWPWuVRcKsfFsYDLOQBGX3jZcGfjdfj4+g4oJ2WLrmQzcKMJqOXhY&#10;YGH9lX/oskmVkhCOBRqoU+oKrWNZk8M49h2xaAcfHCZZQ6VtwKuEu1ZPs+xJO2xYGmrs6L2m8rg5&#10;OwP0sZvvwv6w3c/Kt3V7muTH/Ds3ZjTsX19AJerTv/nv+ssK/lxo5RmZQC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Lau8YAAADcAAAADwAAAAAAAAAAAAAAAACYAgAAZHJz&#10;L2Rvd25yZXYueG1sUEsFBgAAAAAEAAQA9QAAAIsDAAAAAA==&#10;" filled="f" stroked="f" strokeweight=".5pt">
                  <v:textbox inset="0,.5mm,0,0">
                    <w:txbxContent>
                      <w:p w:rsidR="00595CF1" w:rsidRPr="00C52D69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shape id="tbxNdoc" o:spid="_x0000_s1137" type="#_x0000_t202" style="position:absolute;left:7019;top:9149;width:1304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5/IMMA&#10;AADcAAAADwAAAGRycy9kb3ducmV2LnhtbERPS2vCQBC+F/wPywjedGOJxURXsZWClxZ8oNchOybB&#10;7Gy6u9X4792C0Nt8fM+ZLzvTiCs5X1tWMB4lIIgLq2suFRz2n8MpCB+QNTaWScGdPCwXvZc55tre&#10;eEvXXShFDGGfo4IqhDaX0hcVGfQj2xJH7mydwRChK6V2eIvhppGvSfImDdYcGyps6aOi4rL7NQpo&#10;fcyO7nTenybF+1fzM04v6Xeq1KDfrWYgAnXhX/x0b3Scn2Xw90y8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5/IMMAAADcAAAADwAAAAAAAAAAAAAAAACYAgAAZHJzL2Rv&#10;d25yZXYueG1sUEsFBgAAAAAEAAQA9QAAAIgDAAAAAA==&#10;" filled="f" stroked="f" strokeweight=".5pt">
                  <v:textbox inset="0,.5mm,0,0">
                    <w:txbxContent>
                      <w:p w:rsidR="00595CF1" w:rsidRPr="00C52D69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shape id="tbxNdoc" o:spid="_x0000_s1138" type="#_x0000_t202" style="position:absolute;left:6452;top:9419;width:5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M1HMIA&#10;AADcAAAADwAAAGRycy9kb3ducmV2LnhtbESPQWvCQBSE7wX/w/KE3pqNbSkluopYBK9qL95esy/Z&#10;aPZtzK5m8+/dQqHHYWa+YRaraFtxp943jhXMshwEcel0w7WC7+P25ROED8gaW8ekYCQPq+XkaYGF&#10;dgPv6X4ItUgQ9gUqMCF0hZS+NGTRZ64jTl7leoshyb6WuschwW0rX/P8Q1psOC0Y7GhjqLwcblZB&#10;PI9fs7fqROHWvV8MHq8/8XRV6nka13MQgWL4D/+1d1pBIsLvmXQ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zUcwgAAANwAAAAPAAAAAAAAAAAAAAAAAJgCAABkcnMvZG93&#10;bnJldi54bWxQSwUGAAAAAAQABAD1AAAAhwMAAAAA&#10;" filled="f" strokeweight=".5pt">
                  <v:textbox inset="0,.5mm,0,0">
                    <w:txbxContent>
                      <w:p w:rsidR="00595CF1" w:rsidRPr="00C52D69" w:rsidRDefault="00595CF1" w:rsidP="00595CF1">
                        <w:pPr>
                          <w:jc w:val="center"/>
                        </w:pPr>
                      </w:p>
                    </w:txbxContent>
                  </v:textbox>
                </v:shape>
                <v:line id="Line 458" o:spid="_x0000_s1139" style="position:absolute;visibility:visible;mso-wrap-style:square" from="9730,8692" to="16532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  <v:shape id="tbxOboz" o:spid="_x0000_s1140" type="#_x0000_t202" style="position:absolute;left:9816;top:8710;width:664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<v:textbox inset="0,0,0,0">
                    <w:txbxContent>
                      <w:p w:rsidR="00595CF1" w:rsidRPr="00811301" w:rsidRDefault="00321DC6" w:rsidP="00595CF1">
                        <w:pPr>
                          <w:pStyle w:val="6"/>
                        </w:pPr>
                        <w:bookmarkStart w:id="15" w:name="Шифр_заказчика"/>
                        <w:r>
                          <w:t>4550.70.ВП00.008.0155.362632.20.005</w:t>
                        </w:r>
                        <w:r w:rsidR="00595CF1">
                          <w:t xml:space="preserve"> </w:t>
                        </w:r>
                        <w:bookmarkEnd w:id="15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60" o:spid="_x0000_s1141" type="#_x0000_t32" style="position:absolute;left:14277;top:10251;width:0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tRJsUAAADcAAAADwAAAGRycy9kb3ducmV2LnhtbESPQUsDMRSE7wX/Q3iCN5u1liLbpqUo&#10;ihZKcfXQ42Pz3KTdvCxJut3+eyMIPQ4z8w2zWA2uFT2FaD0reBgXIIhrry03Cr6/Xu+fQMSErLH1&#10;TAouFGG1vBktsNT+zJ/UV6kRGcKxRAUmpa6UMtaGHMax74iz9+ODw5RlaKQOeM5w18pJUcykQ8t5&#10;wWBHz4bqY3VyCl4OG7v+2G2me3s6hLftcegNGqXubof1HESiIV3D/+13rWBSPMLfmXw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tRJsUAAADcAAAADwAAAAAAAAAA&#10;AAAAAAChAgAAZHJzL2Rvd25yZXYueG1sUEsFBgAAAAAEAAQA+QAAAJMDAAAAAA==&#10;" strokeweight=".5pt"/>
                <v:shape id="AutoShape 461" o:spid="_x0000_s1142" type="#_x0000_t32" style="position:absolute;left:13994;top:10246;width:0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JUsQAAADcAAAADwAAAGRycy9kb3ducmV2LnhtbESPQWsCMRSE74X+h/AK3mq2IlK2RpGK&#10;pQqlqD14fGyem+jmZUniuv77plDwOMzMN8x03rtGdBSi9azgZViAIK68tlwr+Nmvnl9BxISssfFM&#10;Cm4UYT57fJhiqf2Vt9TtUi0yhGOJCkxKbSllrAw5jEPfEmfv6IPDlGWopQ54zXDXyFFRTKRDy3nB&#10;YEvvhqrz7uIULE8bu1h/b8YHezmFj69z3xk0Sg2e+sUbiER9uof/259awagYw9+ZfATk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slSxAAAANwAAAAPAAAAAAAAAAAA&#10;AAAAAKECAABkcnMvZG93bnJldi54bWxQSwUGAAAAAAQABAD5AAAAkgMAAAAA&#10;" strokeweight=".5pt"/>
                <v:line id="Line 424" o:spid="_x0000_s1143" style="position:absolute;visibility:visible;mso-wrap-style:square" from="8321,9143" to="8321,11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  <v:line id="Line 429" o:spid="_x0000_s1144" style="position:absolute;visibility:visible;mso-wrap-style:square" from="7019,9146" to="7019,11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Gx9sMAAADcAAAADwAAAGRycy9kb3ducmV2LnhtbESPQWvCQBSE70L/w/IK3nRTBSmpq0jB&#10;Kt5MRejtkX0mMdm36e5G4793BcHjMDPfMPNlbxpxIecrywo+xgkI4tzqigsFh9/16BOED8gaG8uk&#10;4EYelou3wRxTba+8p0sWChEh7FNUUIbQplL6vCSDfmxb4uidrDMYonSF1A6vEW4aOUmSmTRYcVwo&#10;saXvkvI664yCY5fx37leuwa7n83mdPyv/XSn1PC9X32BCNSHV/jZ3moFk2QGj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hsfbDAAAA3AAAAA8AAAAAAAAAAAAA&#10;AAAAoQIAAGRycy9kb3ducmV2LnhtbFBLBQYAAAAABAAEAPkAAACRAwAAAAA=&#10;" strokeweight="1.5pt"/>
                <v:line id="Line 427" o:spid="_x0000_s1145" style="position:absolute;visibility:visible;mso-wrap-style:square" from="6053,9974" to="13707,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0UbcQAAADc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JJ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RRtxAAAANwAAAAPAAAAAAAAAAAA&#10;AAAAAKECAABkcnMvZG93bnJldi54bWxQSwUGAAAAAAQABAD5AAAAkgMAAAAA&#10;" strokeweight="1.5pt"/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076" w:rsidRDefault="00A6336F" w:rsidP="00405268">
    <w:pPr>
      <w:tabs>
        <w:tab w:val="left" w:pos="2029"/>
        <w:tab w:val="right" w:pos="21829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215900</wp:posOffset>
              </wp:positionV>
              <wp:extent cx="14636750" cy="10387965"/>
              <wp:effectExtent l="12065" t="15875" r="10160" b="0"/>
              <wp:wrapNone/>
              <wp:docPr id="89" name="Group 19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36750" cy="10387965"/>
                        <a:chOff x="454" y="340"/>
                        <a:chExt cx="23050" cy="16359"/>
                      </a:xfrm>
                    </wpg:grpSpPr>
                    <wpg:grpSp>
                      <wpg:cNvPr id="90" name="Group 1986"/>
                      <wpg:cNvGrpSpPr>
                        <a:grpSpLocks/>
                      </wpg:cNvGrpSpPr>
                      <wpg:grpSpPr bwMode="auto">
                        <a:xfrm>
                          <a:off x="964" y="16256"/>
                          <a:ext cx="21882" cy="443"/>
                          <a:chOff x="760" y="16258"/>
                          <a:chExt cx="21882" cy="443"/>
                        </a:xfrm>
                      </wpg:grpSpPr>
                      <wps:wsp>
                        <wps:cNvPr id="91" name="Text Box 1987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16338"/>
                            <a:ext cx="1851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2076" w:rsidRPr="001339BF" w:rsidRDefault="00C02076" w:rsidP="002F43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FILENAME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\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p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BC519A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Z</w:t>
                              </w:r>
                              <w:r w:rsidR="00BC519A" w:rsidRPr="00BC519A">
                                <w:rPr>
                                  <w:noProof/>
                                  <w:sz w:val="16"/>
                                  <w:szCs w:val="16"/>
                                </w:rPr>
                                <w:t>:\ПРОЕКТЫ\_2016\01-16-01\РД\РП-РД\4550.70.ВП00.008.0155\СЭО\Документация\Ч\4550.70.ВП00.008.0155.362632.20.005 рев.0\4550.70.ВП00.008.0155.362632.20.005 рев.0 л.1-6.</w:t>
                              </w:r>
                              <w:r w:rsidR="00BC519A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docx</w: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988"/>
                        <wps:cNvSpPr txBox="1">
                          <a:spLocks noChangeArrowheads="1"/>
                        </wps:cNvSpPr>
                        <wps:spPr bwMode="auto">
                          <a:xfrm>
                            <a:off x="20110" y="16258"/>
                            <a:ext cx="2532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2076" w:rsidRPr="00005A89" w:rsidRDefault="00C02076" w:rsidP="002F43DD">
                              <w:pPr>
                                <w:jc w:val="right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>Формат</w:t>
                              </w:r>
                              <w:proofErr w:type="spellEnd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 xml:space="preserve"> А3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93" name="Rectangle 1989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22365" cy="1598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4" name="Group 1990"/>
                      <wpg:cNvGrpSpPr>
                        <a:grpSpLocks/>
                      </wpg:cNvGrpSpPr>
                      <wpg:grpSpPr bwMode="auto">
                        <a:xfrm>
                          <a:off x="13013" y="15502"/>
                          <a:ext cx="10491" cy="829"/>
                          <a:chOff x="6042" y="10382"/>
                          <a:chExt cx="10491" cy="829"/>
                        </a:xfrm>
                      </wpg:grpSpPr>
                      <wps:wsp>
                        <wps:cNvPr id="95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658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6" name="Text Box 2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934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9234DB" w:rsidRDefault="00C02076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7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8" name="Text Box 2173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E46299" w:rsidRDefault="00C02076" w:rsidP="002F43DD">
                              <w:pPr>
                                <w:ind w:left="-113" w:right="-11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6299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9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658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0" name="Text Box 2175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934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D12038" w:rsidRDefault="00C02076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док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ум</w:t>
                              </w:r>
                              <w:r w:rsidRPr="00D12038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1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658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2" name="Text Box 2177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93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9234DB" w:rsidRDefault="00C02076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3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4" name="Text Box 2179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9234DB" w:rsidRDefault="00C02076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5" name="tbxOboz"/>
                        <wps:cNvSpPr txBox="1">
                          <a:spLocks noChangeArrowheads="1"/>
                        </wps:cNvSpPr>
                        <wps:spPr bwMode="auto">
                          <a:xfrm>
                            <a:off x="10069" y="10602"/>
                            <a:ext cx="5698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076" w:rsidRPr="00DB1F85" w:rsidRDefault="00C02076" w:rsidP="002F43DD">
                              <w:pPr>
                                <w:spacing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instrText xml:space="preserve"> REF  шифр_тома  \* MERGEFORMAT </w:instrTex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BC519A" w:rsidRPr="00BC519A">
                                <w:rPr>
                                  <w:bCs/>
                                  <w:sz w:val="36"/>
                                  <w:szCs w:val="36"/>
                                </w:rPr>
                                <w:t>01.16.01.08.155.362632</w:t>
                              </w:r>
                              <w:r w:rsidR="00BC519A" w:rsidRPr="00BC519A">
                                <w:rPr>
                                  <w:sz w:val="36"/>
                                  <w:szCs w:val="36"/>
                                </w:rPr>
                                <w:t xml:space="preserve">.20.005 </w: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  <w:p w:rsidR="00C02076" w:rsidRPr="00411C8B" w:rsidRDefault="00C02076" w:rsidP="002F43DD">
                              <w:pPr>
                                <w:pStyle w:val="6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6" name="Text Box 2181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382"/>
                            <a:ext cx="567" cy="38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335FF2" w:rsidRDefault="00C02076" w:rsidP="002F43DD">
                              <w:r w:rsidRPr="00335FF2">
                                <w:t>Лист</w:t>
                              </w:r>
                            </w:p>
                            <w:p w:rsidR="00C02076" w:rsidRPr="00D74237" w:rsidRDefault="00C02076" w:rsidP="002F43DD"/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107" name="tbxPage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768"/>
                            <a:ext cx="567" cy="4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BB7C18" w:rsidRDefault="00C02076" w:rsidP="002F43D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F0BDD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Line 2189"/>
                        <wps:cNvCnPr>
                          <a:cxnSpLocks noChangeShapeType="1"/>
                        </wps:cNvCnPr>
                        <wps:spPr bwMode="auto">
                          <a:xfrm>
                            <a:off x="6043" y="11211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2190"/>
                        <wps:cNvCnPr>
                          <a:cxnSpLocks noChangeShapeType="1"/>
                        </wps:cNvCnPr>
                        <wps:spPr bwMode="auto">
                          <a:xfrm>
                            <a:off x="644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7008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192"/>
                        <wps:cNvCnPr>
                          <a:cxnSpLocks noChangeShapeType="1"/>
                        </wps:cNvCnPr>
                        <wps:spPr bwMode="auto">
                          <a:xfrm>
                            <a:off x="831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193"/>
                        <wps:cNvCnPr>
                          <a:cxnSpLocks noChangeShapeType="1"/>
                        </wps:cNvCnPr>
                        <wps:spPr bwMode="auto">
                          <a:xfrm>
                            <a:off x="916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194"/>
                        <wps:cNvCnPr>
                          <a:cxnSpLocks noChangeShapeType="1"/>
                        </wps:cNvCnPr>
                        <wps:spPr bwMode="auto">
                          <a:xfrm>
                            <a:off x="9729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195"/>
                        <wps:cNvCnPr>
                          <a:cxnSpLocks noChangeShapeType="1"/>
                        </wps:cNvCnPr>
                        <wps:spPr bwMode="auto">
                          <a:xfrm>
                            <a:off x="6043" y="10382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196"/>
                        <wps:cNvCnPr>
                          <a:cxnSpLocks noChangeShapeType="1"/>
                        </wps:cNvCnPr>
                        <wps:spPr bwMode="auto">
                          <a:xfrm>
                            <a:off x="6043" y="1093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604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382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18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19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382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20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2" y="10382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21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2F0258" w:rsidRDefault="00C02076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</wpg:grpSp>
                    <wpg:grpSp>
                      <wpg:cNvPr id="122" name="Group 1180"/>
                      <wpg:cNvGrpSpPr>
                        <a:grpSpLocks/>
                      </wpg:cNvGrpSpPr>
                      <wpg:grpSpPr bwMode="auto">
                        <a:xfrm>
                          <a:off x="454" y="8108"/>
                          <a:ext cx="683" cy="8222"/>
                          <a:chOff x="1699" y="1144"/>
                          <a:chExt cx="683" cy="8222"/>
                        </a:xfrm>
                      </wpg:grpSpPr>
                      <wps:wsp>
                        <wps:cNvPr id="123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794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C144F4" w:rsidRDefault="00C02076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24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794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DE238E" w:rsidRDefault="00C02076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5965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9D74F2" w:rsidRDefault="00C02076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26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596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C94162" w:rsidRDefault="00C02076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C02076" w:rsidRPr="00C144F4" w:rsidRDefault="00C02076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bxInvz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4547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FE2B1B" w:rsidRDefault="00C02076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28" name="Text Box 4520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454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DE238E" w:rsidRDefault="00C02076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  <w:p w:rsidR="00C02076" w:rsidRPr="00C94162" w:rsidRDefault="00C02076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1144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C94162" w:rsidRDefault="00C02076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C02076" w:rsidRPr="00C144F4" w:rsidRDefault="00C02076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3130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C144F4" w:rsidRDefault="00C02076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31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3130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076" w:rsidRPr="00DE238E" w:rsidRDefault="00C02076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 xml:space="preserve">Инв.№ </w:t>
                              </w:r>
                              <w:proofErr w:type="spellStart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1144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076" w:rsidRPr="009D74F2" w:rsidRDefault="00C02076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85" o:spid="_x0000_s1146" style="position:absolute;left:0;text-align:left;margin-left:22.7pt;margin-top:17pt;width:1152.5pt;height:817.95pt;z-index:-251658752;mso-position-horizontal-relative:page;mso-position-vertical-relative:page" coordorigin="454,340" coordsize="23050,16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">
              <v:group id="Group 1986" o:spid="_x0000_s1147" style="position:absolute;left:964;top:16256;width:21882;height:443" coordorigin="760,16258" coordsize="21882,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87" o:spid="_x0000_s1148" type="#_x0000_t202" style="position:absolute;left:760;top:16338;width:1851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C02076" w:rsidRPr="001339BF" w:rsidRDefault="00C02076" w:rsidP="002F43DD">
                        <w:pPr>
                          <w:rPr>
                            <w:sz w:val="16"/>
                            <w:szCs w:val="16"/>
                          </w:rPr>
                        </w:pPr>
                        <w:r w:rsidRPr="005B75B6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FILENAME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\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p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BC519A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Z</w:t>
                        </w:r>
                        <w:r w:rsidR="00BC519A" w:rsidRPr="00BC519A">
                          <w:rPr>
                            <w:noProof/>
                            <w:sz w:val="16"/>
                            <w:szCs w:val="16"/>
                          </w:rPr>
                          <w:t>:\ПРОЕКТЫ\_2016\01-16-01\РД\РП-РД\4550.70.ВП00.008.0155\СЭО\Документация\Ч\4550.70.ВП00.008.0155.362632.20.005 рев.0\4550.70.ВП00.008.0155.362632.20.005 рев.0 л.1-6.</w:t>
                        </w:r>
                        <w:r w:rsidR="00BC519A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docx</w: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988" o:spid="_x0000_s1149" type="#_x0000_t202" style="position:absolute;left:20110;top:16258;width:2532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C02076" w:rsidRPr="00005A89" w:rsidRDefault="00C02076" w:rsidP="002F43DD">
                        <w:pPr>
                          <w:jc w:val="right"/>
                          <w:rPr>
                            <w:sz w:val="20"/>
                          </w:rPr>
                        </w:pPr>
                        <w:proofErr w:type="spellStart"/>
                        <w:r w:rsidRPr="00005A89">
                          <w:rPr>
                            <w:sz w:val="20"/>
                            <w:lang w:val="en-US"/>
                          </w:rPr>
                          <w:t>Формат</w:t>
                        </w:r>
                        <w:proofErr w:type="spellEnd"/>
                        <w:r w:rsidRPr="00005A89">
                          <w:rPr>
                            <w:sz w:val="20"/>
                            <w:lang w:val="en-US"/>
                          </w:rPr>
                          <w:t xml:space="preserve"> А3</w:t>
                        </w:r>
                      </w:p>
                    </w:txbxContent>
                  </v:textbox>
                </v:shape>
              </v:group>
              <v:rect id="Rectangle 1989" o:spid="_x0000_s1150" style="position:absolute;left:1134;top:340;width:22365;height:1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l4sIA&#10;AADbAAAADwAAAGRycy9kb3ducmV2LnhtbESPQWvCQBSE7wX/w/KE3urGCjZGVwmCkB61gh6f2WcS&#10;zL4N2a3Z/vuuIHgcZuYbZrUJphV36l1jWcF0koAgLq1uuFJw/Nl9pCCcR9bYWiYFf+Rgsx69rTDT&#10;duA93Q++EhHCLkMFtfddJqUrazLoJrYjjt7V9gZ9lH0ldY9DhJtWfibJXBpsOC7U2NG2pvJ2+DUK&#10;0vmiTLvL6Tucimlemfwchq9CqfdxyJcgPAX/Cj/bhVawmMHjS/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12XiwgAAANsAAAAPAAAAAAAAAAAAAAAAAJgCAABkcnMvZG93&#10;bnJldi54bWxQSwUGAAAAAAQABAD1AAAAhwMAAAAA&#10;" strokeweight="1.5pt">
                <v:fill opacity="0"/>
              </v:rect>
              <v:group id="Group 1990" o:spid="_x0000_s1151" style="position:absolute;left:13013;top:15502;width:10491;height:829" coordorigin="6042,10382" coordsize="10491,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<v:shape id="tbxIzme" o:spid="_x0000_s1152" type="#_x0000_t202" style="position:absolute;left:6043;top:10658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UFcIA&#10;AADbAAAADwAAAGRycy9kb3ducmV2LnhtbESPQWsCMRSE7wX/Q3iCt5pVW9HVKKIUeq168fbcPDer&#10;m5d1EzX++6ZQ8DjMzDfMfBltLe7U+sqxgkE/A0FcOF1xqWC/+3qfgPABWWPtmBQ8ycNy0XmbY67d&#10;g3/ovg2lSBD2OSowITS5lL4wZNH3XUOcvJNrLYYk21LqFh8Jbms5zLKxtFhxWjDY0NpQcdnerIJ4&#10;fm4Go9OBwq35uBjcXY/xcFWq142rGYhAMbzC/+1vrWD6CX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8xQVwgAAANsAAAAPAAAAAAAAAAAAAAAAAJgCAABkcnMvZG93&#10;bnJldi54bWxQSwUGAAAAAAQABAD1AAAAhwMAAAAA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1" o:spid="_x0000_s1153" type="#_x0000_t202" style="position:absolute;left:6043;top:10934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KYsEA&#10;AADbAAAADwAAAGRycy9kb3ducmV2LnhtbESPQWsCMRSE7wX/Q3iCt5q1iuhqlNIieK168fbcPDer&#10;m5d1EzX++0YQPA4z8w0zX0Zbixu1vnKsYNDPQBAXTldcKthtV58TED4ga6wdk4IHeVguOh9zzLW7&#10;8x/dNqEUCcI+RwUmhCaX0heGLPq+a4iTd3StxZBkW0rd4j3BbS2/smwsLVacFgw29GOoOG+uVkE8&#10;PX4Hw+OewrUZnQ1uL4e4vyjV68bvGYhAMbzDr/ZaK5iO4fkl/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himLBAAAA2wAAAA8AAAAAAAAAAAAAAAAAmAIAAGRycy9kb3du&#10;cmV2LnhtbFBLBQYAAAAABAAEAPUAAACGAwAAAAA=&#10;" filled="f" strokeweight=".5pt">
                  <v:textbox inset="0,.5mm,0,0">
                    <w:txbxContent>
                      <w:p w:rsidR="00C02076" w:rsidRPr="009234DB" w:rsidRDefault="00C02076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shape>
                <v:shape id="tbxIzmk" o:spid="_x0000_s1154" type="#_x0000_t202" style="position:absolute;left:6441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0v+cIA&#10;AADbAAAADwAAAGRycy9kb3ducmV2LnhtbESPQWsCMRSE7wX/Q3iCt5pVS9XVKKIUeq168fbcPDer&#10;m5d1EzX++6ZQ8DjMzDfMfBltLe7U+sqxgkE/A0FcOF1xqWC/+3qfgPABWWPtmBQ8ycNy0XmbY67d&#10;g3/ovg2lSBD2OSowITS5lL4wZNH3XUOcvJNrLYYk21LqFh8Jbms5zLJPabHitGCwobWh4rK9WQXx&#10;/NwMRqcDhVvzcTG4ux7j4apUrxtXMxCBYniF/9vfWsF0DH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S/5wgAAANsAAAAPAAAAAAAAAAAAAAAAAJgCAABkcnMvZG93&#10;bnJldi54bWxQSwUGAAAAAAQABAD1AAAAhwMAAAAA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3" o:spid="_x0000_s1155" type="#_x0000_t202" style="position:absolute;left:6441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K7i78A&#10;AADbAAAADwAAAGRycy9kb3ducmV2LnhtbERPyW7CMBC9I/UfrKnUGzgsQjRgUFWE1CvLJbdpPMSB&#10;eBxiA+bv8QGJ49PbF6toG3GjzteOFQwHGQji0umaKwWH/aY/A+EDssbGMSl4kIfV8qO3wFy7O2/p&#10;tguVSCHsc1RgQmhzKX1pyKIfuJY4cUfXWQwJdpXUHd5TuG3kKMum0mLNqcFgS7+GyvPuahXE02M9&#10;HB8LCtd2cja4v/zH4qLU12f8mYMIFMNb/HL/aQXfaWz6kn6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8ruLvwAAANsAAAAPAAAAAAAAAAAAAAAAAJgCAABkcnMvZG93bnJl&#10;di54bWxQSwUGAAAAAAQABAD1AAAAhAMAAAAA&#10;" filled="f" strokeweight=".5pt">
                  <v:textbox inset="0,.5mm,0,0">
                    <w:txbxContent>
                      <w:p w:rsidR="00C02076" w:rsidRPr="00E46299" w:rsidRDefault="00C02076" w:rsidP="002F43DD">
                        <w:pPr>
                          <w:ind w:left="-113" w:right="-11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46299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bxNdoc" o:spid="_x0000_s1156" type="#_x0000_t202" style="position:absolute;left:7008;top:10658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eEMEA&#10;AADbAAAADwAAAGRycy9kb3ducmV2LnhtbESPQWsCMRSE74L/ITzBm2atpdTVKFIRvFZ78fbcPDer&#10;m5d1EzX+eyMIPQ4z8w0zW0Rbixu1vnKsYDTMQBAXTldcKvjbrQffIHxA1lg7JgUP8rCYdzszzLW7&#10;8y/dtqEUCcI+RwUmhCaX0heGLPqha4iTd3StxZBkW0rd4j3BbS0/suxLWqw4LRhs6MdQcd5erYJ4&#10;eqxG4+OewrX5PBvcXQ5xf1Gq34vLKYhAMfyH3+2NVjCZwOtL+g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+HhDBAAAA2wAAAA8AAAAAAAAAAAAAAAAAmAIAAGRycy9kb3du&#10;cmV2LnhtbFBLBQYAAAAABAAEAPUAAACGAwAAAAA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5" o:spid="_x0000_s1157" type="#_x0000_t202" style="position:absolute;left:7008;top:10934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ZUYMMA&#10;AADcAAAADwAAAGRycy9kb3ducmV2LnhtbESPQW/CMAyF70j7D5En7QYp24RQR4rQpkm7Drhw8xrT&#10;lDZOaQKEfz8fJu1m6z2/93m1zr5XVxpjG9jAfFaAIq6DbbkxsN99TpegYkK22AcmA3eKsK4eJiss&#10;bbjxN123qVESwrFEAy6lodQ61o48xlkYiEU7htFjknVstB3xJuG+189FsdAeW5YGhwO9O6q77cUb&#10;yKf7x/zleKB0GV47h7vzTz6cjXl6zJs3UIly+jf/XX9ZwS8EX56RCX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ZUYMMAAADcAAAADwAAAAAAAAAAAAAAAACYAgAAZHJzL2Rv&#10;d25yZXYueG1sUEsFBgAAAAAEAAQA9QAAAIgDAAAAAA==&#10;" filled="f" strokeweight=".5pt">
                  <v:textbox inset="0,.5mm,0,0">
                    <w:txbxContent>
                      <w:p w:rsidR="00C02076" w:rsidRPr="00D12038" w:rsidRDefault="00C02076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№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9234DB">
                          <w:rPr>
                            <w:sz w:val="18"/>
                            <w:szCs w:val="18"/>
                          </w:rPr>
                          <w:t>док</w:t>
                        </w:r>
                        <w:r>
                          <w:rPr>
                            <w:sz w:val="18"/>
                            <w:szCs w:val="18"/>
                          </w:rPr>
                          <w:t>ум</w:t>
                        </w:r>
                        <w:r w:rsidRPr="00D12038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176" o:spid="_x0000_s1158" type="#_x0000_t202" style="position:absolute;left:8311;top:10658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x+8EA&#10;AADcAAAADwAAAGRycy9kb3ducmV2LnhtbERPTWvCQBC9C/0PyxS86Sa1FEldQ2kRvFZ78TZmx2xq&#10;djbJrmbz77uFQm/zeJ+zKaNtxZ0G3zhWkC8zEMSV0w3XCr6Ou8UahA/IGlvHpGAiD+X2YbbBQruR&#10;P+l+CLVIIewLVGBC6AopfWXIol+6jjhxFzdYDAkOtdQDjinctvIpy16kxYZTg8GO3g1V18PNKojf&#10;00e+upwo3Lrnq8Fjf46nXqn5Y3x7BREohn/xn3uv0/wsh99n0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a8fvBAAAA3AAAAA8AAAAAAAAAAAAAAAAAmAIAAGRycy9kb3du&#10;cmV2LnhtbFBLBQYAAAAABAAEAPUAAACGAwAAAAA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7" o:spid="_x0000_s1159" type="#_x0000_t202" style="position:absolute;left:8311;top:1093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hvjMEA&#10;AADcAAAADwAAAGRycy9kb3ducmV2LnhtbERPTWvCQBC9F/wPywi9NRttKZK6irQUejX24m2anWSj&#10;2dmYXXXz792C4G0e73OW62g7caHBt44VzLIcBHHldMuNgt/d98sChA/IGjvHpGAkD+vV5GmJhXZX&#10;3tKlDI1IIewLVGBC6AspfWXIos9cT5y42g0WQ4JDI/WA1xRuOznP83dpseXUYLCnT0PVsTxbBfEw&#10;fs1e6z2Fc/92NLg7/cX9Sannadx8gAgUw0N8d//oND+fw/8z6QK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Ib4zBAAAA3AAAAA8AAAAAAAAAAAAAAAAAmAIAAGRycy9kb3du&#10;cmV2LnhtbFBLBQYAAAAABAAEAPUAAACGAwAAAAA=&#10;" filled="f" strokeweight=".5pt">
                  <v:textbox inset="0,.5mm,0,0">
                    <w:txbxContent>
                      <w:p w:rsidR="00C02076" w:rsidRPr="009234DB" w:rsidRDefault="00C02076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bxIzmd" o:spid="_x0000_s1160" type="#_x0000_t202" style="position:absolute;left:9162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TKF8AA&#10;AADcAAAADwAAAGRycy9kb3ducmV2LnhtbERPS4vCMBC+C/sfwix409RVRKpRll0WvPq49DY2Y9O1&#10;mdQmavz3RhC8zcf3nMUq2kZcqfO1YwWjYQaCuHS65krBfvc3mIHwAVlj45gU3MnDavnRW2Cu3Y03&#10;dN2GSqQQ9jkqMCG0uZS+NGTRD11LnLij6yyGBLtK6g5vKdw28ivLptJizanBYEs/hsrT9mIVxP/7&#10;72h8LChc2snJ4O58iMVZqf5n/J6DCBTDW/xyr3Wan43h+Uy6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TKF8AAAADcAAAADwAAAAAAAAAAAAAAAACYAgAAZHJzL2Rvd25y&#10;ZXYueG1sUEsFBgAAAAAEAAQA9QAAAIUDAAAAAA=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9" o:spid="_x0000_s1161" type="#_x0000_t202" style="position:absolute;left:9162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SY78A&#10;AADcAAAADwAAAGRycy9kb3ducmV2LnhtbERPTYvCMBC9C/6HMII3TV1lkWoUURa8qnvxNjZjU20m&#10;tYka//1mQfA2j/c582W0tXhQ6yvHCkbDDARx4XTFpYLfw89gCsIHZI21Y1LwIg/LRbczx1y7J+/o&#10;sQ+lSCHsc1RgQmhyKX1hyKIfuoY4cWfXWgwJtqXULT5TuK3lV5Z9S4sVpwaDDa0NFdf93SqIl9dm&#10;ND4fKdybydXg4XaKx5tS/V5czUAEiuEjfru3Os3PJvD/TLpAL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bVJjvwAAANwAAAAPAAAAAAAAAAAAAAAAAJgCAABkcnMvZG93bnJl&#10;di54bWxQSwUGAAAAAAQABAD1AAAAhAMAAAAA&#10;" filled="f" strokeweight=".5pt">
                  <v:textbox inset="0,.5mm,0,0">
                    <w:txbxContent>
                      <w:p w:rsidR="00C02076" w:rsidRPr="009234DB" w:rsidRDefault="00C02076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bxOboz" o:spid="_x0000_s1162" type="#_x0000_t202" style="position:absolute;left:10069;top:10602;width:5698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Ki8EA&#10;AADcAAAADwAAAGRycy9kb3ducmV2LnhtbERPzWoCMRC+F3yHMIK3blZBKVujtIWKBz348wDDZrrZ&#10;djNZkuju+vRGEHqbj+93luveNuJKPtSOFUyzHARx6XTNlYLz6fv1DUSIyBobx6RgoADr1ehliYV2&#10;HR/oeoyVSCEcClRgYmwLKUNpyGLIXEucuB/nLcYEfSW1xy6F20bO8nwhLdacGgy29GWo/DterAJ7&#10;m978DtH+boYZdu1gNvvdp1KTcf/xDiJSH//FT/dWp/n5HB7PpAv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gCovBAAAA3AAAAA8AAAAAAAAAAAAAAAAAmAIAAGRycy9kb3du&#10;cmV2LnhtbFBLBQYAAAAABAAEAPUAAACGAwAAAAA=&#10;" filled="f" stroked="f">
                  <v:textbox inset=",0,,0">
                    <w:txbxContent>
                      <w:p w:rsidR="00C02076" w:rsidRPr="00DB1F85" w:rsidRDefault="00C02076" w:rsidP="002F43DD">
                        <w:pPr>
                          <w:spacing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B1F85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Pr="00DB1F85">
                          <w:rPr>
                            <w:sz w:val="36"/>
                            <w:szCs w:val="36"/>
                          </w:rPr>
                          <w:instrText xml:space="preserve"> REF  шифр_тома  \* MERGEFORMAT </w:instrTex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="00BC519A" w:rsidRPr="00BC519A">
                          <w:rPr>
                            <w:bCs/>
                            <w:sz w:val="36"/>
                            <w:szCs w:val="36"/>
                          </w:rPr>
                          <w:t>01.16.01.08.155.362632</w:t>
                        </w:r>
                        <w:r w:rsidR="00BC519A" w:rsidRPr="00BC519A">
                          <w:rPr>
                            <w:sz w:val="36"/>
                            <w:szCs w:val="36"/>
                          </w:rPr>
                          <w:t xml:space="preserve">.20.005 </w: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end"/>
                        </w:r>
                      </w:p>
                      <w:p w:rsidR="00C02076" w:rsidRPr="00411C8B" w:rsidRDefault="00C02076" w:rsidP="002F43DD">
                        <w:pPr>
                          <w:pStyle w:val="6"/>
                        </w:pPr>
                      </w:p>
                    </w:txbxContent>
                  </v:textbox>
                </v:shape>
                <v:shape id="Text Box 2181" o:spid="_x0000_s1163" type="#_x0000_t202" style="position:absolute;left:15966;top:10382;width:567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J2cQA&#10;AADcAAAADwAAAGRycy9kb3ducmV2LnhtbESPQYvCMBCF7wv+hzDC3tZUD0WqUUQQRA+L1cPubWjG&#10;pthMapPa+u+NsLC3Gd6b971Zrgdbiwe1vnKsYDpJQBAXTldcKricd19zED4ga6wdk4IneVivRh9L&#10;zLTr+USPPJQihrDPUIEJocmk9IUhi37iGuKoXV1rMcS1LaVusY/htpazJEmlxYojwWBDW0PFLe9s&#10;hOzsrzme5n3efR+fs0OX3n/0XanP8bBZgAg0hH/z3/Vex/pJCu9n4gR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SSdnEAAAA3AAAAA8AAAAAAAAAAAAAAAAAmAIAAGRycy9k&#10;b3ducmV2LnhtbFBLBQYAAAAABAAEAPUAAACJAwAAAAA=&#10;" filled="f" strokeweight="1.5pt">
                  <v:textbox inset="0,1mm,0,0">
                    <w:txbxContent>
                      <w:p w:rsidR="00C02076" w:rsidRPr="00335FF2" w:rsidRDefault="00C02076" w:rsidP="002F43DD">
                        <w:r w:rsidRPr="00335FF2">
                          <w:t>Лист</w:t>
                        </w:r>
                      </w:p>
                      <w:p w:rsidR="00C02076" w:rsidRPr="00D74237" w:rsidRDefault="00C02076" w:rsidP="002F43DD"/>
                    </w:txbxContent>
                  </v:textbox>
                </v:shape>
                <v:shape id="tbxPage" o:spid="_x0000_s1164" type="#_x0000_t202" style="position:absolute;left:15966;top:10768;width:567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hocMA&#10;AADcAAAADwAAAGRycy9kb3ducmV2LnhtbERPS07DMBDdV+IO1iCxa21o+gtxKoQU1E0XTXuAaTwk&#10;KfE4ik0bbo+RkLqbp/edbDvaTlxp8K1jDc8zBYK4cqblWsPpWEzXIHxANtg5Jg0/5GGbP0wyTI27&#10;8YGuZahFDGGfooYmhD6V0lcNWfQz1xNH7tMNFkOEQy3NgLcYbjv5otRSWmw5NjTY03tD1Vf5bTV8&#10;XM4H1c6TZFNU84XdXxJjip3WT4/j2yuIQGO4i//dOxPnqxX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whocMAAADcAAAADwAAAAAAAAAAAAAAAACYAgAAZHJzL2Rv&#10;d25yZXYueG1sUEsFBgAAAAAEAAQA9QAAAIgDAAAAAA==&#10;" filled="f" strokeweight="1.5pt">
                  <v:textbox inset="0,0,0,0">
                    <w:txbxContent>
                      <w:p w:rsidR="00C02076" w:rsidRPr="00BB7C18" w:rsidRDefault="00C02076" w:rsidP="002F43D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F0BDD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Line 2189" o:spid="_x0000_s1165" style="position:absolute;visibility:visible;mso-wrap-style:square" from="6043,11211" to="15964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  <v:line id="Line 2190" o:spid="_x0000_s1166" style="position:absolute;visibility:visible;mso-wrap-style:square" from="6441,10382" to="644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  <v:line id="Line 2191" o:spid="_x0000_s1167" style="position:absolute;visibility:visible;mso-wrap-style:square" from="7008,10382" to="7008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h7uM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vj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h7uMUAAADcAAAADwAAAAAAAAAA&#10;AAAAAAChAgAAZHJzL2Rvd25yZXYueG1sUEsFBgAAAAAEAAQA+QAAAJMDAAAAAA==&#10;" strokeweight="1.5pt"/>
                <v:line id="Line 2192" o:spid="_x0000_s1168" style="position:absolute;visibility:visible;mso-wrap-style:square" from="8311,10382" to="831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  <v:line id="Line 2193" o:spid="_x0000_s1169" style="position:absolute;visibility:visible;mso-wrap-style:square" from="9162,10382" to="916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  <v:line id="Line 2194" o:spid="_x0000_s1170" style="position:absolute;visibility:visible;mso-wrap-style:square" from="9729,10382" to="9729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  <v:line id="Line 2195" o:spid="_x0000_s1171" style="position:absolute;visibility:visible;mso-wrap-style:square" from="6043,10382" to="15964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N9u8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M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0N9u8IAAADcAAAADwAAAAAAAAAAAAAA&#10;AAChAgAAZHJzL2Rvd25yZXYueG1sUEsFBgAAAAAEAAQA+QAAAJADAAAAAA==&#10;" strokeweight="1.5pt"/>
                <v:line id="Line 2196" o:spid="_x0000_s1172" style="position:absolute;visibility:visible;mso-wrap-style:square" from="6043,10934" to="9728,10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/YIM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M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/YIMIAAADcAAAADwAAAAAAAAAAAAAA&#10;AAChAgAAZHJzL2Rvd25yZXYueG1sUEsFBgAAAAAEAAQA+QAAAJADAAAAAA==&#10;" strokeweight="1.5pt"/>
                <v:line id="Line 2191" o:spid="_x0000_s1173" style="position:absolute;visibility:visible;mso-wrap-style:square" from="6042,10382" to="604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1GV8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4Co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3UZXwQAAANwAAAAPAAAAAAAAAAAAAAAA&#10;AKECAABkcnMvZG93bnJldi54bWxQSwUGAAAAAAQABAD5AAAAjwMAAAAA&#10;" strokeweight="1.5pt"/>
                <v:shape id="tbxIzme" o:spid="_x0000_s1174" type="#_x0000_t202" style="position:absolute;left:6043;top:10382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ZaycAA&#10;AADcAAAADwAAAGRycy9kb3ducmV2LnhtbERPTWsCMRC9C/6HMEJvmt22VFmNIhXBa9WLt3EzblY3&#10;k3UTNf57Uyj0No/3ObNFtI24U+drxwryUQaCuHS65krBfrceTkD4gKyxcUwKnuRhMe/3Zlho9+Af&#10;um9DJVII+wIVmBDaQkpfGrLoR64lTtzJdRZDgl0ldYePFG4b+Z5lX9JizanBYEvfhsrL9mYVxPNz&#10;lX+cDhRu7efF4O56jIerUm+DuJyCCBTDv/jPvdFpfj6G32fSB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ZaycAAAADcAAAADwAAAAAAAAAAAAAAAACYAgAAZHJzL2Rvd25y&#10;ZXYueG1sUEsFBgAAAAAEAAQA9QAAAIUDAAAAAA=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175" type="#_x0000_t202" style="position:absolute;left:644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nOu8MA&#10;AADcAAAADwAAAGRycy9kb3ducmV2LnhtbESPQW/CMAyF75P2HyJP4jbSAppQR0DTJiSuwC7cvMY0&#10;HY1TmgDh3+PDpN1svef3Pi9W2XfqSkNsAxsoxwUo4jrYlhsD3/v16xxUTMgWu8Bk4E4RVsvnpwVW&#10;Ntx4S9ddapSEcKzQgEupr7SOtSOPcRx6YtGOYfCYZB0abQe8Sbjv9KQo3rTHlqXBYU+fjurT7uIN&#10;5N/7Vzk9Hihd+tnJ4f78kw9nY0Yv+eMdVKKc/s1/1xsr+KXQyjMygV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nOu8MAAADcAAAADwAAAAAAAAAAAAAAAACYAgAAZHJzL2Rv&#10;d25yZXYueG1sUEsFBgAAAAAEAAQA9QAAAIgDAAAAAA=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176" type="#_x0000_t202" style="position:absolute;left:7008;top:10382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rIMAA&#10;AADcAAAADwAAAGRycy9kb3ducmV2LnhtbERPTWsCMRC9C/6HMEJvmt22FF2NIhXBa9WLt3EzblY3&#10;k3UTNf57Uyj0No/3ObNFtI24U+drxwryUQaCuHS65krBfrcejkH4gKyxcUwKnuRhMe/3Zlho9+Af&#10;um9DJVII+wIVmBDaQkpfGrLoR64lTtzJdRZDgl0ldYePFG4b+Z5lX9JizanBYEvfhsrL9mYVxPNz&#10;lX+cDhRu7efF4O56jIerUm+DuJyCCBTDv/jPvdFpfj6B32fSB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LVrIMAAAADcAAAADwAAAAAAAAAAAAAAAACYAgAAZHJzL2Rvd25y&#10;ZXYueG1sUEsFBgAAAAAEAAQA9QAAAIUDAAAAAA=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6" o:spid="_x0000_s1177" type="#_x0000_t202" style="position:absolute;left:8312;top:10382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MIAMMA&#10;AADcAAAADwAAAGRycy9kb3ducmV2LnhtbESPQW/CMAyF70j7D5GRdoMUNiHUERDaNGnXARdupjFN&#10;R+OUJkD49/MBiZut9/ze58Uq+1ZdqY9NYAOTcQGKuAq24drAbvs9moOKCdliG5gM3CnCavkyWGBp&#10;w41/6bpJtZIQjiUacCl1pdaxcuQxjkNHLNox9B6TrH2tbY83CfetnhbFTHtsWBocdvTpqDptLt5A&#10;/rt/Td6Oe0qX7v3kcHs+5P3ZmNdhXn+ASpTT0/y4/rGCPxV8eUYm0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MIAMMAAADcAAAADwAAAAAAAAAAAAAAAACYAgAAZHJzL2Rv&#10;d25yZXYueG1sUEsFBgAAAAAEAAQA9QAAAIgDAAAAAA=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d" o:spid="_x0000_s1178" type="#_x0000_t202" style="position:absolute;left:916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+tm8AA&#10;AADcAAAADwAAAGRycy9kb3ducmV2LnhtbERPTYvCMBC9L/gfwgje1rS6LFKNIsrCXtW9eBubsak2&#10;k9pEjf/eLAje5vE+Z7aIthE36nztWEE+zEAQl07XXCn42/18TkD4gKyxcUwKHuRhMe99zLDQ7s4b&#10;um1DJVII+wIVmBDaQkpfGrLoh64lTtzRdRZDgl0ldYf3FG4bOcqyb2mx5tRgsKWVofK8vVoF8fRY&#10;5+PjnsK1/Tob3F0OcX9RatCPyymIQDG8xS/3r07zRzn8P5Mu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+tm8AAAADcAAAADwAAAAAAAAAAAAAAAACYAgAAZHJzL2Rvd25y&#10;ZXYueG1sUEsFBgAAAAAEAAQA9QAAAIUDAAAAAA==&#10;" filled="f" strokeweight=".5pt">
                  <v:textbox inset="0,.5mm,0,0">
                    <w:txbxContent>
                      <w:p w:rsidR="00C02076" w:rsidRPr="002F0258" w:rsidRDefault="00C02076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1180" o:spid="_x0000_s1179" style="position:absolute;left:454;top:8108;width:683;height:8222" coordorigin="1699,1144" coordsize="683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<v:shape id="tbxInpo" o:spid="_x0000_s1180" type="#_x0000_t202" style="position:absolute;left:1985;top:7949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yIKcEA&#10;AADcAAAADwAAAGRycy9kb3ducmV2LnhtbERPTWvCQBC9C/6HZQRvZqMFKdFVRGiR4sGmDeJtyI5J&#10;MDsbdteY/vuuUOhtHu9z1tvBtKIn5xvLCuZJCoK4tLrhSsH319vsFYQPyBpby6TghzxsN+PRGjNt&#10;H/xJfR4qEUPYZ6igDqHLpPRlTQZ9YjviyF2tMxgidJXUDh8x3LRykaZLabDh2FBjR/uaylt+Nwp0&#10;isdwfi9O/aUZ6JQjcpF/KDWdDLsViEBD+Bf/uQ86zl+8wPOZeIH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ciCnBAAAA3AAAAA8AAAAAAAAAAAAAAAAAmAIAAGRycy9kb3du&#10;cmV2LnhtbFBLBQYAAAAABAAEAPUAAACGAwAAAAA=&#10;" strokeweight="1.5pt">
                  <v:textbox style="layout-flow:vertical;mso-layout-flow-alt:bottom-to-top" inset="1mm,1mm,0,0">
                    <w:txbxContent>
                      <w:p w:rsidR="00C02076" w:rsidRPr="00C144F4" w:rsidRDefault="00C02076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181" type="#_x0000_t202" style="position:absolute;left:1699;top:7949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iDNMMA&#10;AADcAAAADwAAAGRycy9kb3ducmV2LnhtbERPS2vCQBC+F/wPywi91Y1SRNKsooWK9SD4oLkO2WkS&#10;mp2Nu2uS/nu3UPA2H99zstVgGtGR87VlBdNJAoK4sLrmUsHl/PGyAOEDssbGMin4JQ+r5egpw1Tb&#10;no/UnUIpYgj7FBVUIbSplL6oyKCf2JY4ct/WGQwRulJqh30MN42cJclcGqw5NlTY0ntFxc/pZhR8&#10;Om831/0Ut7dz3hzafL4PX1elnsfD+g1EoCE8xP/unY7zZ6/w90y8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iDNMMAAADcAAAADwAAAAAAAAAAAAAAAACYAgAAZHJzL2Rv&#10;d25yZXYueG1sUEsFBgAAAAAEAAQA9QAAAIgDAAAAAA==&#10;" filled="f" strokeweight="1.5pt">
                  <v:textbox style="layout-flow:vertical;mso-layout-flow-alt:bottom-to-top" inset="0,0,0,0">
                    <w:txbxContent>
                      <w:p w:rsidR="00C02076" w:rsidRPr="00DE238E" w:rsidRDefault="00C02076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bxInpd" o:spid="_x0000_s1182" type="#_x0000_t202" style="position:absolute;left:1985;top:5965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m1xsEA&#10;AADcAAAADwAAAGRycy9kb3ducmV2LnhtbERPTWvCQBC9C/6HZQRvZqNQKdFVRGiR4sGmDeJtyI5J&#10;MDsbdteY/vuuUOhtHu9z1tvBtKIn5xvLCuZJCoK4tLrhSsH319vsFYQPyBpby6TghzxsN+PRGjNt&#10;H/xJfR4qEUPYZ6igDqHLpPRlTQZ9YjviyF2tMxgidJXUDh8x3LRykaZLabDh2FBjR/uaylt+Nwp0&#10;isdwfi9O/aUZ6JQjcpF/KDWdDLsViEBD+Bf/uQ86zl+8wPOZeIH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5tcbBAAAA3AAAAA8AAAAAAAAAAAAAAAAAmAIAAGRycy9kb3du&#10;cmV2LnhtbFBLBQYAAAAABAAEAPUAAACGAwAAAAA=&#10;" strokeweight="1.5pt">
                  <v:textbox style="layout-flow:vertical;mso-layout-flow-alt:bottom-to-top" inset="1mm,1mm,0,0">
                    <w:txbxContent>
                      <w:p w:rsidR="00C02076" w:rsidRPr="009D74F2" w:rsidRDefault="00C02076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18" o:spid="_x0000_s1183" type="#_x0000_t202" style="position:absolute;left:1699;top:5965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oRbwA&#10;AADcAAAADwAAAGRycy9kb3ducmV2LnhtbERPyQrCMBC9C/5DGMGbpvYgUo0igqDgwQ3PQzNdsJnU&#10;Jtb690YQvM3jrbNYdaYSLTWutKxgMo5AEKdWl5wruF62oxkI55E1VpZJwZscrJb93gITbV98ovbs&#10;cxFC2CWooPC+TqR0aUEG3djWxIHLbGPQB9jkUjf4CuGmknEUTaXBkkNDgTVtCkrv56dRcGj3D+Ys&#10;nhieVdH9ts6sPbZKDQfdeg7CU+f/4p97p8P8eArfZ8IF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VuhFvAAAANwAAAAPAAAAAAAAAAAAAAAAAJgCAABkcnMvZG93bnJldi54&#10;bWxQSwUGAAAAAAQABAD1AAAAgQMAAAAA&#10;" strokeweight="1.5pt">
                  <v:textbox style="layout-flow:vertical;mso-layout-flow-alt:bottom-to-top" inset="0,0,0,0">
                    <w:txbxContent>
                      <w:p w:rsidR="00C02076" w:rsidRPr="00C94162" w:rsidRDefault="00C02076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C02076" w:rsidRPr="00C144F4" w:rsidRDefault="00C02076" w:rsidP="002F43DD"/>
                    </w:txbxContent>
                  </v:textbox>
                </v:shape>
                <v:shape id="tbxInvz" o:spid="_x0000_s1184" type="#_x0000_t202" style="position:absolute;left:1985;top:4547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eOKsEA&#10;AADcAAAADwAAAGRycy9kb3ducmV2LnhtbERPTWvCQBC9C/6HZQRvZqOHWqKriNAixYNNG8TbkB2T&#10;YHY27K4x/fddodDbPN7nrLeDaUVPzjeWFcyTFARxaXXDlYLvr7fZKwgfkDW2lknBD3nYbsajNWba&#10;PviT+jxUIoawz1BBHUKXSenLmgz6xHbEkbtaZzBE6CqpHT5iuGnlIk1fpMGGY0ONHe1rKm/53SjQ&#10;KR7D+b049ZdmoFOOyEX+odR0MuxWIAIN4V/85z7oOH+xhOcz8QK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njirBAAAA3AAAAA8AAAAAAAAAAAAAAAAAmAIAAGRycy9kb3du&#10;cmV2LnhtbFBLBQYAAAAABAAEAPUAAACGAwAAAAA=&#10;" strokeweight="1.5pt">
                  <v:textbox style="layout-flow:vertical;mso-layout-flow-alt:bottom-to-top" inset="1mm,1mm,0,0">
                    <w:txbxContent>
                      <w:p w:rsidR="00C02076" w:rsidRPr="00FE2B1B" w:rsidRDefault="00C02076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20" o:spid="_x0000_s1185" type="#_x0000_t202" style="position:absolute;left:1699;top:454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XZrMMA&#10;AADcAAAADwAAAGRycy9kb3ducmV2LnhtbESPS4vCQBCE7wv7H4Ze8LaZmINIdBQRhBU8rA88N5nO&#10;AzM9MTMbs//ePgjeuqnqqq+X69G1aqA+NJ4NTJMUFHHhbcOVgct59z0HFSKyxdYzGfinAOvV58cS&#10;c+sffKThFCslIRxyNFDH2OVah6ImhyHxHbFope8dRln7StseHxLuWp2l6Uw7bFgaauxoW1NxO/05&#10;A4dhf2cus6njeZverpvS+9/BmMnXuFmAijTGt/l1/WMFPxNaeUYm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XZrMMAAADcAAAADwAAAAAAAAAAAAAAAACYAgAAZHJzL2Rv&#10;d25yZXYueG1sUEsFBgAAAAAEAAQA9QAAAIgDAAAAAA==&#10;" strokeweight="1.5pt">
                  <v:textbox style="layout-flow:vertical;mso-layout-flow-alt:bottom-to-top" inset="0,0,0,0">
                    <w:txbxContent>
                      <w:p w:rsidR="00C02076" w:rsidRPr="00DE238E" w:rsidRDefault="00C02076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Взам. инв. №</w:t>
                        </w:r>
                      </w:p>
                      <w:p w:rsidR="00C02076" w:rsidRPr="00C94162" w:rsidRDefault="00C02076" w:rsidP="002F43DD"/>
                    </w:txbxContent>
                  </v:textbox>
                </v:shape>
                <v:shape id="Text Box 4518" o:spid="_x0000_s1186" type="#_x0000_t202" style="position:absolute;left:1699;top:114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8N78A&#10;AADcAAAADwAAAGRycy9kb3ducmV2LnhtbERPS4vCMBC+L/gfwgje1tQeRKuxiLCwggdXxfPQTB+0&#10;mdQm1vrvzYLgbT6+56zTwTSip85VlhXMphEI4szqigsFl/PP9wKE88gaG8uk4EkO0s3oa42Jtg/+&#10;o/7kCxFC2CWooPS+TaR0WUkG3dS2xIHLbWfQB9gVUnf4COGmkXEUzaXBikNDiS3tSsrq090oOPT7&#10;G3Mezwwvmqi+bnNrj71Sk/GwXYHwNPiP+O3+1WF+vIT/Z8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Xw3vwAAANwAAAAPAAAAAAAAAAAAAAAAAJgCAABkcnMvZG93bnJl&#10;di54bWxQSwUGAAAAAAQABAD1AAAAhAMAAAAA&#10;" strokeweight="1.5pt">
                  <v:textbox style="layout-flow:vertical;mso-layout-flow-alt:bottom-to-top" inset="0,0,0,0">
                    <w:txbxContent>
                      <w:p w:rsidR="00C02076" w:rsidRPr="00C94162" w:rsidRDefault="00C02076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C02076" w:rsidRPr="00C144F4" w:rsidRDefault="00C02076" w:rsidP="002F43DD"/>
                    </w:txbxContent>
                  </v:textbox>
                </v:shape>
                <v:shape id="tbxInpo" o:spid="_x0000_s1187" type="#_x0000_t202" style="position:absolute;left:1983;top:3130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Ag8MA&#10;AADcAAAADwAAAGRycy9kb3ducmV2LnhtbESPQWvCQBCF74L/YRmhN93YQpHoKkVQivSg0SC9Ddlp&#10;EpqdDdk1pv++cxC8zfDevPfNajO4RvXUhdqzgfksAUVceFtzaeBy3k0XoEJEtth4JgN/FGCzHo9W&#10;mFp/5xP1WSyVhHBI0UAVY5tqHYqKHIaZb4lF+/GdwyhrV2rb4V3CXaNfk+RdO6xZGipsaVtR8Zvd&#10;nAGb4Fe87vNj/10PdMwQOc8OxrxMho8lqEhDfJof159W8N8EX56RC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Ag8MAAADcAAAADwAAAAAAAAAAAAAAAACYAgAAZHJzL2Rv&#10;d25yZXYueG1sUEsFBgAAAAAEAAQA9QAAAIgDAAAAAA==&#10;" strokeweight="1.5pt">
                  <v:textbox style="layout-flow:vertical;mso-layout-flow-alt:bottom-to-top" inset="1mm,1mm,0,0">
                    <w:txbxContent>
                      <w:p w:rsidR="00C02076" w:rsidRPr="00C144F4" w:rsidRDefault="00C02076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188" type="#_x0000_t202" style="position:absolute;left:1699;top:3130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a2ccEA&#10;AADcAAAADwAAAGRycy9kb3ducmV2LnhtbERPTYvCMBC9C/sfwgjeNO0KItUourDL6kFQl/U6NGNb&#10;bCY1iVr/vREEb/N4nzOdt6YWV3K+sqwgHSQgiHOrKy4U/O2/+2MQPiBrrC2Tgjt5mM8+OlPMtL3x&#10;lq67UIgYwj5DBWUITSalz0sy6Ae2IY7c0TqDIUJXSO3wFsNNLT+TZCQNVhwbSmzoq6T8tLsYBSvn&#10;7fK8TvHnsj/Um+YwWof/s1K9bruYgAjUhrf45f7Vcf4whecz8QI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mtnHBAAAA3AAAAA8AAAAAAAAAAAAAAAAAmAIAAGRycy9kb3du&#10;cmV2LnhtbFBLBQYAAAAABAAEAPUAAACGAwAAAAA=&#10;" filled="f" strokeweight="1.5pt">
                  <v:textbox style="layout-flow:vertical;mso-layout-flow-alt:bottom-to-top" inset="0,0,0,0">
                    <w:txbxContent>
                      <w:p w:rsidR="00C02076" w:rsidRPr="00DE238E" w:rsidRDefault="00C02076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 xml:space="preserve">Инв.№ </w:t>
                        </w:r>
                        <w:proofErr w:type="spellStart"/>
                        <w:r w:rsidRPr="00DE238E">
                          <w:rPr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DE238E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bxInpd" o:spid="_x0000_s1189" type="#_x0000_t202" style="position:absolute;left:1982;top:1144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7b8EA&#10;AADcAAAADwAAAGRycy9kb3ducmV2LnhtbERPTWvCQBC9C/6HZQRvZqMFKdFVRGiR4sGmDeJtyI5J&#10;MDsbdteY/vuuUOhtHu9z1tvBtKIn5xvLCuZJCoK4tLrhSsH319vsFYQPyBpby6TghzxsN+PRGjNt&#10;H/xJfR4qEUPYZ6igDqHLpPRlTQZ9YjviyF2tMxgidJXUDh8x3LRykaZLabDh2FBjR/uaylt+Nwp0&#10;isdwfi9O/aUZ6JQjcpF/KDWdDLsViEBD+Bf/uQ86zn9ZwPOZeIH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Ju2/BAAAA3AAAAA8AAAAAAAAAAAAAAAAAmAIAAGRycy9kb3du&#10;cmV2LnhtbFBLBQYAAAAABAAEAPUAAACGAwAAAAA=&#10;" strokeweight="1.5pt">
                  <v:textbox style="layout-flow:vertical;mso-layout-flow-alt:bottom-to-top" inset="1mm,1mm,0,0">
                    <w:txbxContent>
                      <w:p w:rsidR="00C02076" w:rsidRPr="009D74F2" w:rsidRDefault="00C02076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58" w:rsidRDefault="00A6336F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215900</wp:posOffset>
              </wp:positionV>
              <wp:extent cx="14636750" cy="10387965"/>
              <wp:effectExtent l="12065" t="15875" r="10160" b="0"/>
              <wp:wrapNone/>
              <wp:docPr id="45" name="Group 2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36750" cy="10387965"/>
                        <a:chOff x="454" y="340"/>
                        <a:chExt cx="23050" cy="16359"/>
                      </a:xfrm>
                    </wpg:grpSpPr>
                    <wpg:grpSp>
                      <wpg:cNvPr id="46" name="Group 2105"/>
                      <wpg:cNvGrpSpPr>
                        <a:grpSpLocks/>
                      </wpg:cNvGrpSpPr>
                      <wpg:grpSpPr bwMode="auto">
                        <a:xfrm>
                          <a:off x="964" y="16256"/>
                          <a:ext cx="21882" cy="443"/>
                          <a:chOff x="760" y="16258"/>
                          <a:chExt cx="21882" cy="443"/>
                        </a:xfrm>
                      </wpg:grpSpPr>
                      <wps:wsp>
                        <wps:cNvPr id="47" name="Text Box 2106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16338"/>
                            <a:ext cx="1851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4758" w:rsidRPr="001339BF" w:rsidRDefault="00C84758" w:rsidP="00C847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FILENAME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\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p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BC519A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Z</w:t>
                              </w:r>
                              <w:r w:rsidR="00BC519A" w:rsidRPr="00BC519A">
                                <w:rPr>
                                  <w:noProof/>
                                  <w:sz w:val="16"/>
                                  <w:szCs w:val="16"/>
                                </w:rPr>
                                <w:t>:\ПРОЕКТЫ\_2016\01-16-01\РД\РП-РД\4550.70.ВП00.008.0155\СЭО\Документация\Ч\4550.70.ВП00.008.0155.362632.20.005 рев.0\4550.70.ВП00.008.0155.362632.20.005 рев.0 л.1-6.</w:t>
                              </w:r>
                              <w:r w:rsidR="00BC519A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docx</w: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107"/>
                        <wps:cNvSpPr txBox="1">
                          <a:spLocks noChangeArrowheads="1"/>
                        </wps:cNvSpPr>
                        <wps:spPr bwMode="auto">
                          <a:xfrm>
                            <a:off x="20110" y="16258"/>
                            <a:ext cx="2532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4758" w:rsidRPr="00005A89" w:rsidRDefault="00C84758" w:rsidP="00C84758">
                              <w:pPr>
                                <w:jc w:val="right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>Формат</w:t>
                              </w:r>
                              <w:proofErr w:type="spellEnd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 xml:space="preserve"> А3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9" name="Rectangle 2108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22365" cy="1598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0" name="Group 2109"/>
                      <wpg:cNvGrpSpPr>
                        <a:grpSpLocks/>
                      </wpg:cNvGrpSpPr>
                      <wpg:grpSpPr bwMode="auto">
                        <a:xfrm>
                          <a:off x="13013" y="15502"/>
                          <a:ext cx="10491" cy="829"/>
                          <a:chOff x="6042" y="10382"/>
                          <a:chExt cx="10491" cy="829"/>
                        </a:xfrm>
                      </wpg:grpSpPr>
                      <wps:wsp>
                        <wps:cNvPr id="51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658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2" name="Text Box 2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934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9234DB" w:rsidRDefault="00C84758" w:rsidP="00C847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3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4" name="Text Box 2173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E46299" w:rsidRDefault="00C84758" w:rsidP="00C84758">
                              <w:pPr>
                                <w:ind w:left="-113" w:right="-11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6299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5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658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6" name="Text Box 2175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934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D12038" w:rsidRDefault="00C84758" w:rsidP="00C847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док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ум</w:t>
                              </w:r>
                              <w:r w:rsidRPr="00D12038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7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658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8" name="Text Box 2177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93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9234DB" w:rsidRDefault="00C84758" w:rsidP="00C847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9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60" name="Text Box 2179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9234DB" w:rsidRDefault="00C84758" w:rsidP="00C847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61" name="tbxOboz"/>
                        <wps:cNvSpPr txBox="1">
                          <a:spLocks noChangeArrowheads="1"/>
                        </wps:cNvSpPr>
                        <wps:spPr bwMode="auto">
                          <a:xfrm>
                            <a:off x="10069" y="10602"/>
                            <a:ext cx="5698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DB1F85" w:rsidRDefault="00C84758" w:rsidP="00C84758">
                              <w:pPr>
                                <w:spacing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instrText xml:space="preserve"> REF  шифр_тома  \* MERGEFORMAT </w:instrTex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BC519A" w:rsidRPr="00BC519A">
                                <w:rPr>
                                  <w:bCs/>
                                  <w:sz w:val="36"/>
                                  <w:szCs w:val="36"/>
                                </w:rPr>
                                <w:t>01.16.01.08.155.362632</w:t>
                              </w:r>
                              <w:r w:rsidR="00BC519A" w:rsidRPr="00BC519A">
                                <w:rPr>
                                  <w:sz w:val="36"/>
                                  <w:szCs w:val="36"/>
                                </w:rPr>
                                <w:t xml:space="preserve">.20.005 </w: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  <w:p w:rsidR="00C84758" w:rsidRPr="00411C8B" w:rsidRDefault="00C84758" w:rsidP="00C84758">
                              <w:pPr>
                                <w:pStyle w:val="6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2" name="Text Box 2181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382"/>
                            <a:ext cx="567" cy="38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335FF2" w:rsidRDefault="00C84758" w:rsidP="00C84758">
                              <w:r w:rsidRPr="00335FF2">
                                <w:t>Лист</w:t>
                              </w:r>
                            </w:p>
                            <w:p w:rsidR="00C84758" w:rsidRPr="00D74237" w:rsidRDefault="00C84758" w:rsidP="00C84758"/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63" name="tbxPage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768"/>
                            <a:ext cx="567" cy="4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BB7C18" w:rsidRDefault="00C84758" w:rsidP="00C8475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F0BDD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Line 2189"/>
                        <wps:cNvCnPr>
                          <a:cxnSpLocks noChangeShapeType="1"/>
                        </wps:cNvCnPr>
                        <wps:spPr bwMode="auto">
                          <a:xfrm>
                            <a:off x="6043" y="11211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90"/>
                        <wps:cNvCnPr>
                          <a:cxnSpLocks noChangeShapeType="1"/>
                        </wps:cNvCnPr>
                        <wps:spPr bwMode="auto">
                          <a:xfrm>
                            <a:off x="644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7008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192"/>
                        <wps:cNvCnPr>
                          <a:cxnSpLocks noChangeShapeType="1"/>
                        </wps:cNvCnPr>
                        <wps:spPr bwMode="auto">
                          <a:xfrm>
                            <a:off x="831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193"/>
                        <wps:cNvCnPr>
                          <a:cxnSpLocks noChangeShapeType="1"/>
                        </wps:cNvCnPr>
                        <wps:spPr bwMode="auto">
                          <a:xfrm>
                            <a:off x="916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194"/>
                        <wps:cNvCnPr>
                          <a:cxnSpLocks noChangeShapeType="1"/>
                        </wps:cNvCnPr>
                        <wps:spPr bwMode="auto">
                          <a:xfrm>
                            <a:off x="9729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195"/>
                        <wps:cNvCnPr>
                          <a:cxnSpLocks noChangeShapeType="1"/>
                        </wps:cNvCnPr>
                        <wps:spPr bwMode="auto">
                          <a:xfrm>
                            <a:off x="6043" y="10382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196"/>
                        <wps:cNvCnPr>
                          <a:cxnSpLocks noChangeShapeType="1"/>
                        </wps:cNvCnPr>
                        <wps:spPr bwMode="auto">
                          <a:xfrm>
                            <a:off x="6043" y="1093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604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382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4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5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382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6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2" y="10382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7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C847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</wpg:grpSp>
                    <wpg:grpSp>
                      <wpg:cNvPr id="78" name="Group 1180"/>
                      <wpg:cNvGrpSpPr>
                        <a:grpSpLocks/>
                      </wpg:cNvGrpSpPr>
                      <wpg:grpSpPr bwMode="auto">
                        <a:xfrm>
                          <a:off x="454" y="8108"/>
                          <a:ext cx="683" cy="8222"/>
                          <a:chOff x="1699" y="1144"/>
                          <a:chExt cx="683" cy="8222"/>
                        </a:xfrm>
                      </wpg:grpSpPr>
                      <wps:wsp>
                        <wps:cNvPr id="79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794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144F4" w:rsidRDefault="00C84758" w:rsidP="00C847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80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794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DE238E" w:rsidRDefault="00C84758" w:rsidP="00C84758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5965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9D74F2" w:rsidRDefault="00C84758" w:rsidP="00C84758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82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596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94162" w:rsidRDefault="00C84758" w:rsidP="00C8475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C84758" w:rsidRPr="00C144F4" w:rsidRDefault="00C84758" w:rsidP="00C84758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bxInvz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4547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FE2B1B" w:rsidRDefault="00C84758" w:rsidP="00C847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84" name="Text Box 4520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454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DE238E" w:rsidRDefault="00C84758" w:rsidP="00C8475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  <w:p w:rsidR="00C84758" w:rsidRPr="00C94162" w:rsidRDefault="00C84758" w:rsidP="00C84758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1144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94162" w:rsidRDefault="00C84758" w:rsidP="00C8475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C84758" w:rsidRPr="00C144F4" w:rsidRDefault="00C84758" w:rsidP="00C84758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3130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144F4" w:rsidRDefault="00C84758" w:rsidP="00C847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87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3130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DE238E" w:rsidRDefault="00C84758" w:rsidP="00C84758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 xml:space="preserve">Инв.№ </w:t>
                              </w:r>
                              <w:proofErr w:type="spellStart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1144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9D74F2" w:rsidRDefault="00C84758" w:rsidP="00C84758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04" o:spid="_x0000_s1190" style="position:absolute;left:0;text-align:left;margin-left:22.7pt;margin-top:17pt;width:1152.5pt;height:817.95pt;z-index:-251657728;mso-position-horizontal-relative:page;mso-position-vertical-relative:page" coordorigin="454,340" coordsize="23050,16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">
              <v:group id="Group 2105" o:spid="_x0000_s1191" style="position:absolute;left:964;top:16256;width:21882;height:443" coordorigin="760,16258" coordsize="21882,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06" o:spid="_x0000_s1192" type="#_x0000_t202" style="position:absolute;left:760;top:16338;width:1851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C84758" w:rsidRPr="001339BF" w:rsidRDefault="00C84758" w:rsidP="00C84758">
                        <w:pPr>
                          <w:rPr>
                            <w:sz w:val="16"/>
                            <w:szCs w:val="16"/>
                          </w:rPr>
                        </w:pPr>
                        <w:r w:rsidRPr="005B75B6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FILENAME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\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p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BC519A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Z</w:t>
                        </w:r>
                        <w:r w:rsidR="00BC519A" w:rsidRPr="00BC519A">
                          <w:rPr>
                            <w:noProof/>
                            <w:sz w:val="16"/>
                            <w:szCs w:val="16"/>
                          </w:rPr>
                          <w:t>:\ПРОЕКТЫ\_2016\01-16-01\РД\РП-РД\4550.70.ВП00.008.0155\СЭО\Документация\Ч\4550.70.ВП00.008.0155.362632.20.005 рев.0\4550.70.ВП00.008.0155.362632.20.005 рев.0 л.1-6.</w:t>
                        </w:r>
                        <w:r w:rsidR="00BC519A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docx</w: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107" o:spid="_x0000_s1193" type="#_x0000_t202" style="position:absolute;left:20110;top:16258;width:2532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C84758" w:rsidRPr="00005A89" w:rsidRDefault="00C84758" w:rsidP="00C84758">
                        <w:pPr>
                          <w:jc w:val="right"/>
                          <w:rPr>
                            <w:sz w:val="20"/>
                          </w:rPr>
                        </w:pPr>
                        <w:proofErr w:type="spellStart"/>
                        <w:r w:rsidRPr="00005A89">
                          <w:rPr>
                            <w:sz w:val="20"/>
                            <w:lang w:val="en-US"/>
                          </w:rPr>
                          <w:t>Формат</w:t>
                        </w:r>
                        <w:proofErr w:type="spellEnd"/>
                        <w:r w:rsidRPr="00005A89">
                          <w:rPr>
                            <w:sz w:val="20"/>
                            <w:lang w:val="en-US"/>
                          </w:rPr>
                          <w:t xml:space="preserve"> А3</w:t>
                        </w:r>
                      </w:p>
                    </w:txbxContent>
                  </v:textbox>
                </v:shape>
              </v:group>
              <v:rect id="Rectangle 2108" o:spid="_x0000_s1194" style="position:absolute;left:1134;top:340;width:22365;height:1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+T8IA&#10;AADbAAAADwAAAGRycy9kb3ducmV2LnhtbESPQWvCQBSE7wX/w/KE3urGIjZGVwmCkB61gh6f2WcS&#10;zL4N2a3Z/vuuIHgcZuYbZrUJphV36l1jWcF0koAgLq1uuFJw/Nl9pCCcR9bYWiYFf+Rgsx69rTDT&#10;duA93Q++EhHCLkMFtfddJqUrazLoJrYjjt7V9gZ9lH0ldY9DhJtWfibJXBpsOC7U2NG2pvJ2+DUK&#10;0vmiTLvL6Tucimlemfwchq9CqfdxyJcgPAX/Cj/bhVYwW8DjS/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35PwgAAANsAAAAPAAAAAAAAAAAAAAAAAJgCAABkcnMvZG93&#10;bnJldi54bWxQSwUGAAAAAAQABAD1AAAAhwMAAAAA&#10;" strokeweight="1.5pt">
                <v:fill opacity="0"/>
              </v:rect>
              <v:group id="Group 2109" o:spid="_x0000_s1195" style="position:absolute;left:13013;top:15502;width:10491;height:829" coordorigin="6042,10382" coordsize="10491,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shape id="tbxIzme" o:spid="_x0000_s1196" type="#_x0000_t202" style="position:absolute;left:6043;top:10658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ojMEA&#10;AADbAAAADwAAAGRycy9kb3ducmV2LnhtbESPT4vCMBTE74LfITxhb5p2/4hUo8iK4HXVi7dn82yq&#10;zUttosZvbxYW9jjMzG+Y2SLaRtyp87VjBfkoA0FcOl1zpWC/Ww8nIHxA1tg4JgVP8rCY93szLLR7&#10;8A/dt6ESCcK+QAUmhLaQ0peGLPqRa4mTd3KdxZBkV0nd4SPBbSPfs2wsLdacFgy29G2ovGxvVkE8&#10;P1f5x+lA4dZ+Xgzursd4uCr1NojLKYhAMfyH/9obreArh98v6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xqIz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1" o:spid="_x0000_s1197" type="#_x0000_t202" style="position:absolute;left:6043;top:10934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M2+8MA&#10;AADbAAAADwAAAGRycy9kb3ducmV2LnhtbESPwW7CMBBE75X6D9ZW6q04UFpVKQZVRUhcgV64beMl&#10;TonXIXYS5+8xElKPo5l5o1msoq1FT62vHCuYTjIQxIXTFZcKfg6blw8QPiBrrB2TgpE8rJaPDwvM&#10;tRt4R/0+lCJB2OeowITQ5FL6wpBFP3ENcfJOrrUYkmxLqVscEtzWcpZl79JixWnBYEPfhorzvrMK&#10;4t+4nr6ejhS6Zn42eLj8xuNFqeen+PUJIlAM/+F7e6sVvM3g9iX9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M2+8MAAADbAAAADwAAAAAAAAAAAAAAAACYAgAAZHJzL2Rv&#10;d25yZXYueG1sUEsFBgAAAAAEAAQA9QAAAIgDAAAAAA==&#10;" filled="f" strokeweight=".5pt">
                  <v:textbox inset="0,.5mm,0,0">
                    <w:txbxContent>
                      <w:p w:rsidR="00C84758" w:rsidRPr="009234DB" w:rsidRDefault="00C84758" w:rsidP="00C847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shape>
                <v:shape id="tbxIzmk" o:spid="_x0000_s1198" type="#_x0000_t202" style="position:absolute;left:6441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TYMMA&#10;AADbAAAADwAAAGRycy9kb3ducmV2LnhtbESPwW7CMBBE75X6D9ZW6q04NLSqUgxCVJW4Ar1w28ZL&#10;nBKvQ2wS5+8xElKPo5l5o5kvo21ET52vHSuYTjIQxKXTNVcKfvbfLx8gfEDW2DgmBSN5WC4eH+ZY&#10;aDfwlvpdqESCsC9QgQmhLaT0pSGLfuJa4uQdXWcxJNlVUnc4JLht5GuWvUuLNacFgy2tDZWn3cUq&#10;iH/j1zQ/Hihc2tnJ4P78Gw9npZ6f4uoTRKAY/sP39kYreMvh9iX9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+TYMMAAADbAAAADwAAAAAAAAAAAAAAAACYAgAAZHJzL2Rv&#10;d25yZXYueG1sUEsFBgAAAAAEAAQA9QAAAIgDAAAAAA==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3" o:spid="_x0000_s1199" type="#_x0000_t202" style="position:absolute;left:6441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YLFMEA&#10;AADbAAAADwAAAGRycy9kb3ducmV2LnhtbESPQWsCMRSE74L/ITzBm2atVmQ1SmkRvFa9eHtunpvV&#10;zcu6iRr/fSMIPQ4z8w2zWEVbizu1vnKsYDTMQBAXTldcKtjv1oMZCB+QNdaOScGTPKyW3c4Cc+0e&#10;/Ev3bShFgrDPUYEJocml9IUhi37oGuLknVxrMSTZllK3+EhwW8uPLJtKixWnBYMNfRsqLtubVRDP&#10;z5/R+HSgcGsmF4O76zEerkr1e/FrDiJQDP/hd3ujFXxO4PUl/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GCxTBAAAA2wAAAA8AAAAAAAAAAAAAAAAAmAIAAGRycy9kb3du&#10;cmV2LnhtbFBLBQYAAAAABAAEAPUAAACGAwAAAAA=&#10;" filled="f" strokeweight=".5pt">
                  <v:textbox inset="0,.5mm,0,0">
                    <w:txbxContent>
                      <w:p w:rsidR="00C84758" w:rsidRPr="00E46299" w:rsidRDefault="00C84758" w:rsidP="00C84758">
                        <w:pPr>
                          <w:ind w:left="-113" w:right="-11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46299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bxNdoc" o:spid="_x0000_s1200" type="#_x0000_t202" style="position:absolute;left:7008;top:10658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quj8IA&#10;AADbAAAADwAAAGRycy9kb3ducmV2LnhtbESPzYoCMRCE7wu+Q2jB25px/UFGoyy7CF5XvXhrJ+1k&#10;dNIZJ1Hj228EwWNRVV9R82W0tbhR6yvHCgb9DARx4XTFpYLddvU5BeEDssbaMSl4kIflovMxx1y7&#10;O//RbRNKkSDsc1RgQmhyKX1hyKLvu4Y4eUfXWgxJtqXULd4T3NbyK8sm0mLFacFgQz+GivPmahXE&#10;0+N3MDzuKVyb0dng9nKI+4tSvW78noEIFMM7/GqvtYLxGJ5f0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q6PwgAAANsAAAAPAAAAAAAAAAAAAAAAAJgCAABkcnMvZG93&#10;bnJldi54bWxQSwUGAAAAAAQABAD1AAAAhwMAAAAA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5" o:spid="_x0000_s1201" type="#_x0000_t202" style="position:absolute;left:7008;top:10934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w+MEA&#10;AADbAAAADwAAAGRycy9kb3ducmV2LnhtbESPQWsCMRSE74L/ITzBm2atrchqFKkIXqu9eHvdPDer&#10;m5d1EzX+eyMIPQ4z8w0zX0Zbixu1vnKsYDTMQBAXTldcKvjdbwZTED4ga6wdk4IHeVguup055trd&#10;+Yduu1CKBGGfowITQpNL6QtDFv3QNcTJO7rWYkiyLaVu8Z7gtpYfWTaRFitOCwYb+jZUnHdXqyCe&#10;HuvR+HigcG0+zwb3l794uCjV78XVDESgGP7D7/ZWK/iawOtL+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YMPjBAAAA2wAAAA8AAAAAAAAAAAAAAAAAmAIAAGRycy9kb3du&#10;cmV2LnhtbFBLBQYAAAAABAAEAPUAAACGAwAAAAA=&#10;" filled="f" strokeweight=".5pt">
                  <v:textbox inset="0,.5mm,0,0">
                    <w:txbxContent>
                      <w:p w:rsidR="00C84758" w:rsidRPr="00D12038" w:rsidRDefault="00C84758" w:rsidP="00C847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№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9234DB">
                          <w:rPr>
                            <w:sz w:val="18"/>
                            <w:szCs w:val="18"/>
                          </w:rPr>
                          <w:t>док</w:t>
                        </w:r>
                        <w:r>
                          <w:rPr>
                            <w:sz w:val="18"/>
                            <w:szCs w:val="18"/>
                          </w:rPr>
                          <w:t>ум</w:t>
                        </w:r>
                        <w:r w:rsidRPr="00D12038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176" o:spid="_x0000_s1202" type="#_x0000_t202" style="position:absolute;left:8311;top:10658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SVY8IA&#10;AADbAAAADwAAAGRycy9kb3ducmV2LnhtbESPQWsCMRSE7wX/Q3iCt5pVW5XVKKIUeq168fbcPDer&#10;m5d1EzX++6ZQ8DjMzDfMfBltLe7U+sqxgkE/A0FcOF1xqWC/+3qfgvABWWPtmBQ8ycNy0XmbY67d&#10;g3/ovg2lSBD2OSowITS5lL4wZNH3XUOcvJNrLYYk21LqFh8Jbms5zLKxtFhxWjDY0NpQcdnerIJ4&#10;fm4Go9OBwq35uBjcXY/xcFWq142rGYhAMbzC/+1vreBzAn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1JVjwgAAANsAAAAPAAAAAAAAAAAAAAAAAJgCAABkcnMvZG93&#10;bnJldi54bWxQSwUGAAAAAAQABAD1AAAAhwMAAAAA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7" o:spid="_x0000_s1203" type="#_x0000_t202" style="position:absolute;left:8311;top:1093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sBEb4A&#10;AADbAAAADwAAAGRycy9kb3ducmV2LnhtbERPyW7CMBC9I/UfrKnUGzisqgIGVUVIvbJccpvGQxyI&#10;xyE2YP4eH5A4Pr19sYq2ETfqfO1YwXCQgSAuna65UnDYb/rfIHxA1tg4JgUP8rBafvQWmGt35y3d&#10;dqESKYR9jgpMCG0upS8NWfQD1xIn7ug6iyHBrpK6w3sKt40cZdlMWqw5NRhs6ddQed5drYJ4eqyH&#10;42NB4dpOzgb3l/9YXJT6+ow/cxCBYniLX+4/rWCaxqYv6QfI5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FLARG+AAAA2wAAAA8AAAAAAAAAAAAAAAAAmAIAAGRycy9kb3ducmV2&#10;LnhtbFBLBQYAAAAABAAEAPUAAACDAwAAAAA=&#10;" filled="f" strokeweight=".5pt">
                  <v:textbox inset="0,.5mm,0,0">
                    <w:txbxContent>
                      <w:p w:rsidR="00C84758" w:rsidRPr="009234DB" w:rsidRDefault="00C84758" w:rsidP="00C847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bxIzmd" o:spid="_x0000_s1204" type="#_x0000_t202" style="position:absolute;left:9162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kisIA&#10;AADbAAAADwAAAGRycy9kb3ducmV2LnhtbESPQWsCMRSE7wX/Q3iCt5pVW9HVKKIUeq168fbcPDer&#10;m5d1EzX++6ZQ8DjMzDfMfBltLe7U+sqxgkE/A0FcOF1xqWC/+3qfgPABWWPtmBQ8ycNy0XmbY67d&#10;g3/ovg2lSBD2OSowITS5lL4wZNH3XUOcvJNrLYYk21LqFh8Jbms5zLKxtFhxWjDY0NpQcdnerIJ4&#10;fm4Go9OBwq35uBjcXY/xcFWq142rGYhAMbzC/+1vreBzCn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6SKwgAAANsAAAAPAAAAAAAAAAAAAAAAAJgCAABkcnMvZG93&#10;bnJldi54bWxQSwUGAAAAAAQABAD1AAAAhwMAAAAA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9" o:spid="_x0000_s1205" type="#_x0000_t202" style="position:absolute;left:9162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Hqr8A&#10;AADbAAAADwAAAGRycy9kb3ducmV2LnhtbERPPW/CMBDdK/EfrEPqVpy0FaoCJkJUSKyELmzX+IgD&#10;8TnEBpx/j4dKHZ/e97KMthN3GnzrWEE+y0AQ10633Cj4OWzfvkD4gKyxc0wKRvJQriYvSyy0e/Ce&#10;7lVoRAphX6ACE0JfSOlrQxb9zPXEiTu5wWJIcGikHvCRwm0n37NsLi22nBoM9rQxVF+qm1UQz+N3&#10;/nE6Urj1nxeDh+tvPF6Vep3G9QJEoBj+xX/unVYwT+vTl/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UceqvwAAANsAAAAPAAAAAAAAAAAAAAAAAJgCAABkcnMvZG93bnJl&#10;di54bWxQSwUGAAAAAAQABAD1AAAAhAMAAAAA&#10;" filled="f" strokeweight=".5pt">
                  <v:textbox inset="0,.5mm,0,0">
                    <w:txbxContent>
                      <w:p w:rsidR="00C84758" w:rsidRPr="009234DB" w:rsidRDefault="00C84758" w:rsidP="00C847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bxOboz" o:spid="_x0000_s1206" type="#_x0000_t202" style="position:absolute;left:10069;top:10602;width:5698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1EMIA&#10;AADbAAAADwAAAGRycy9kb3ducmV2LnhtbESPQYvCMBSE7wv+h/AEb2taD7J0jaKC4kEP6+4PeDTP&#10;ptq8lCTa1l9vFhb2OMzMN8xi1dtGPMiH2rGCfJqBIC6drrlS8PO9e/8AESKyxsYxKRgowGo5eltg&#10;oV3HX/Q4x0okCIcCFZgY20LKUBqyGKauJU7exXmLMUlfSe2xS3DbyFmWzaXFmtOCwZa2hsrb+W4V&#10;2Gf+9EdEe90PM+zawexPx41Sk3G//gQRqY//4b/2QSuY5/D7Jf0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DPUQwgAAANsAAAAPAAAAAAAAAAAAAAAAAJgCAABkcnMvZG93&#10;bnJldi54bWxQSwUGAAAAAAQABAD1AAAAhwMAAAAA&#10;" filled="f" stroked="f">
                  <v:textbox inset=",0,,0">
                    <w:txbxContent>
                      <w:p w:rsidR="00C84758" w:rsidRPr="00DB1F85" w:rsidRDefault="00C84758" w:rsidP="00C84758">
                        <w:pPr>
                          <w:spacing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B1F85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Pr="00DB1F85">
                          <w:rPr>
                            <w:sz w:val="36"/>
                            <w:szCs w:val="36"/>
                          </w:rPr>
                          <w:instrText xml:space="preserve"> REF  шифр_тома  \* MERGEFORMAT </w:instrTex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="00BC519A" w:rsidRPr="00BC519A">
                          <w:rPr>
                            <w:bCs/>
                            <w:sz w:val="36"/>
                            <w:szCs w:val="36"/>
                          </w:rPr>
                          <w:t>01.16.01.08.155.362632</w:t>
                        </w:r>
                        <w:r w:rsidR="00BC519A" w:rsidRPr="00BC519A">
                          <w:rPr>
                            <w:sz w:val="36"/>
                            <w:szCs w:val="36"/>
                          </w:rPr>
                          <w:t xml:space="preserve">.20.005 </w: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end"/>
                        </w:r>
                      </w:p>
                      <w:p w:rsidR="00C84758" w:rsidRPr="00411C8B" w:rsidRDefault="00C84758" w:rsidP="00C84758">
                        <w:pPr>
                          <w:pStyle w:val="6"/>
                        </w:pPr>
                      </w:p>
                    </w:txbxContent>
                  </v:textbox>
                </v:shape>
                <v:shape id="Text Box 2181" o:spid="_x0000_s1207" type="#_x0000_t202" style="position:absolute;left:15966;top:10382;width:567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jZ1cMA&#10;AADbAAAADwAAAGRycy9kb3ducmV2LnhtbESPzYrCMBSF9wO+Q7iCuzGdLopUo8iAILoQq4uZ3aW5&#10;NsXmpjaprW8/GRiY5eH8fJzVZrSNeFLna8cKPuYJCOLS6ZorBdfL7n0BwgdkjY1jUvAiD5v15G2F&#10;uXYDn+lZhErEEfY5KjAhtLmUvjRk0c9dSxy9m+sshii7SuoOhzhuG5kmSSYt1hwJBlv6NFTei95G&#10;yM5+m+N5MRT96fhKD332+NIPpWbTcbsEEWgM/+G/9l4ryFL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jZ1cMAAADbAAAADwAAAAAAAAAAAAAAAACYAgAAZHJzL2Rv&#10;d25yZXYueG1sUEsFBgAAAAAEAAQA9QAAAIgDAAAAAA==&#10;" filled="f" strokeweight="1.5pt">
                  <v:textbox inset="0,1mm,0,0">
                    <w:txbxContent>
                      <w:p w:rsidR="00C84758" w:rsidRPr="00335FF2" w:rsidRDefault="00C84758" w:rsidP="00C84758">
                        <w:r w:rsidRPr="00335FF2">
                          <w:t>Лист</w:t>
                        </w:r>
                      </w:p>
                      <w:p w:rsidR="00C84758" w:rsidRPr="00D74237" w:rsidRDefault="00C84758" w:rsidP="00C84758"/>
                    </w:txbxContent>
                  </v:textbox>
                </v:shape>
                <v:shape id="tbxPage" o:spid="_x0000_s1208" type="#_x0000_t202" style="position:absolute;left:15966;top:10768;width:567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V4MQA&#10;AADbAAAADwAAAGRycy9kb3ducmV2LnhtbESPQWvCQBSE7wX/w/IEb3Vjk0ob3QQpRHLxENsf8Jp9&#10;TaLZtyG7avz33YLQ4zAz3zDbfDK9uNLoOssKVssIBHFtdceNgq/P4vkNhPPIGnvLpOBODvJs9rTF&#10;VNsbV3Q9+kYECLsUFbTeD6mUrm7JoFvagTh4P3Y06IMcG6lHvAW46eVLFK2lwY7DQosDfbRUn48X&#10;o2B/+q6iLk6S96KOX83hlGhdlEot5tNuA8LT5P/Dj3apFaxj+PsSf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z1eDEAAAA2wAAAA8AAAAAAAAAAAAAAAAAmAIAAGRycy9k&#10;b3ducmV2LnhtbFBLBQYAAAAABAAEAPUAAACJAwAAAAA=&#10;" filled="f" strokeweight="1.5pt">
                  <v:textbox inset="0,0,0,0">
                    <w:txbxContent>
                      <w:p w:rsidR="00C84758" w:rsidRPr="00BB7C18" w:rsidRDefault="00C84758" w:rsidP="00C8475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F0BDD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Line 2189" o:spid="_x0000_s1209" style="position:absolute;visibility:visible;mso-wrap-style:square" from="6043,11211" to="15964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      <v:line id="Line 2190" o:spid="_x0000_s1210" style="position:absolute;visibility:visible;mso-wrap-style:square" from="6441,10382" to="644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  <v:line id="Line 2191" o:spid="_x0000_s1211" style="position:absolute;visibility:visible;mso-wrap-style:square" from="7008,10382" to="7008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line id="Line 2192" o:spid="_x0000_s1212" style="position:absolute;visibility:visible;mso-wrap-style:square" from="8311,10382" to="831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    <v:line id="Line 2193" o:spid="_x0000_s1213" style="position:absolute;visibility:visible;mso-wrap-style:square" from="9162,10382" to="916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<v:line id="Line 2194" o:spid="_x0000_s1214" style="position:absolute;visibility:visible;mso-wrap-style:square" from="9729,10382" to="9729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Ojs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Zzo7DAAAA2wAAAA8AAAAAAAAAAAAA&#10;AAAAoQIAAGRycy9kb3ducmV2LnhtbFBLBQYAAAAABAAEAPkAAACRAwAAAAA=&#10;" strokeweight="1.5pt"/>
                <v:line id="Line 2195" o:spid="_x0000_s1215" style="position:absolute;visibility:visible;mso-wrap-style:square" from="6043,10382" to="15964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rxzs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68c7AAAAA2wAAAA8AAAAAAAAAAAAAAAAA&#10;oQIAAGRycy9kb3ducmV2LnhtbFBLBQYAAAAABAAEAPkAAACOAwAAAAA=&#10;" strokeweight="1.5pt"/>
                <v:line id="Line 2196" o:spid="_x0000_s1216" style="position:absolute;visibility:visible;mso-wrap-style:square" from="6043,10934" to="9728,10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ZUV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fEz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2VFXDAAAA2wAAAA8AAAAAAAAAAAAA&#10;AAAAoQIAAGRycy9kb3ducmV2LnhtbFBLBQYAAAAABAAEAPkAAACRAwAAAAA=&#10;" strokeweight="1.5pt"/>
                <v:line id="Line 2191" o:spid="_x0000_s1217" style="position:absolute;visibility:visible;mso-wrap-style:square" from="6042,10382" to="604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  <v:shape id="tbxIzme" o:spid="_x0000_s1218" type="#_x0000_t202" style="position:absolute;left:6043;top:10382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rPAMMA&#10;AADbAAAADwAAAGRycy9kb3ducmV2LnhtbESPwW7CMBBE75X6D9ZW6q04NKitUgxCVJW4Ar1w28ZL&#10;nBKvQ2wS5+8xElKPo5l5o5kvo21ET52vHSuYTjIQxKXTNVcKfvbfLx8gfEDW2DgmBSN5WC4eH+ZY&#10;aDfwlvpdqESCsC9QgQmhLaT0pSGLfuJa4uQdXWcxJNlVUnc4JLht5GuWvUmLNacFgy2tDZWn3cUq&#10;iH/j1zQ/Hihc2tnJ4P78Gw9npZ6f4uoTRKAY/sP39kYreM/h9iX9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rPAMMAAADbAAAADwAAAAAAAAAAAAAAAACYAgAAZHJzL2Rv&#10;d25yZXYueG1sUEsFBgAAAAAEAAQA9QAAAIgDAAAAAA==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219" type="#_x0000_t202" style="position:absolute;left:644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NXdMEA&#10;AADbAAAADwAAAGRycy9kb3ducmV2LnhtbESPQWsCMRSE74L/ITzBm2atUmU1SmkRvFa9eHtunpvV&#10;zcu6iRr/fSMIPQ4z8w2zWEVbizu1vnKsYDTMQBAXTldcKtjv1oMZCB+QNdaOScGTPKyW3c4Cc+0e&#10;/Ev3bShFgrDPUYEJocml9IUhi37oGuLknVxrMSTZllK3+EhwW8uPLPuUFitOCwYb+jZUXLY3qyCe&#10;nz+j8elA4dZMLgZ312M8XJXq9+LXHESgGP7D7/ZGK5hO4PUl/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zV3T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220" type="#_x0000_t202" style="position:absolute;left:7008;top:10382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/y78IA&#10;AADbAAAADwAAAGRycy9kb3ducmV2LnhtbESPQWsCMRSE7wX/Q3iCt5pVW5XVKKIUeq168fbcPDer&#10;m5d1EzX++6ZQ8DjMzDfMfBltLe7U+sqxgkE/A0FcOF1xqWC/+3qfgvABWWPtmBQ8ycNy0XmbY67d&#10;g3/ovg2lSBD2OSowITS5lL4wZNH3XUOcvJNrLYYk21LqFh8Jbms5zLKxtFhxWjDY0NpQcdnerIJ4&#10;fm4Go9OBwq35uBjcXY/xcFWq142rGYhAMbzC/+1vrWDyCX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/LvwgAAANsAAAAPAAAAAAAAAAAAAAAAAJgCAABkcnMvZG93&#10;bnJldi54bWxQSwUGAAAAAAQABAD1AAAAhwMAAAAA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6" o:spid="_x0000_s1221" type="#_x0000_t202" style="position:absolute;left:8312;top:10382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1smMEA&#10;AADbAAAADwAAAGRycy9kb3ducmV2LnhtbESPQWsCMRSE7wX/Q3iCt5q1ispqlNIieK168fbcPDer&#10;m5d1EzX++0YQPA4z8w0zX0Zbixu1vnKsYNDPQBAXTldcKthtV59TED4ga6wdk4IHeVguOh9zzLW7&#10;8x/dNqEUCcI+RwUmhCaX0heGLPq+a4iTd3StxZBkW0rd4j3BbS2/smwsLVacFgw29GOoOG+uVkE8&#10;PX4Hw+OewrUZnQ1uL4e4vyjV68bvGYhAMbzDr/ZaK5iM4fkl/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tbJj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d" o:spid="_x0000_s1222" type="#_x0000_t202" style="position:absolute;left:916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JA8EA&#10;AADbAAAADwAAAGRycy9kb3ducmV2LnhtbESPQWsCMRSE74L/ITzBm2atpcpqFKkIXqu9eHvdPDer&#10;m5d1EzX+eyMIPQ4z8w0zX0Zbixu1vnKsYDTMQBAXTldcKvjdbwZTED4ga6wdk4IHeVguup055trd&#10;+Yduu1CKBGGfowITQpNL6QtDFv3QNcTJO7rWYkiyLaVu8Z7gtpYfWfYlLVacFgw29G2oOO+uVkE8&#10;Pdaj8fFA4dp8ng3uL3/xcFGq34urGYhAMfyH3+2tVjCZwOtL+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hyQP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C847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1180" o:spid="_x0000_s1223" style="position:absolute;left:454;top:8108;width:683;height:8222" coordorigin="1699,1144" coordsize="683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shape id="tbxInpo" o:spid="_x0000_s1224" type="#_x0000_t202" style="position:absolute;left:1985;top:7949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DsKsIA&#10;AADbAAAADwAAAGRycy9kb3ducmV2LnhtbESPQYvCMBSE78L+h/AWvGm6Hla3GkUWlEU8aN0i3h7N&#10;sy02L6WJtf57Iwgeh5n5hpktOlOJlhpXWlbwNYxAEGdWl5wr+D+sBhMQziNrrCyTgjs5WMw/ejOM&#10;tb3xntrE5yJA2MWooPC+jqV0WUEG3dDWxME728agD7LJpW7wFuCmkqMo+pYGSw4LBdb0W1B2Sa5G&#10;gY5w64/rdNeeyo52CSKnyUap/me3nILw1Pl3+NX+0wrGP/D8En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Owq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C144F4" w:rsidRDefault="00C84758" w:rsidP="00C84758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225" type="#_x0000_t202" style="position:absolute;left:1699;top:7949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KBcIA&#10;AADbAAAADwAAAGRycy9kb3ducmV2LnhtbERPPWvDMBDdC/kP4gLdajkdTHAth7TQ0mYINC71elhX&#10;28Q6OZLiOP8+GgIdH++72MxmEBM531tWsEpSEMSN1T23Cn6q96c1CB+QNQ6WScGVPGzKxUOBubYX&#10;/qbpEFoRQ9jnqKALYcyl9E1HBn1iR+LI/VlnMEToWqkdXmK4GeRzmmbSYM+xocOR3jpqjoezUfDl&#10;vH097Vb4ca7qYT/W2S78npR6XM7bFxCB5vAvvrs/tYJ1XB+/xB8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koFwgAAANs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:rsidR="00C84758" w:rsidRPr="00DE238E" w:rsidRDefault="00C84758" w:rsidP="00C84758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bxInpd" o:spid="_x0000_s1226" type="#_x0000_t202" style="position:absolute;left:1985;top:5965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QC8EA&#10;AADbAAAADwAAAGRycy9kb3ducmV2LnhtbESPQYvCMBSE7wv+h/AEb2vqHkS6pkUEZREPWlfE26N5&#10;tsXmpTSx1n9vBMHjMDPfMPO0N7XoqHWVZQWTcQSCOLe64kLB/2H1PQPhPLLG2jIpeJCDNBl8zTHW&#10;9s576jJfiABhF6OC0vsmltLlJRl0Y9sQB+9iW4M+yLaQusV7gJta/kTRVBqsOCyU2NCypPya3YwC&#10;HeHWn9bHXXeuetpliHzMNkqNhv3iF4Sn3n/C7/afVjCbwOtL+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zkAvBAAAA2wAAAA8AAAAAAAAAAAAAAAAAmAIAAGRycy9kb3du&#10;cmV2LnhtbFBLBQYAAAAABAAEAPUAAACGAwAAAAA=&#10;" strokeweight="1.5pt">
                  <v:textbox style="layout-flow:vertical;mso-layout-flow-alt:bottom-to-top" inset="1mm,1mm,0,0">
                    <w:txbxContent>
                      <w:p w:rsidR="00C84758" w:rsidRPr="009D74F2" w:rsidRDefault="00C84758" w:rsidP="00C84758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18" o:spid="_x0000_s1227" type="#_x0000_t202" style="position:absolute;left:1699;top:5965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JGa78A&#10;AADbAAAADwAAAGRycy9kb3ducmV2LnhtbESPS6vCMBSE94L/IRzBnaZ2IaUaRQTBCy584frQnD6w&#10;OalNbq3/3giCy2FmvmGW697UoqPWVZYVzKYRCOLM6ooLBdfLbpKAcB5ZY22ZFLzIwXo1HCwx1fbJ&#10;J+rOvhABwi5FBaX3TSqly0oy6Ka2IQ5ebluDPsi2kLrFZ4CbWsZRNJcGKw4LJTa0LSm7n/+NgkP3&#10;92DO45nhpI7ut01u7bFTajzqNwsQnnr/C3/be60gieHzJfw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kkZrvwAAANsAAAAPAAAAAAAAAAAAAAAAAJgCAABkcnMvZG93bnJl&#10;di54bWxQSwUGAAAAAAQABAD1AAAAhAMAAAAA&#10;" strokeweight="1.5pt">
                  <v:textbox style="layout-flow:vertical;mso-layout-flow-alt:bottom-to-top" inset="0,0,0,0">
                    <w:txbxContent>
                      <w:p w:rsidR="00C84758" w:rsidRPr="00C94162" w:rsidRDefault="00C84758" w:rsidP="00C8475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C84758" w:rsidRPr="00C144F4" w:rsidRDefault="00C84758" w:rsidP="00C84758"/>
                    </w:txbxContent>
                  </v:textbox>
                </v:shape>
                <v:shape id="tbxInvz" o:spid="_x0000_s1228" type="#_x0000_t202" style="position:absolute;left:1985;top:4547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2r58IA&#10;AADbAAAADwAAAGRycy9kb3ducmV2LnhtbESPQYvCMBSE78L+h/AWvGm6CiJdY1kWFBEPWpXF26N5&#10;tmWbl9LEtv57Iwgeh5n5hlkkvalES40rLSv4GkcgiDOrS84VnI6r0RyE88gaK8uk4E4OkuXHYIGx&#10;th0fqE19LgKEXYwKCu/rWEqXFWTQjW1NHLyrbQz6IJtc6ga7ADeVnETRTBosOSwUWNNvQdl/ejMK&#10;dIQ7/7c+79tL2dM+ReRzulVq+Nn/fIPw1Pt3+NXeaAXzKTy/h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avn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FE2B1B" w:rsidRDefault="00C84758" w:rsidP="00C84758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20" o:spid="_x0000_s1229" type="#_x0000_t202" style="position:absolute;left:1699;top:454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7hMEA&#10;AADbAAAADwAAAGRycy9kb3ducmV2LnhtbESPS4vCQBCE74L/YWhhbzpRREJ0DCIsrOBhfeC5yXQe&#10;JNMTM2PM/vsdQfBYVNVX1CYdTCN66lxlWcF8FoEgzqyuuFBwvXxPYxDOI2tsLJOCP3KQbsejDSba&#10;PvlE/dkXIkDYJaig9L5NpHRZSQbdzLbEwcttZ9AH2RVSd/gMcNPIRRStpMGKw0KJLe1Lyurzwyg4&#10;9oc7c76YG46bqL7tcmt/e6W+JsNuDcLT4D/hd/tHK4iX8PoSfo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3e4TBAAAA2wAAAA8AAAAAAAAAAAAAAAAAmAIAAGRycy9kb3du&#10;cmV2LnhtbFBLBQYAAAAABAAEAPUAAACGAwAAAAA=&#10;" strokeweight="1.5pt">
                  <v:textbox style="layout-flow:vertical;mso-layout-flow-alt:bottom-to-top" inset="0,0,0,0">
                    <w:txbxContent>
                      <w:p w:rsidR="00C84758" w:rsidRPr="00DE238E" w:rsidRDefault="00C84758" w:rsidP="00C8475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Взам. инв. №</w:t>
                        </w:r>
                      </w:p>
                      <w:p w:rsidR="00C84758" w:rsidRPr="00C94162" w:rsidRDefault="00C84758" w:rsidP="00C84758"/>
                    </w:txbxContent>
                  </v:textbox>
                </v:shape>
                <v:shape id="Text Box 4518" o:spid="_x0000_s1230" type="#_x0000_t202" style="position:absolute;left:1699;top:114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eH8EA&#10;AADbAAAADwAAAGRycy9kb3ducmV2LnhtbESPS4vCQBCE74L/YWhhbzpRUEJ0DCIsrOBhfeC5yXQe&#10;JNMTM2PM/vsdQfBYVNVX1CYdTCN66lxlWcF8FoEgzqyuuFBwvXxPYxDOI2tsLJOCP3KQbsejDSba&#10;PvlE/dkXIkDYJaig9L5NpHRZSQbdzLbEwcttZ9AH2RVSd/gMcNPIRRStpMGKw0KJLe1Lyurzwyg4&#10;9oc7c76YG46bqL7tcmt/e6W+JsNuDcLT4D/hd/tHK4iX8PoSfo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73h/BAAAA2wAAAA8AAAAAAAAAAAAAAAAAmAIAAGRycy9kb3du&#10;cmV2LnhtbFBLBQYAAAAABAAEAPUAAACGAwAAAAA=&#10;" strokeweight="1.5pt">
                  <v:textbox style="layout-flow:vertical;mso-layout-flow-alt:bottom-to-top" inset="0,0,0,0">
                    <w:txbxContent>
                      <w:p w:rsidR="00C84758" w:rsidRPr="00C94162" w:rsidRDefault="00C84758" w:rsidP="00C8475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C84758" w:rsidRPr="00C144F4" w:rsidRDefault="00C84758" w:rsidP="00C84758"/>
                    </w:txbxContent>
                  </v:textbox>
                </v:shape>
                <v:shape id="tbxInpo" o:spid="_x0000_s1231" type="#_x0000_t202" style="position:absolute;left:1983;top:3130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If8IA&#10;AADbAAAADwAAAGRycy9kb3ducmV2LnhtbESPQYvCMBSE7wv+h/CEva2pexCppkUERcSDVot4ezTP&#10;tti8lCZbu//eLCx4HGbmG2aZDqYRPXWutqxgOolAEBdW11wquJw3X3MQziNrbCyTgl9ykCajjyXG&#10;2j75RH3mSxEg7GJUUHnfxlK6oiKDbmJb4uDdbWfQB9mVUnf4DHDTyO8omkmDNYeFCltaV1Q8sh+j&#10;QEd48Ndtfuxv9UDHDJHzbK/U53hYLUB4Gvw7/N/eaQXzGfx9CT9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2gh/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C144F4" w:rsidRDefault="00C84758" w:rsidP="00C84758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232" type="#_x0000_t202" style="position:absolute;left:1699;top:3130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/SccQA&#10;AADbAAAADwAAAGRycy9kb3ducmV2LnhtbESPQWvCQBSE7wX/w/KE3upGDyppVmkLldaD0CjN9ZF9&#10;TUKzb+PumqT/3hUKHoeZ+YbJtqNpRU/ON5YVzGcJCOLS6oYrBafj+9MahA/IGlvLpOCPPGw3k4cM&#10;U20H/qI+D5WIEPYpKqhD6FIpfVmTQT+zHXH0fqwzGKJ0ldQOhwg3rVwkyVIabDgu1NjRW03lb34x&#10;Cj6dt6/n/Rx3l2PRHrpiuQ/fZ6Uep+PLM4hAY7iH/9sfWsF6B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/0nHEAAAA2w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:rsidR="00C84758" w:rsidRPr="00DE238E" w:rsidRDefault="00C84758" w:rsidP="00C84758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 xml:space="preserve">Инв.№ </w:t>
                        </w:r>
                        <w:proofErr w:type="spellStart"/>
                        <w:r w:rsidRPr="00DE238E">
                          <w:rPr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DE238E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bxInpd" o:spid="_x0000_s1233" type="#_x0000_t202" style="position:absolute;left:1982;top:1144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5lrwA&#10;AADbAAAADwAAAGRycy9kb3ducmV2LnhtbERPvQrCMBDeBd8hnOCmqQ4i1SgiKCIOWhVxO5qzLTaX&#10;0sRa394MguPH9z9ftqYUDdWusKxgNIxAEKdWF5wpuJw3gykI55E1lpZJwYccLBfdzhxjbd98oibx&#10;mQgh7GJUkHtfxVK6NCeDbmgr4sA9bG3QB1hnUtf4DuGmlOMomkiDBYeGHCta55Q+k5dRoCM8+Nv2&#10;emzuRUvHBJGvyV6pfq9dzUB4av1f/HPvtIJpGBu+hB8gF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nCTmWvAAAANsAAAAPAAAAAAAAAAAAAAAAAJgCAABkcnMvZG93bnJldi54&#10;bWxQSwUGAAAAAAQABAD1AAAAgQMAAAAA&#10;" strokeweight="1.5pt">
                  <v:textbox style="layout-flow:vertical;mso-layout-flow-alt:bottom-to-top" inset="1mm,1mm,0,0">
                    <w:txbxContent>
                      <w:p w:rsidR="00C84758" w:rsidRPr="009D74F2" w:rsidRDefault="00C84758" w:rsidP="00C84758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58" w:rsidRDefault="00A6336F" w:rsidP="00405268">
    <w:pPr>
      <w:tabs>
        <w:tab w:val="left" w:pos="2029"/>
        <w:tab w:val="right" w:pos="21829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215900</wp:posOffset>
              </wp:positionV>
              <wp:extent cx="14636750" cy="10387965"/>
              <wp:effectExtent l="12065" t="15875" r="10160" b="0"/>
              <wp:wrapNone/>
              <wp:docPr id="1" name="Group 2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36750" cy="10387965"/>
                        <a:chOff x="454" y="340"/>
                        <a:chExt cx="23050" cy="16359"/>
                      </a:xfrm>
                    </wpg:grpSpPr>
                    <wpg:grpSp>
                      <wpg:cNvPr id="2" name="Group 2149"/>
                      <wpg:cNvGrpSpPr>
                        <a:grpSpLocks/>
                      </wpg:cNvGrpSpPr>
                      <wpg:grpSpPr bwMode="auto">
                        <a:xfrm>
                          <a:off x="964" y="16256"/>
                          <a:ext cx="21882" cy="443"/>
                          <a:chOff x="760" y="16258"/>
                          <a:chExt cx="21882" cy="443"/>
                        </a:xfrm>
                      </wpg:grpSpPr>
                      <wps:wsp>
                        <wps:cNvPr id="3" name="Text Box 2150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16338"/>
                            <a:ext cx="1851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4758" w:rsidRPr="001339BF" w:rsidRDefault="00C84758" w:rsidP="002F43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FILENAME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\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instrText>p</w:instrText>
                              </w:r>
                              <w:r w:rsidRPr="001339BF">
                                <w:rPr>
                                  <w:sz w:val="16"/>
                                  <w:szCs w:val="16"/>
                                </w:rPr>
                                <w:instrText xml:space="preserve"> </w:instrTex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BC519A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Z</w:t>
                              </w:r>
                              <w:r w:rsidR="00BC519A" w:rsidRPr="00BC519A">
                                <w:rPr>
                                  <w:noProof/>
                                  <w:sz w:val="16"/>
                                  <w:szCs w:val="16"/>
                                </w:rPr>
                                <w:t>:\ПРОЕКТЫ\_2016\01-16-01\РД\РП-РД\4550.70.ВП00.008.0155\СЭО\Документация\Ч\4550.70.ВП00.008.0155.362632.20.005 рев.0\4550.70.ВП00.008.0155.362632.20.005 рев.0 л.1-6.</w:t>
                              </w:r>
                              <w:r w:rsidR="00BC519A"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docx</w:t>
                              </w:r>
                              <w:r w:rsidRPr="005B75B6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110" y="16258"/>
                            <a:ext cx="2532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4758" w:rsidRPr="00005A89" w:rsidRDefault="00C84758" w:rsidP="002F43DD">
                              <w:pPr>
                                <w:jc w:val="right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>Формат</w:t>
                              </w:r>
                              <w:proofErr w:type="spellEnd"/>
                              <w:r w:rsidRPr="00005A89">
                                <w:rPr>
                                  <w:sz w:val="20"/>
                                  <w:lang w:val="en-US"/>
                                </w:rPr>
                                <w:t xml:space="preserve"> А3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Rectangle 2152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22365" cy="1598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2153"/>
                      <wpg:cNvGrpSpPr>
                        <a:grpSpLocks/>
                      </wpg:cNvGrpSpPr>
                      <wpg:grpSpPr bwMode="auto">
                        <a:xfrm>
                          <a:off x="13013" y="15502"/>
                          <a:ext cx="10491" cy="829"/>
                          <a:chOff x="6042" y="10382"/>
                          <a:chExt cx="10491" cy="829"/>
                        </a:xfrm>
                      </wpg:grpSpPr>
                      <wps:wsp>
                        <wps:cNvPr id="7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658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" name="Text Box 2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934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9234DB" w:rsidRDefault="00C84758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" name="Text Box 2173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E46299" w:rsidRDefault="00C84758" w:rsidP="002F43DD">
                              <w:pPr>
                                <w:ind w:left="-113" w:right="-11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6299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1" name="tbxNdoc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658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2" name="Text Box 2175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934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D12038" w:rsidRDefault="00C84758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док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ум</w:t>
                              </w:r>
                              <w:r w:rsidRPr="00D12038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3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658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4" name="Text Box 2177"/>
                        <wps:cNvSpPr txBox="1">
                          <a:spLocks noChangeArrowheads="1"/>
                        </wps:cNvSpPr>
                        <wps:spPr bwMode="auto">
                          <a:xfrm>
                            <a:off x="8311" y="10934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9234DB" w:rsidRDefault="00C84758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5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658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6" name="Text Box 2179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10934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9234DB" w:rsidRDefault="00C84758" w:rsidP="002F43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34DB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7" name="tbxOboz"/>
                        <wps:cNvSpPr txBox="1">
                          <a:spLocks noChangeArrowheads="1"/>
                        </wps:cNvSpPr>
                        <wps:spPr bwMode="auto">
                          <a:xfrm>
                            <a:off x="10069" y="10602"/>
                            <a:ext cx="5698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DB1F85" w:rsidRDefault="00C84758" w:rsidP="002F43DD">
                              <w:pPr>
                                <w:spacing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instrText xml:space="preserve"> REF  шифр_тома  \* MERGEFORMAT </w:instrTex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BC519A" w:rsidRPr="00BC519A">
                                <w:rPr>
                                  <w:bCs/>
                                  <w:sz w:val="36"/>
                                  <w:szCs w:val="36"/>
                                </w:rPr>
                                <w:t>01.16.01.08.155.362632</w:t>
                              </w:r>
                              <w:r w:rsidR="00BC519A" w:rsidRPr="00BC519A">
                                <w:rPr>
                                  <w:sz w:val="36"/>
                                  <w:szCs w:val="36"/>
                                </w:rPr>
                                <w:t xml:space="preserve">.20.005 </w:t>
                              </w:r>
                              <w:r w:rsidRPr="00DB1F85">
                                <w:rPr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  <w:p w:rsidR="00C84758" w:rsidRPr="00411C8B" w:rsidRDefault="00C84758" w:rsidP="002F43DD">
                              <w:pPr>
                                <w:pStyle w:val="6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8" name="Text Box 2181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382"/>
                            <a:ext cx="567" cy="38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335FF2" w:rsidRDefault="00C84758" w:rsidP="002F43DD">
                              <w:r w:rsidRPr="00335FF2">
                                <w:t>Лист</w:t>
                              </w:r>
                            </w:p>
                            <w:p w:rsidR="00C84758" w:rsidRPr="00D74237" w:rsidRDefault="00C84758" w:rsidP="002F43DD"/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19" name="tbxPage"/>
                        <wps:cNvSpPr txBox="1">
                          <a:spLocks noChangeArrowheads="1"/>
                        </wps:cNvSpPr>
                        <wps:spPr bwMode="auto">
                          <a:xfrm>
                            <a:off x="15966" y="10768"/>
                            <a:ext cx="567" cy="4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BB7C18" w:rsidRDefault="00C84758" w:rsidP="002F43D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F0BDD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Line 2189"/>
                        <wps:cNvCnPr>
                          <a:cxnSpLocks noChangeShapeType="1"/>
                        </wps:cNvCnPr>
                        <wps:spPr bwMode="auto">
                          <a:xfrm>
                            <a:off x="6043" y="11211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90"/>
                        <wps:cNvCnPr>
                          <a:cxnSpLocks noChangeShapeType="1"/>
                        </wps:cNvCnPr>
                        <wps:spPr bwMode="auto">
                          <a:xfrm>
                            <a:off x="644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7008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92"/>
                        <wps:cNvCnPr>
                          <a:cxnSpLocks noChangeShapeType="1"/>
                        </wps:cNvCnPr>
                        <wps:spPr bwMode="auto">
                          <a:xfrm>
                            <a:off x="8311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93"/>
                        <wps:cNvCnPr>
                          <a:cxnSpLocks noChangeShapeType="1"/>
                        </wps:cNvCnPr>
                        <wps:spPr bwMode="auto">
                          <a:xfrm>
                            <a:off x="916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94"/>
                        <wps:cNvCnPr>
                          <a:cxnSpLocks noChangeShapeType="1"/>
                        </wps:cNvCnPr>
                        <wps:spPr bwMode="auto">
                          <a:xfrm>
                            <a:off x="9729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195"/>
                        <wps:cNvCnPr>
                          <a:cxnSpLocks noChangeShapeType="1"/>
                        </wps:cNvCnPr>
                        <wps:spPr bwMode="auto">
                          <a:xfrm>
                            <a:off x="6043" y="10382"/>
                            <a:ext cx="99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196"/>
                        <wps:cNvCnPr>
                          <a:cxnSpLocks noChangeShapeType="1"/>
                        </wps:cNvCnPr>
                        <wps:spPr bwMode="auto">
                          <a:xfrm>
                            <a:off x="6043" y="1093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6042" y="10382"/>
                            <a:ext cx="0" cy="8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bxIzme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0382"/>
                            <a:ext cx="39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30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644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31" name="tbxIzmk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10382"/>
                            <a:ext cx="1304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32" name="Text Box 21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2" y="10382"/>
                            <a:ext cx="850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33" name="tbxIzmd"/>
                        <wps:cNvSpPr txBox="1">
                          <a:spLocks noChangeArrowheads="1"/>
                        </wps:cNvSpPr>
                        <wps:spPr bwMode="auto">
                          <a:xfrm>
                            <a:off x="9161" y="10382"/>
                            <a:ext cx="567" cy="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2F0258" w:rsidRDefault="00C84758" w:rsidP="002F43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1180"/>
                      <wpg:cNvGrpSpPr>
                        <a:grpSpLocks/>
                      </wpg:cNvGrpSpPr>
                      <wpg:grpSpPr bwMode="auto">
                        <a:xfrm>
                          <a:off x="454" y="8108"/>
                          <a:ext cx="683" cy="8222"/>
                          <a:chOff x="1699" y="1144"/>
                          <a:chExt cx="683" cy="8222"/>
                        </a:xfrm>
                      </wpg:grpSpPr>
                      <wps:wsp>
                        <wps:cNvPr id="35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794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144F4" w:rsidRDefault="00C84758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36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794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DE238E" w:rsidRDefault="00C84758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5965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9D74F2" w:rsidRDefault="00C84758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38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596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94162" w:rsidRDefault="00C84758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C84758" w:rsidRPr="00C144F4" w:rsidRDefault="00C84758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bxInvz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4547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FE2B1B" w:rsidRDefault="00C84758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40" name="Text Box 4520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454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DE238E" w:rsidRDefault="00C84758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  <w:p w:rsidR="00C84758" w:rsidRPr="00C94162" w:rsidRDefault="00C84758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5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1144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94162" w:rsidRDefault="00C84758" w:rsidP="002F43D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4162">
                                <w:rPr>
                                  <w:sz w:val="22"/>
                                  <w:szCs w:val="22"/>
                                </w:rPr>
                                <w:t>Подп. и дата</w:t>
                              </w:r>
                            </w:p>
                            <w:p w:rsidR="00C84758" w:rsidRPr="00C144F4" w:rsidRDefault="00C84758" w:rsidP="002F43DD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bxInpo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3130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C144F4" w:rsidRDefault="00C84758" w:rsidP="002F43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43" name="Text Box 451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3130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4758" w:rsidRPr="00DE238E" w:rsidRDefault="00C84758" w:rsidP="002F43DD">
                              <w:pPr>
                                <w:ind w:left="-57" w:right="-57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 xml:space="preserve">Инв.№ </w:t>
                              </w:r>
                              <w:proofErr w:type="spellStart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DE238E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bxInpd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1144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758" w:rsidRPr="009D74F2" w:rsidRDefault="00C84758" w:rsidP="002F43D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48" o:spid="_x0000_s1234" style="position:absolute;left:0;text-align:left;margin-left:22.7pt;margin-top:17pt;width:1152.5pt;height:817.95pt;z-index:-251656704;mso-position-horizontal-relative:page;mso-position-vertical-relative:page" coordorigin="454,340" coordsize="23050,16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">
              <v:group id="Group 2149" o:spid="_x0000_s1235" style="position:absolute;left:964;top:16256;width:21882;height:443" coordorigin="760,16258" coordsize="21882,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50" o:spid="_x0000_s1236" type="#_x0000_t202" style="position:absolute;left:760;top:16338;width:1851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C84758" w:rsidRPr="001339BF" w:rsidRDefault="00C84758" w:rsidP="002F43DD">
                        <w:pPr>
                          <w:rPr>
                            <w:sz w:val="16"/>
                            <w:szCs w:val="16"/>
                          </w:rPr>
                        </w:pPr>
                        <w:r w:rsidRPr="005B75B6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FILENAME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\</w:instrText>
                        </w:r>
                        <w:r w:rsidRPr="005B75B6">
                          <w:rPr>
                            <w:sz w:val="16"/>
                            <w:szCs w:val="16"/>
                            <w:lang w:val="en-US"/>
                          </w:rPr>
                          <w:instrText>p</w:instrText>
                        </w:r>
                        <w:r w:rsidRPr="001339BF">
                          <w:rPr>
                            <w:sz w:val="16"/>
                            <w:szCs w:val="16"/>
                          </w:rPr>
                          <w:instrText xml:space="preserve"> </w:instrTex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BC519A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Z</w:t>
                        </w:r>
                        <w:r w:rsidR="00BC519A" w:rsidRPr="00BC519A">
                          <w:rPr>
                            <w:noProof/>
                            <w:sz w:val="16"/>
                            <w:szCs w:val="16"/>
                          </w:rPr>
                          <w:t>:\ПРОЕКТЫ\_2016\01-16-01\РД\РП-РД\4550.70.ВП00.008.0155\СЭО\Документация\Ч\4550.70.ВП00.008.0155.362632.20.005 рев.0\4550.70.ВП00.008.0155.362632.20.005 рев.0 л.1-6.</w:t>
                        </w:r>
                        <w:r w:rsidR="00BC519A"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  <w:t>docx</w:t>
                        </w:r>
                        <w:r w:rsidRPr="005B75B6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151" o:spid="_x0000_s1237" type="#_x0000_t202" style="position:absolute;left:20110;top:16258;width:2532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C84758" w:rsidRPr="00005A89" w:rsidRDefault="00C84758" w:rsidP="002F43DD">
                        <w:pPr>
                          <w:jc w:val="right"/>
                          <w:rPr>
                            <w:sz w:val="20"/>
                          </w:rPr>
                        </w:pPr>
                        <w:proofErr w:type="spellStart"/>
                        <w:r w:rsidRPr="00005A89">
                          <w:rPr>
                            <w:sz w:val="20"/>
                            <w:lang w:val="en-US"/>
                          </w:rPr>
                          <w:t>Формат</w:t>
                        </w:r>
                        <w:proofErr w:type="spellEnd"/>
                        <w:r w:rsidRPr="00005A89">
                          <w:rPr>
                            <w:sz w:val="20"/>
                            <w:lang w:val="en-US"/>
                          </w:rPr>
                          <w:t xml:space="preserve"> А3</w:t>
                        </w:r>
                      </w:p>
                    </w:txbxContent>
                  </v:textbox>
                </v:shape>
              </v:group>
              <v:rect id="Rectangle 2152" o:spid="_x0000_s1238" style="position:absolute;left:1134;top:340;width:22365;height:1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cpcsIA&#10;AADaAAAADwAAAGRycy9kb3ducmV2LnhtbESPQWvCQBSE74X+h+UVvNWNQm2MrhIKhfSoFeLxmX0m&#10;odm3Ibua9d93BcHjMDPfMOttMJ240uBaywpm0wQEcWV1y7WCw+/3ewrCeWSNnWVScCMH283ryxoz&#10;bUfe0XXvaxEh7DJU0HjfZ1K6qiGDbmp74uid7WDQRznUUg84Rrjp5DxJFtJgy3GhwZ6+Gqr+9hej&#10;IF0sq7Q/lT+hLGZ5bfJjGD8LpSZvIV+B8BT8M/xoF1rBB9yvxBs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ylywgAAANoAAAAPAAAAAAAAAAAAAAAAAJgCAABkcnMvZG93&#10;bnJldi54bWxQSwUGAAAAAAQABAD1AAAAhwMAAAAA&#10;" strokeweight="1.5pt">
                <v:fill opacity="0"/>
              </v:rect>
              <v:group id="Group 2153" o:spid="_x0000_s1239" style="position:absolute;left:13013;top:15502;width:10491;height:829" coordorigin="6042,10382" coordsize="10491,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tbxIzme" o:spid="_x0000_s1240" type="#_x0000_t202" style="position:absolute;left:6043;top:10658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DUZcIA&#10;AADaAAAADwAAAGRycy9kb3ducmV2LnhtbESPzWrDMBCE74G+g9hAb4mcNqTFjRJKS6HX/Fxy21ob&#10;y4m1si3ZVt6+KhRyHGbmG2a9jbYWA3W+cqxgMc9AEBdOV1wqOB6+Zq8gfEDWWDsmBTfysN08TNaY&#10;azfyjoZ9KEWCsM9RgQmhyaX0hSGLfu4a4uSdXWcxJNmVUnc4Jrit5VOWraTFitOCwYY+DBXXfW8V&#10;xMvtc/F8PlHom+XV4KH9iadWqcdpfH8DESiGe/i//a0VvMDflX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8NRlwgAAANoAAAAPAAAAAAAAAAAAAAAAAJgCAABkcnMvZG93&#10;bnJldi54bWxQSwUGAAAAAAQABAD1AAAAhwMAAAAA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1" o:spid="_x0000_s1241" type="#_x0000_t202" style="position:absolute;left:6043;top:10934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9AF74A&#10;AADaAAAADwAAAGRycy9kb3ducmV2LnhtbERPPW/CMBDdK/EfrEPqVpy0qEIBEyFQpa6FLmxHfMSB&#10;+Bxik5h/j4dKHZ/e96qMthUD9b5xrCCfZSCIK6cbrhX8Hr7eFiB8QNbYOiYFD/JQricvKyy0G/mH&#10;hn2oRQphX6ACE0JXSOkrQxb9zHXEiTu73mJIsK+l7nFM4baV71n2KS02nBoMdrQ1VF33d6sgXh67&#10;/ON8pHDv5leDh9spHm9KvU7jZgkiUAz/4j/3t1aQtqYr6Qb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vQBe+AAAA2gAAAA8AAAAAAAAAAAAAAAAAmAIAAGRycy9kb3ducmV2&#10;LnhtbFBLBQYAAAAABAAEAPUAAACDAwAAAAA=&#10;" filled="f" strokeweight=".5pt">
                  <v:textbox inset="0,.5mm,0,0">
                    <w:txbxContent>
                      <w:p w:rsidR="00C84758" w:rsidRPr="009234DB" w:rsidRDefault="00C84758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shape>
                <v:shape id="tbxIzmk" o:spid="_x0000_s1242" type="#_x0000_t202" style="position:absolute;left:6441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ljMIA&#10;AADaAAAADwAAAGRycy9kb3ducmV2LnhtbESPzWrDMBCE74G+g9hAb4mcNoTWjRJKS6HX/Fxy21ob&#10;y4m1si3ZVt6+KhRyHGbmG2a9jbYWA3W+cqxgMc9AEBdOV1wqOB6+Zi8gfEDWWDsmBTfysN08TNaY&#10;azfyjoZ9KEWCsM9RgQmhyaX0hSGLfu4a4uSdXWcxJNmVUnc4Jrit5VOWraTFitOCwYY+DBXXfW8V&#10;xMvtc/F8PlHom+XV4KH9iadWqcdpfH8DESiGe/i//a0VvMLflX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+WMwgAAANoAAAAPAAAAAAAAAAAAAAAAAJgCAABkcnMvZG93&#10;bnJldi54bWxQSwUGAAAAAAQABAD1AAAAhwMAAAAA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3" o:spid="_x0000_s1243" type="#_x0000_t202" style="position:absolute;left:6441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e018MA&#10;AADbAAAADwAAAGRycy9kb3ducmV2LnhtbESPQW/CMAyF70j7D5En7QYp24RQR4rQpkm7Drhw8xrT&#10;lDZOaQKEfz8fJu1m6z2/93m1zr5XVxpjG9jAfFaAIq6DbbkxsN99TpegYkK22AcmA3eKsK4eJiss&#10;bbjxN123qVESwrFEAy6lodQ61o48xlkYiEU7htFjknVstB3xJuG+189FsdAeW5YGhwO9O6q77cUb&#10;yKf7x/zleKB0GV47h7vzTz6cjXl6zJs3UIly+jf/XX9ZwRd6+UUG0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e018MAAADbAAAADwAAAAAAAAAAAAAAAACYAgAAZHJzL2Rv&#10;d25yZXYueG1sUEsFBgAAAAAEAAQA9QAAAIgDAAAAAA==&#10;" filled="f" strokeweight=".5pt">
                  <v:textbox inset="0,.5mm,0,0">
                    <w:txbxContent>
                      <w:p w:rsidR="00C84758" w:rsidRPr="00E46299" w:rsidRDefault="00C84758" w:rsidP="002F43DD">
                        <w:pPr>
                          <w:ind w:left="-113" w:right="-11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46299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bxNdoc" o:spid="_x0000_s1244" type="#_x0000_t202" style="position:absolute;left:7008;top:10658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RTL8A&#10;AADbAAAADwAAAGRycy9kb3ducmV2LnhtbERPTYvCMBC9C/6HMII3Tbsui1SjiIvgVd2Lt7EZm2oz&#10;qU3U+O/NwsLe5vE+Z76MthEP6nztWEE+zkAQl07XXCn4OWxGUxA+IGtsHJOCF3lYLvq9ORbaPXlH&#10;j32oRAphX6ACE0JbSOlLQxb92LXEiTu7zmJIsKuk7vCZwm0jP7LsS1qsOTUYbGltqLzu71ZBvLy+&#10;88n5SOHefl4NHm6neLwpNRzE1QxEoBj+xX/urU7zc/j9JR0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GxFMvwAAANsAAAAPAAAAAAAAAAAAAAAAAJgCAABkcnMvZG93bnJl&#10;di54bWxQSwUGAAAAAAQABAD1AAAAhAMAAAAA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5" o:spid="_x0000_s1245" type="#_x0000_t202" style="position:absolute;left:7008;top:10934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PO8EA&#10;AADbAAAADwAAAGRycy9kb3ducmV2LnhtbERPTWvCQBC9C/0PyxR6MxutiKSuUloKvTZ6yW2anWRT&#10;s7Mxu+rm33eFQm/zeJ+z3UfbiyuNvnOsYJHlIIhrpztuFRwPH/MNCB+QNfaOScFEHva7h9kWC+1u&#10;/EXXMrQihbAvUIEJYSik9LUhiz5zA3HiGjdaDAmOrdQj3lK47eUyz9fSYsepweBAb4bqU3mxCuLP&#10;9L54bioKl2F1Mng4f8fqrNTTY3x9AREohn/xn/tTp/lLuP+SDp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JjzvBAAAA2wAAAA8AAAAAAAAAAAAAAAAAmAIAAGRycy9kb3du&#10;cmV2LnhtbFBLBQYAAAAABAAEAPUAAACGAwAAAAA=&#10;" filled="f" strokeweight=".5pt">
                  <v:textbox inset="0,.5mm,0,0">
                    <w:txbxContent>
                      <w:p w:rsidR="00C84758" w:rsidRPr="00D12038" w:rsidRDefault="00C84758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№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9234DB">
                          <w:rPr>
                            <w:sz w:val="18"/>
                            <w:szCs w:val="18"/>
                          </w:rPr>
                          <w:t>док</w:t>
                        </w:r>
                        <w:r>
                          <w:rPr>
                            <w:sz w:val="18"/>
                            <w:szCs w:val="18"/>
                          </w:rPr>
                          <w:t>ум</w:t>
                        </w:r>
                        <w:r w:rsidRPr="00D12038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176" o:spid="_x0000_s1246" type="#_x0000_t202" style="position:absolute;left:8311;top:10658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UqoL8A&#10;AADbAAAADwAAAGRycy9kb3ducmV2LnhtbERPTYvCMBC9L/gfwgje1tRVFqlGWZQFr+peehubsena&#10;TGoTNf57Iwje5vE+Z76MthFX6nztWMFomIEgLp2uuVLwt//9nILwAVlj45gU3MnDctH7mGOu3Y23&#10;dN2FSqQQ9jkqMCG0uZS+NGTRD11LnLij6yyGBLtK6g5vKdw28ivLvqXFmlODwZZWhsrT7mIVxP/7&#10;ejQ+FhQu7eRkcH8+xOKs1KAff2YgAsXwFr/cG53mj+H5SzpAL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hSqgvwAAANsAAAAPAAAAAAAAAAAAAAAAAJgCAABkcnMvZG93bnJl&#10;di54bWxQSwUGAAAAAAQABAD1AAAAhAMAAAAA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7" o:spid="_x0000_s1247" type="#_x0000_t202" style="position:absolute;left:8311;top:10934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yy1MEA&#10;AADbAAAADwAAAGRycy9kb3ducmV2LnhtbERPTWvCQBC9F/oflin01my0IpK6SmkReq16yW2anWRT&#10;s7Mxu5rNv3eFQm/zeJ+z3kbbiSsNvnWsYJblIIgrp1tuFBwPu5cVCB+QNXaOScFEHrabx4c1FtqN&#10;/E3XfWhECmFfoAITQl9I6StDFn3meuLE1W6wGBIcGqkHHFO47eQ8z5fSYsupwWBPH4aq0/5iFcTf&#10;6XP2WpcULv3iZPBw/onlWannp/j+BiJQDP/iP/eXTvMXcP8lHS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sstTBAAAA2wAAAA8AAAAAAAAAAAAAAAAAmAIAAGRycy9kb3du&#10;cmV2LnhtbFBLBQYAAAAABAAEAPUAAACGAwAAAAA=&#10;" filled="f" strokeweight=".5pt">
                  <v:textbox inset="0,.5mm,0,0">
                    <w:txbxContent>
                      <w:p w:rsidR="00C84758" w:rsidRPr="009234DB" w:rsidRDefault="00C84758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bxIzmd" o:spid="_x0000_s1248" type="#_x0000_t202" style="position:absolute;left:9162;top:10658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AXT8EA&#10;AADbAAAADwAAAGRycy9kb3ducmV2LnhtbERPyW7CMBC9V+IfrKnUW3HoglDAIFSE1GuBC7chHuKU&#10;eJzETmL+vq5Uqbd5euusNtHWYqDOV44VzKYZCOLC6YpLBafj/nkBwgdkjbVjUnAnD5v15GGFuXYj&#10;f9FwCKVIIexzVGBCaHIpfWHIop+6hjhxV9dZDAl2pdQdjinc1vIly+bSYsWpwWBDH4aK26G3CuL3&#10;fTd7vZ4p9M3bzeCxvcRzq9TTY9wuQQSK4V/85/7Uaf47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gF0/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9" o:spid="_x0000_s1249" type="#_x0000_t202" style="position:absolute;left:9162;top:10934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JOMEA&#10;AADbAAAADwAAAGRycy9kb3ducmV2LnhtbERPTWvCQBC9C/0PyxR6001aEUldpbQUeq32kts0O2ZT&#10;s7NJdjWbf+8KQm/zeJ+z2UXbigsNvnGsIF9kIIgrpxuuFfwcPudrED4ga2wdk4KJPOy2D7MNFtqN&#10;/E2XfahFCmFfoAITQldI6StDFv3CdcSJO7rBYkhwqKUecEzhtpXPWbaSFhtODQY7ejdUnfZnqyD+&#10;TR/5y7GkcO6WJ4OH/jeWvVJPj/HtFUSgGP7Fd/eXTvNXcPslHS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yiTjBAAAA2wAAAA8AAAAAAAAAAAAAAAAAmAIAAGRycy9kb3du&#10;cmV2LnhtbFBLBQYAAAAABAAEAPUAAACGAwAAAAA=&#10;" filled="f" strokeweight=".5pt">
                  <v:textbox inset="0,.5mm,0,0">
                    <w:txbxContent>
                      <w:p w:rsidR="00C84758" w:rsidRPr="009234DB" w:rsidRDefault="00C84758" w:rsidP="002F43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34DB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bxOboz" o:spid="_x0000_s1250" type="#_x0000_t202" style="position:absolute;left:10069;top:10602;width:5698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+7gsEA&#10;AADbAAAADwAAAGRycy9kb3ducmV2LnhtbERPS27CMBDdI/UO1lTqDpywaFHARIAE6oIuSnuAUTzE&#10;gXgc2S5JOH1dqRK7eXrfWZWDbcWNfGgcK8hnGQjiyumGawXfX/vpAkSIyBpbx6RgpADl+mmywkK7&#10;nj/pdoq1SCEcClRgYuwKKUNlyGKYuY44cWfnLcYEfS21xz6F21bOs+xVWmw4NRjsaGeoup5+rAJ7&#10;z+/+iGgvh3GOfTeaw8dxq9TL87BZgog0xIf43/2u0/w3+PslH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vu4LBAAAA2wAAAA8AAAAAAAAAAAAAAAAAmAIAAGRycy9kb3du&#10;cmV2LnhtbFBLBQYAAAAABAAEAPUAAACGAwAAAAA=&#10;" filled="f" stroked="f">
                  <v:textbox inset=",0,,0">
                    <w:txbxContent>
                      <w:p w:rsidR="00C84758" w:rsidRPr="00DB1F85" w:rsidRDefault="00C84758" w:rsidP="002F43DD">
                        <w:pPr>
                          <w:spacing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B1F85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Pr="00DB1F85">
                          <w:rPr>
                            <w:sz w:val="36"/>
                            <w:szCs w:val="36"/>
                          </w:rPr>
                          <w:instrText xml:space="preserve"> REF  шифр_тома  \* MERGEFORMAT </w:instrTex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="00BC519A" w:rsidRPr="00BC519A">
                          <w:rPr>
                            <w:bCs/>
                            <w:sz w:val="36"/>
                            <w:szCs w:val="36"/>
                          </w:rPr>
                          <w:t>01.16.01.08.155.362632</w:t>
                        </w:r>
                        <w:r w:rsidR="00BC519A" w:rsidRPr="00BC519A">
                          <w:rPr>
                            <w:sz w:val="36"/>
                            <w:szCs w:val="36"/>
                          </w:rPr>
                          <w:t xml:space="preserve">.20.005 </w:t>
                        </w:r>
                        <w:r w:rsidRPr="00DB1F85">
                          <w:rPr>
                            <w:sz w:val="36"/>
                            <w:szCs w:val="36"/>
                          </w:rPr>
                          <w:fldChar w:fldCharType="end"/>
                        </w:r>
                      </w:p>
                      <w:p w:rsidR="00C84758" w:rsidRPr="00411C8B" w:rsidRDefault="00C84758" w:rsidP="002F43DD">
                        <w:pPr>
                          <w:pStyle w:val="6"/>
                        </w:pPr>
                      </w:p>
                    </w:txbxContent>
                  </v:textbox>
                </v:shape>
                <v:shape id="Text Box 2181" o:spid="_x0000_s1251" type="#_x0000_t202" style="position:absolute;left:15966;top:10382;width:567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dQsMA&#10;AADbAAAADwAAAGRycy9kb3ducmV2LnhtbESPTWvCQBCG70L/wzKF3nRTDyKpq5SCUPQgRg/2NmSn&#10;2dDsbMxuTPz3nYPgbYZ5P55ZbUbfqBt1sQ5s4H2WgSIug625MnA+badLUDEhW2wCk4E7RdisXyYr&#10;zG0Y+Ei3IlVKQjjmaMCl1OZax9KRxzgLLbHcfkPnMcnaVdp2OEi4b/Q8yxbaY83S4LClL0flX9F7&#10;Kdn6H7c/LoeiP+zv812/uF7s1Zi31/HzA1SiMT3FD/e3FXyBlV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adQsMAAADbAAAADwAAAAAAAAAAAAAAAACYAgAAZHJzL2Rv&#10;d25yZXYueG1sUEsFBgAAAAAEAAQA9QAAAIgDAAAAAA==&#10;" filled="f" strokeweight="1.5pt">
                  <v:textbox inset="0,1mm,0,0">
                    <w:txbxContent>
                      <w:p w:rsidR="00C84758" w:rsidRPr="00335FF2" w:rsidRDefault="00C84758" w:rsidP="002F43DD">
                        <w:r w:rsidRPr="00335FF2">
                          <w:t>Лист</w:t>
                        </w:r>
                      </w:p>
                      <w:p w:rsidR="00C84758" w:rsidRPr="00D74237" w:rsidRDefault="00C84758" w:rsidP="002F43DD"/>
                    </w:txbxContent>
                  </v:textbox>
                </v:shape>
                <v:shape id="tbxPage" o:spid="_x0000_s1252" type="#_x0000_t202" style="position:absolute;left:15966;top:10768;width:567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2Rd8AA&#10;AADbAAAADwAAAGRycy9kb3ducmV2LnhtbERPzYrCMBC+L/gOYQRva6p2F62mIkLFiwddH2Bsxv7Y&#10;TEoTtb79ZkHY23x8v7Na96YRD+pcZVnBZByBIM6trrhQcP7JPucgnEfW2FgmBS9ysE4HHytMtH3y&#10;kR4nX4gQwi5BBaX3bSKly0sy6Ma2JQ7c1XYGfYBdIXWHzxBuGjmNom9psOLQUGJL25Ly2+luFOzq&#10;yzGqZnG8yPLZlznUsdbZXqnRsN8sQXjq/b/47d7rMH8Bf7+EA2T6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2Rd8AAAADbAAAADwAAAAAAAAAAAAAAAACYAgAAZHJzL2Rvd25y&#10;ZXYueG1sUEsFBgAAAAAEAAQA9QAAAIUDAAAAAA==&#10;" filled="f" strokeweight="1.5pt">
                  <v:textbox inset="0,0,0,0">
                    <w:txbxContent>
                      <w:p w:rsidR="00C84758" w:rsidRPr="00BB7C18" w:rsidRDefault="00C84758" w:rsidP="002F43D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F0BDD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Line 2189" o:spid="_x0000_s1253" style="position:absolute;visibility:visible;mso-wrap-style:square" from="6043,11211" to="15964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<v:line id="Line 2190" o:spid="_x0000_s1254" style="position:absolute;visibility:visible;mso-wrap-style:square" from="6441,10382" to="644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  <v:line id="Line 2191" o:spid="_x0000_s1255" style="position:absolute;visibility:visible;mso-wrap-style:square" from="7008,10382" to="7008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line id="Line 2192" o:spid="_x0000_s1256" style="position:absolute;visibility:visible;mso-wrap-style:square" from="8311,10382" to="8311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line id="Line 2193" o:spid="_x0000_s1257" style="position:absolute;visibility:visible;mso-wrap-style:square" from="9162,10382" to="916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2194" o:spid="_x0000_s1258" style="position:absolute;visibility:visible;mso-wrap-style:square" from="9729,10382" to="9729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line id="Line 2195" o:spid="_x0000_s1259" style="position:absolute;visibility:visible;mso-wrap-style:square" from="6043,10382" to="15964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<v:line id="Line 2196" o:spid="_x0000_s1260" style="position:absolute;visibility:visible;mso-wrap-style:square" from="6043,10934" to="9728,10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  <v:line id="Line 2191" o:spid="_x0000_s1261" style="position:absolute;visibility:visible;mso-wrap-style:square" from="6042,10382" to="6042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/S1c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Uam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9LVwQAAANsAAAAPAAAAAAAAAAAAAAAA&#10;AKECAABkcnMvZG93bnJldi54bWxQSwUGAAAAAAQABAD5AAAAjwMAAAAA&#10;" strokeweight="1.5pt"/>
                <v:shape id="tbxIzme" o:spid="_x0000_s1262" type="#_x0000_t202" style="position:absolute;left:6043;top:10382;width:39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HX98MA&#10;AADbAAAADwAAAGRycy9kb3ducmV2LnhtbESPwW7CMBBE75X6D9ZW6q04UFS1KQZVRUhcgV64beMl&#10;TonXIXYS5+8xElKPo5l5o1msoq1FT62vHCuYTjIQxIXTFZcKfg6bl3cQPiBrrB2TgpE8rJaPDwvM&#10;tRt4R/0+lCJB2OeowITQ5FL6wpBFP3ENcfJOrrUYkmxLqVscEtzWcpZlb9JixWnBYEPfhorzvrMK&#10;4t+4nr6ejhS6Zn42eLj8xuNFqeen+PUJIlAM/+F7e6sVzD7g9iX9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HX98MAAADbAAAADwAAAAAAAAAAAAAAAACYAgAAZHJzL2Rv&#10;d25yZXYueG1sUEsFBgAAAAAEAAQA9QAAAIgDAAAAAA==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263" type="#_x0000_t202" style="position:absolute;left:644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ot78A&#10;AADbAAAADwAAAGRycy9kb3ducmV2LnhtbERPPW/CMBDdK/EfrEPqVpwUVFUBEyEqJNZCF7ZrfMSB&#10;+Bxik5h/j4dKHZ/e96qMthUD9b5xrCCfZSCIK6cbrhX8HHdvnyB8QNbYOiYFD/JQricvKyy0G/mb&#10;hkOoRQphX6ACE0JXSOkrQxb9zHXEiTu73mJIsK+l7nFM4baV71n2IS02nBoMdrQ1VF0Pd6sgXh5f&#10;+fx8onDvFleDx9tvPN2Uep3GzRJEoBj+xX/uvVYwT+vTl/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4ui3vwAAANsAAAAPAAAAAAAAAAAAAAAAAJgCAABkcnMvZG93bnJl&#10;di54bWxQSwUGAAAAAAQABAD1AAAAhAMAAAAA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k" o:spid="_x0000_s1264" type="#_x0000_t202" style="position:absolute;left:7008;top:10382;width:13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5NLMEA&#10;AADbAAAADwAAAGRycy9kb3ducmV2LnhtbESPQYvCMBSE7wv+h/AEb2taXRapRhFF8Lq6F2/P5tlU&#10;m5faRI3/frMgeBxm5htmtoi2EXfqfO1YQT7MQBCXTtdcKfjdbz4nIHxA1tg4JgVP8rCY9z5mWGj3&#10;4B+670IlEoR9gQpMCG0hpS8NWfRD1xIn7+Q6iyHJrpK6w0eC20aOsuxbWqw5LRhsaWWovOxuVkE8&#10;P9f5+HSgcGu/Lgb312M8XJUa9ONyCiJQDO/wq73VCsY5/H9JP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TSz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76" o:spid="_x0000_s1265" type="#_x0000_t202" style="position:absolute;left:8312;top:10382;width:85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TW8AA&#10;AADbAAAADwAAAGRycy9kb3ducmV2LnhtbESPQYvCMBSE74L/ITzBm6bqsizVKKIIXtW9eHvbPJtq&#10;81KbqPHfmwXB4zAz3zCzRbS1uFPrK8cKRsMMBHHhdMWlgt/DZvADwgdkjbVjUvAkD4t5tzPDXLsH&#10;7+i+D6VIEPY5KjAhNLmUvjBk0Q9dQ5y8k2sthiTbUuoWHwluaznOsm9pseK0YLChlaHisr9ZBfH8&#10;XI8mpyOFW/N1MXi4/sXjVal+Ly6nIALF8Am/21utYDKG/y/p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XzTW8AAAADbAAAADwAAAAAAAAAAAAAAAACYAgAAZHJzL2Rvd25y&#10;ZXYueG1sUEsFBgAAAAAEAAQA9QAAAIUDAAAAAA==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bxIzmd" o:spid="_x0000_s1266" type="#_x0000_t202" style="position:absolute;left:9161;top:10382;width:56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B2wMEA&#10;AADbAAAADwAAAGRycy9kb3ducmV2LnhtbESPQYvCMBSE7wv+h/AEb2vqdlmkGkWUBa/qXrw9m2dT&#10;bV5qEzX+e7MgeBxm5htmOo+2ETfqfO1YwWiYgSAuna65UvC3+/0cg/ABWWPjmBQ8yMN81vuYYqHd&#10;nTd024ZKJAj7AhWYENpCSl8asuiHriVO3tF1FkOSXSV1h/cEt438yrIfabHmtGCwpaWh8ry9WgXx&#10;9FiN8uOewrX9PhvcXQ5xf1Fq0I+LCYhAMbzDr/ZaK8hz+P+Sfo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wdsDBAAAA2wAAAA8AAAAAAAAAAAAAAAAAmAIAAGRycy9kb3du&#10;cmV2LnhtbFBLBQYAAAAABAAEAPUAAACGAwAAAAA=&#10;" filled="f" strokeweight=".5pt">
                  <v:textbox inset="0,.5mm,0,0">
                    <w:txbxContent>
                      <w:p w:rsidR="00C84758" w:rsidRPr="002F0258" w:rsidRDefault="00C84758" w:rsidP="002F43D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1180" o:spid="_x0000_s1267" style="position:absolute;left:454;top:8108;width:683;height:8222" coordorigin="1699,1144" coordsize="683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shape id="tbxInpo" o:spid="_x0000_s1268" type="#_x0000_t202" style="position:absolute;left:1985;top:7949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f78IA&#10;AADbAAAADwAAAGRycy9kb3ducmV2LnhtbESPQYvCMBSE78L+h/AWvGm6LspSjSILyiIetG4Rb4/m&#10;2Rabl9LEWv+9EQSPw8x8w8wWnalES40rLSv4GkYgiDOrS84V/B9Wgx8QziNrrCyTgjs5WMw/ejOM&#10;tb3xntrE5yJA2MWooPC+jqV0WUEG3dDWxME728agD7LJpW7wFuCmkqMomkiDJYeFAmv6LSi7JFej&#10;QEe49cd1umtPZUe7BJHTZKNU/7NbTkF46vw7/Gr/aQXfY3h+C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t1/v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C144F4" w:rsidRDefault="00C84758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269" type="#_x0000_t202" style="position:absolute;left:1699;top:7949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+DcQA&#10;AADbAAAADwAAAGRycy9kb3ducmV2LnhtbESPQWvCQBSE70L/w/IKvekmLQRJXYMttFQPBbXU6yP7&#10;mgSzb5PdjcZ/3xUEj8PMfMMsitG04kTON5YVpLMEBHFpdcOVgp/9x3QOwgdkja1lUnAhD8XyYbLA&#10;XNszb+m0C5WIEPY5KqhD6HIpfVmTQT+zHXH0/qwzGKJ0ldQOzxFuWvmcJJk02HBcqLGj95rK424w&#10;CtbO27d+k+LnsD+0390h24TfXqmnx3H1CiLQGO7hW/tLK3jJ4Pol/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Mvg3EAAAA2w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:rsidR="00C84758" w:rsidRPr="00DE238E" w:rsidRDefault="00C84758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bxInpd" o:spid="_x0000_s1270" type="#_x0000_t202" style="position:absolute;left:1985;top:5965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kA8IA&#10;AADbAAAADwAAAGRycy9kb3ducmV2LnhtbESPQYvCMBSE78L+h/AWvGm6LuhSjSILyiIetG4Rb4/m&#10;2Rabl9LEWv+9EQSPw8x8w8wWnalES40rLSv4GkYgiDOrS84V/B9Wgx8QziNrrCyTgjs5WMw/ejOM&#10;tb3xntrE5yJA2MWooPC+jqV0WUEG3dDWxME728agD7LJpW7wFuCmkqMoGkuDJYeFAmv6LSi7JFej&#10;QEe49cd1umtPZUe7BJHTZKNU/7NbTkF46vw7/Gr/aQXfE3h+C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WQD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9D74F2" w:rsidRDefault="00C84758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18" o:spid="_x0000_s1271" type="#_x0000_t202" style="position:absolute;left:1699;top:5965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4ZrsA&#10;AADbAAAADwAAAGRycy9kb3ducmV2LnhtbERPyQrCMBC9C/5DGMGbTVUQqUYRQVDw4IbnoZku2Exq&#10;E2v9e3MQPD7evlx3phItNa60rGAcxSCIU6tLzhXcrrvRHITzyBory6TgQw7Wq35viYm2bz5Te/G5&#10;CCHsElRQeF8nUrq0IIMusjVx4DLbGPQBNrnUDb5DuKnkJI5n0mDJoaHAmrYFpY/Lyyg4tocnczYZ&#10;G55X8eO+yaw9tUoNB91mAcJT5//in3uvFUzD2PAl/AC5+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LFuGa7AAAA2wAAAA8AAAAAAAAAAAAAAAAAmAIAAGRycy9kb3ducmV2Lnht&#10;bFBLBQYAAAAABAAEAPUAAACAAwAAAAA=&#10;" strokeweight="1.5pt">
                  <v:textbox style="layout-flow:vertical;mso-layout-flow-alt:bottom-to-top" inset="0,0,0,0">
                    <w:txbxContent>
                      <w:p w:rsidR="00C84758" w:rsidRPr="00C94162" w:rsidRDefault="00C84758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C84758" w:rsidRPr="00C144F4" w:rsidRDefault="00C84758" w:rsidP="002F43DD"/>
                    </w:txbxContent>
                  </v:textbox>
                </v:shape>
                <v:shape id="tbxInvz" o:spid="_x0000_s1272" type="#_x0000_t202" style="position:absolute;left:1985;top:4547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pV6sIA&#10;AADbAAAADwAAAGRycy9kb3ducmV2LnhtbESPQYvCMBSE78L+h/AWvGm6LohbjSILyiIetG4Rb4/m&#10;2Rabl9LEWv+9EQSPw8x8w8wWnalES40rLSv4GkYgiDOrS84V/B9WgwkI55E1VpZJwZ0cLOYfvRnG&#10;2t54T23icxEg7GJUUHhfx1K6rCCDbmhr4uCdbWPQB9nkUjd4C3BTyVEUjaXBksNCgTX9FpRdkqtR&#10;oCPc+uM63bWnsqNdgshpslGq/9ktpyA8df4dfrX/tILvH3h+C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lXq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FE2B1B" w:rsidRDefault="00C84758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20" o:spid="_x0000_s1273" type="#_x0000_t202" style="position:absolute;left:1699;top:454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HHbsA&#10;AADbAAAADwAAAGRycy9kb3ducmV2LnhtbERPyQrCMBC9C/5DGMGbTRURqUYRQVDw4IbnoZku2Exq&#10;E2v9e3MQPD7evlx3phItNa60rGAcxSCIU6tLzhXcrrvRHITzyBory6TgQw7Wq35viYm2bz5Te/G5&#10;CCHsElRQeF8nUrq0IIMusjVx4DLbGPQBNrnUDb5DuKnkJI5n0mDJoaHAmrYFpY/Lyyg4tocnczYZ&#10;G55X8eO+yaw9tUoNB91mAcJT5//in3uvFUzD+vAl/AC5+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S1xx27AAAA2wAAAA8AAAAAAAAAAAAAAAAAmAIAAGRycy9kb3ducmV2Lnht&#10;bFBLBQYAAAAABAAEAPUAAACAAwAAAAA=&#10;" strokeweight="1.5pt">
                  <v:textbox style="layout-flow:vertical;mso-layout-flow-alt:bottom-to-top" inset="0,0,0,0">
                    <w:txbxContent>
                      <w:p w:rsidR="00C84758" w:rsidRPr="00DE238E" w:rsidRDefault="00C84758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>Взам. инв. №</w:t>
                        </w:r>
                      </w:p>
                      <w:p w:rsidR="00C84758" w:rsidRPr="00C94162" w:rsidRDefault="00C84758" w:rsidP="002F43DD"/>
                    </w:txbxContent>
                  </v:textbox>
                </v:shape>
                <v:shape id="Text Box 4518" o:spid="_x0000_s1274" type="#_x0000_t202" style="position:absolute;left:1699;top:114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lihsEA&#10;AADbAAAADwAAAGRycy9kb3ducmV2LnhtbESPS4vCQBCE74L/YWhhbzqJiEh0DCIsrOBhfeC5yXQe&#10;JNMTM2PM/vsdQfBYVNVX1CYdTCN66lxlWUE8i0AQZ1ZXXCi4Xr6nKxDOI2tsLJOCP3KQbsejDSba&#10;PvlE/dkXIkDYJaig9L5NpHRZSQbdzLbEwcttZ9AH2RVSd/gMcNPIeRQtpcGKw0KJLe1Lyurzwyg4&#10;9oc7cz6PDa+aqL7tcmt/e6W+JsNuDcLT4D/hd/tHK1jE8PoSfo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5YobBAAAA2wAAAA8AAAAAAAAAAAAAAAAAmAIAAGRycy9kb3du&#10;cmV2LnhtbFBLBQYAAAAABAAEAPUAAACGAwAAAAA=&#10;" strokeweight="1.5pt">
                  <v:textbox style="layout-flow:vertical;mso-layout-flow-alt:bottom-to-top" inset="0,0,0,0">
                    <w:txbxContent>
                      <w:p w:rsidR="00C84758" w:rsidRPr="00C94162" w:rsidRDefault="00C84758" w:rsidP="002F43D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94162">
                          <w:rPr>
                            <w:sz w:val="22"/>
                            <w:szCs w:val="22"/>
                          </w:rPr>
                          <w:t>Подп. и дата</w:t>
                        </w:r>
                      </w:p>
                      <w:p w:rsidR="00C84758" w:rsidRPr="00C144F4" w:rsidRDefault="00C84758" w:rsidP="002F43DD"/>
                    </w:txbxContent>
                  </v:textbox>
                </v:shape>
                <v:shape id="tbxInpo" o:spid="_x0000_s1275" type="#_x0000_t202" style="position:absolute;left:1983;top:3130;width:39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05sIA&#10;AADbAAAADwAAAGRycy9kb3ducmV2LnhtbESPQYvCMBSE7wv+h/CEva2pRRapxiKCssgetCri7dE8&#10;22LzUppsrf/eLAgeh5n5hpmnvalFR62rLCsYjyIQxLnVFRcKjof11xSE88gaa8uk4EEO0sXgY46J&#10;tnfeU5f5QgQIuwQVlN43iZQuL8mgG9mGOHhX2xr0QbaF1C3eA9zUMo6ib2mw4rBQYkOrkvJb9mcU&#10;6Ah//Xlz2nWXqqddhsinbKvU57BfzkB46v07/Gr/aAWTGP6/h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WLTmwgAAANsAAAAPAAAAAAAAAAAAAAAAAJgCAABkcnMvZG93&#10;bnJldi54bWxQSwUGAAAAAAQABAD1AAAAhwMAAAAA&#10;" strokeweight="1.5pt">
                  <v:textbox style="layout-flow:vertical;mso-layout-flow-alt:bottom-to-top" inset="1mm,1mm,0,0">
                    <w:txbxContent>
                      <w:p w:rsidR="00C84758" w:rsidRPr="00C144F4" w:rsidRDefault="00C84758" w:rsidP="002F43D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16" o:spid="_x0000_s1276" type="#_x0000_t202" style="position:absolute;left:1699;top:3130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1u6MMA&#10;AADbAAAADwAAAGRycy9kb3ducmV2LnhtbESPT4vCMBTE74LfITzB25r6B5GuUVRQ1IOgLuv10bxt&#10;i81LTaJ2v/1GWPA4zMxvmOm8MZV4kPOlZQX9XgKCOLO65FzB13n9MQHhA7LGyjIp+CUP81m7NcVU&#10;2ycf6XEKuYgQ9ikqKEKoUyl9VpBB37M1cfR+rDMYonS51A6fEW4qOUiSsTRYclwosKZVQdn1dDcK&#10;ds7b5W3fx839fKkO9WW8D983pbqdZvEJIlAT3uH/9lYrGA3h9SX+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1u6MMAAADbAAAADwAAAAAAAAAAAAAAAACYAgAAZHJzL2Rv&#10;d25yZXYueG1sUEsFBgAAAAAEAAQA9QAAAIgDAAAAAA==&#10;" filled="f" strokeweight="1.5pt">
                  <v:textbox style="layout-flow:vertical;mso-layout-flow-alt:bottom-to-top" inset="0,0,0,0">
                    <w:txbxContent>
                      <w:p w:rsidR="00C84758" w:rsidRPr="00DE238E" w:rsidRDefault="00C84758" w:rsidP="002F43DD">
                        <w:pPr>
                          <w:ind w:left="-57" w:right="-57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E238E">
                          <w:rPr>
                            <w:sz w:val="22"/>
                            <w:szCs w:val="22"/>
                          </w:rPr>
                          <w:t xml:space="preserve">Инв.№ </w:t>
                        </w:r>
                        <w:proofErr w:type="spellStart"/>
                        <w:r w:rsidRPr="00DE238E">
                          <w:rPr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DE238E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bxInpd" o:spid="_x0000_s1277" type="#_x0000_t202" style="position:absolute;left:1982;top:1144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2JCcMA&#10;AADbAAAADwAAAGRycy9kb3ducmV2LnhtbESPQWvCQBSE7wX/w/IEb3VjkVJiNiKCUsRDmlbE2yP7&#10;TILZtyG7JvHfu4VCj8PMfMMk69E0oqfO1ZYVLOYRCOLC6ppLBT/fu9cPEM4ja2wsk4IHOVink5cE&#10;Y20H/qI+96UIEHYxKqi8b2MpXVGRQTe3LXHwrrYz6IPsSqk7HALcNPItit6lwZrDQoUtbSsqbvnd&#10;KNARHv15f8r6Sz1SliPyKT8oNZuOmxUIT6P/D/+1P7WC5RJ+v4Qf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2JCcMAAADbAAAADwAAAAAAAAAAAAAAAACYAgAAZHJzL2Rv&#10;d25yZXYueG1sUEsFBgAAAAAEAAQA9QAAAIgDAAAAAA==&#10;" strokeweight="1.5pt">
                  <v:textbox style="layout-flow:vertical;mso-layout-flow-alt:bottom-to-top" inset="1mm,1mm,0,0">
                    <w:txbxContent>
                      <w:p w:rsidR="00C84758" w:rsidRPr="009D74F2" w:rsidRDefault="00C84758" w:rsidP="002F43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2F8C632"/>
    <w:lvl w:ilvl="0">
      <w:start w:val="1"/>
      <w:numFmt w:val="decimal"/>
      <w:suff w:val="nothing"/>
      <w:lvlText w:val="%1"/>
      <w:lvlJc w:val="left"/>
      <w:pPr>
        <w:ind w:left="0" w:firstLine="567"/>
      </w:pPr>
      <w:rPr>
        <w:rFonts w:hint="default"/>
      </w:rPr>
    </w:lvl>
  </w:abstractNum>
  <w:abstractNum w:abstractNumId="1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C332EA9"/>
    <w:multiLevelType w:val="multilevel"/>
    <w:tmpl w:val="0419001F"/>
    <w:name w:val="WW8Num11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F0E407A"/>
    <w:multiLevelType w:val="hybridMultilevel"/>
    <w:tmpl w:val="7C58D5E4"/>
    <w:lvl w:ilvl="0" w:tplc="05D4F1A8">
      <w:start w:val="1"/>
      <w:numFmt w:val="bullet"/>
      <w:pStyle w:val="1"/>
      <w:lvlText w:val="−"/>
      <w:lvlJc w:val="left"/>
      <w:pPr>
        <w:tabs>
          <w:tab w:val="num" w:pos="1276"/>
        </w:tabs>
        <w:ind w:left="567" w:firstLine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AD5FF4"/>
    <w:multiLevelType w:val="hybridMultilevel"/>
    <w:tmpl w:val="7B9EDA66"/>
    <w:name w:val="WW8Num342222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3AB6E902">
      <w:start w:val="1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17775683"/>
    <w:multiLevelType w:val="hybridMultilevel"/>
    <w:tmpl w:val="70DE886E"/>
    <w:name w:val="WW8Num1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020363"/>
    <w:multiLevelType w:val="multilevel"/>
    <w:tmpl w:val="0419001F"/>
    <w:name w:val="WW8Num11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293E7CC5"/>
    <w:multiLevelType w:val="hybridMultilevel"/>
    <w:tmpl w:val="DCE4D220"/>
    <w:name w:val="WW8Num11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EE25B91"/>
    <w:multiLevelType w:val="hybridMultilevel"/>
    <w:tmpl w:val="5A201036"/>
    <w:lvl w:ilvl="0" w:tplc="04190001">
      <w:start w:val="1"/>
      <w:numFmt w:val="bullet"/>
      <w:pStyle w:val="a"/>
      <w:lvlText w:val="−"/>
      <w:lvlJc w:val="left"/>
      <w:pPr>
        <w:tabs>
          <w:tab w:val="num" w:pos="674"/>
        </w:tabs>
        <w:ind w:left="447" w:firstLine="11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718"/>
        </w:tabs>
        <w:ind w:left="17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38"/>
        </w:tabs>
        <w:ind w:left="24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58"/>
        </w:tabs>
        <w:ind w:left="31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78"/>
        </w:tabs>
        <w:ind w:left="38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98"/>
        </w:tabs>
        <w:ind w:left="45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18"/>
        </w:tabs>
        <w:ind w:left="53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38"/>
        </w:tabs>
        <w:ind w:left="60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58"/>
        </w:tabs>
        <w:ind w:left="6758" w:hanging="360"/>
      </w:pPr>
      <w:rPr>
        <w:rFonts w:ascii="Wingdings" w:hAnsi="Wingdings" w:hint="default"/>
      </w:rPr>
    </w:lvl>
  </w:abstractNum>
  <w:abstractNum w:abstractNumId="9">
    <w:nsid w:val="30794526"/>
    <w:multiLevelType w:val="hybridMultilevel"/>
    <w:tmpl w:val="ED7687B8"/>
    <w:lvl w:ilvl="0" w:tplc="0C4ABADE">
      <w:start w:val="1"/>
      <w:numFmt w:val="decimal"/>
      <w:pStyle w:val="a0"/>
      <w:lvlText w:val="Таблица %1- "/>
      <w:lvlJc w:val="right"/>
      <w:pPr>
        <w:tabs>
          <w:tab w:val="num" w:pos="1418"/>
        </w:tabs>
        <w:ind w:left="1418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865F6E"/>
    <w:multiLevelType w:val="hybridMultilevel"/>
    <w:tmpl w:val="6B5C44DE"/>
    <w:lvl w:ilvl="0" w:tplc="7B283748">
      <w:start w:val="1"/>
      <w:numFmt w:val="russianLower"/>
      <w:pStyle w:val="a1"/>
      <w:lvlText w:val="%1)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B41F96"/>
    <w:multiLevelType w:val="hybridMultilevel"/>
    <w:tmpl w:val="783CFAC6"/>
    <w:lvl w:ilvl="0" w:tplc="2E7A42BA">
      <w:start w:val="1"/>
      <w:numFmt w:val="bullet"/>
      <w:pStyle w:val="a2"/>
      <w:lvlText w:val="−"/>
      <w:lvlJc w:val="left"/>
      <w:pPr>
        <w:tabs>
          <w:tab w:val="num" w:pos="765"/>
        </w:tabs>
        <w:ind w:left="0" w:firstLine="56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12">
    <w:nsid w:val="4C117777"/>
    <w:multiLevelType w:val="hybridMultilevel"/>
    <w:tmpl w:val="D59A07A8"/>
    <w:lvl w:ilvl="0" w:tplc="1E9C95EC">
      <w:start w:val="1"/>
      <w:numFmt w:val="decimal"/>
      <w:pStyle w:val="a3"/>
      <w:lvlText w:val="Рисунок %1 - "/>
      <w:lvlJc w:val="right"/>
      <w:pPr>
        <w:tabs>
          <w:tab w:val="num" w:pos="1418"/>
        </w:tabs>
        <w:ind w:left="1418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>
    <w:nsid w:val="4D8070AC"/>
    <w:multiLevelType w:val="hybridMultilevel"/>
    <w:tmpl w:val="3F1EC132"/>
    <w:lvl w:ilvl="0" w:tplc="4BBE3FCA">
      <w:start w:val="1"/>
      <w:numFmt w:val="decimal"/>
      <w:pStyle w:val="a4"/>
      <w:lvlText w:val="%1)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A368FB"/>
    <w:multiLevelType w:val="hybridMultilevel"/>
    <w:tmpl w:val="E8023DD2"/>
    <w:lvl w:ilvl="0" w:tplc="8172554E">
      <w:start w:val="1"/>
      <w:numFmt w:val="bullet"/>
      <w:pStyle w:val="2"/>
      <w:lvlText w:val="−"/>
      <w:lvlJc w:val="left"/>
      <w:pPr>
        <w:tabs>
          <w:tab w:val="num" w:pos="1899"/>
        </w:tabs>
        <w:ind w:left="1134" w:firstLine="56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>
    <w:nsid w:val="562F1F47"/>
    <w:multiLevelType w:val="hybridMultilevel"/>
    <w:tmpl w:val="A708816E"/>
    <w:name w:val="WW8Num3425"/>
    <w:lvl w:ilvl="0" w:tplc="BCA6B03C">
      <w:start w:val="1"/>
      <w:numFmt w:val="decimal"/>
      <w:lvlText w:val="Рис. %1."/>
      <w:lvlJc w:val="left"/>
      <w:pPr>
        <w:tabs>
          <w:tab w:val="num" w:pos="425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403"/>
        </w:tabs>
        <w:ind w:left="-40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7"/>
        </w:tabs>
        <w:ind w:left="3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037"/>
        </w:tabs>
        <w:ind w:left="10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757"/>
        </w:tabs>
        <w:ind w:left="17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477"/>
        </w:tabs>
        <w:ind w:left="24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197"/>
        </w:tabs>
        <w:ind w:left="31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3917"/>
        </w:tabs>
        <w:ind w:left="39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637"/>
        </w:tabs>
        <w:ind w:left="4637" w:hanging="180"/>
      </w:pPr>
    </w:lvl>
  </w:abstractNum>
  <w:abstractNum w:abstractNumId="16">
    <w:nsid w:val="56652CAA"/>
    <w:multiLevelType w:val="hybridMultilevel"/>
    <w:tmpl w:val="25268822"/>
    <w:lvl w:ilvl="0" w:tplc="E79E3492">
      <w:start w:val="1"/>
      <w:numFmt w:val="decimal"/>
      <w:pStyle w:val="a5"/>
      <w:lvlText w:val="%1."/>
      <w:lvlJc w:val="left"/>
      <w:pPr>
        <w:tabs>
          <w:tab w:val="num" w:pos="567"/>
        </w:tabs>
        <w:ind w:left="0" w:firstLine="567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522BFD"/>
    <w:multiLevelType w:val="hybridMultilevel"/>
    <w:tmpl w:val="FE3020D8"/>
    <w:name w:val="WW8Num112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AE0880C">
      <w:start w:val="2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32D0B17"/>
    <w:multiLevelType w:val="hybridMultilevel"/>
    <w:tmpl w:val="B76E6480"/>
    <w:lvl w:ilvl="0" w:tplc="D2E8891E">
      <w:start w:val="1"/>
      <w:numFmt w:val="lowerLetter"/>
      <w:pStyle w:val="a6"/>
      <w:lvlText w:val="%1)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AF094D"/>
    <w:multiLevelType w:val="hybridMultilevel"/>
    <w:tmpl w:val="25988692"/>
    <w:name w:val="WW8Num1122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CE1B60"/>
    <w:multiLevelType w:val="multilevel"/>
    <w:tmpl w:val="466E4798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64" w:hanging="397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1.%2.%3"/>
      <w:lvlJc w:val="left"/>
      <w:pPr>
        <w:ind w:left="1134" w:hanging="567"/>
      </w:pPr>
      <w:rPr>
        <w:rFonts w:ascii="Times New Roman" w:hAnsi="Times New Roman" w:hint="default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304" w:hanging="737"/>
      </w:pPr>
      <w:rPr>
        <w:rFonts w:ascii="Times New Roman" w:hAnsi="Times New Roman" w:hint="default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474" w:hanging="907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russianUpper"/>
      <w:suff w:val="space"/>
      <w:lvlText w:val="Приложение %7 "/>
      <w:lvlJc w:val="left"/>
      <w:pPr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4"/>
  </w:num>
  <w:num w:numId="5">
    <w:abstractNumId w:val="20"/>
  </w:num>
  <w:num w:numId="6">
    <w:abstractNumId w:val="9"/>
  </w:num>
  <w:num w:numId="7">
    <w:abstractNumId w:val="10"/>
  </w:num>
  <w:num w:numId="8">
    <w:abstractNumId w:val="0"/>
  </w:num>
  <w:num w:numId="9">
    <w:abstractNumId w:val="16"/>
  </w:num>
  <w:num w:numId="10">
    <w:abstractNumId w:val="13"/>
  </w:num>
  <w:num w:numId="11">
    <w:abstractNumId w:val="18"/>
  </w:num>
  <w:num w:numId="12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autoHyphenation/>
  <w:hyphenationZone w:val="357"/>
  <w:drawingGridHorizontalSpacing w:val="187"/>
  <w:displayHorizontalDrawingGridEvery w:val="0"/>
  <w:displayVerticalDrawingGridEvery w:val="2"/>
  <w:characterSpacingControl w:val="doNotCompress"/>
  <w:hdrShapeDefaults>
    <o:shapedefaults v:ext="edit" spidmax="6145" style="mso-position-horizontal-relative:page;mso-position-vertical-relative:page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C6"/>
    <w:rsid w:val="00001A8C"/>
    <w:rsid w:val="00005A89"/>
    <w:rsid w:val="00014451"/>
    <w:rsid w:val="00017B77"/>
    <w:rsid w:val="00022856"/>
    <w:rsid w:val="0002297B"/>
    <w:rsid w:val="00030C50"/>
    <w:rsid w:val="0003294E"/>
    <w:rsid w:val="00036425"/>
    <w:rsid w:val="00036C0F"/>
    <w:rsid w:val="000379FB"/>
    <w:rsid w:val="00037B1B"/>
    <w:rsid w:val="000404D5"/>
    <w:rsid w:val="000408F9"/>
    <w:rsid w:val="0005732B"/>
    <w:rsid w:val="0005750C"/>
    <w:rsid w:val="00061F53"/>
    <w:rsid w:val="00062B8C"/>
    <w:rsid w:val="00063B1A"/>
    <w:rsid w:val="00065A2C"/>
    <w:rsid w:val="00066B2D"/>
    <w:rsid w:val="00066B59"/>
    <w:rsid w:val="00075F45"/>
    <w:rsid w:val="00080B48"/>
    <w:rsid w:val="00084CB8"/>
    <w:rsid w:val="000855F2"/>
    <w:rsid w:val="000855FF"/>
    <w:rsid w:val="000927EE"/>
    <w:rsid w:val="00093420"/>
    <w:rsid w:val="00097539"/>
    <w:rsid w:val="000A0598"/>
    <w:rsid w:val="000A1864"/>
    <w:rsid w:val="000A325A"/>
    <w:rsid w:val="000A61C3"/>
    <w:rsid w:val="000B066C"/>
    <w:rsid w:val="000B1D53"/>
    <w:rsid w:val="000C0AA7"/>
    <w:rsid w:val="000C2F13"/>
    <w:rsid w:val="000D1C15"/>
    <w:rsid w:val="000D55CF"/>
    <w:rsid w:val="000D7E7D"/>
    <w:rsid w:val="000E4649"/>
    <w:rsid w:val="000E7104"/>
    <w:rsid w:val="000F380F"/>
    <w:rsid w:val="000F702F"/>
    <w:rsid w:val="00106D50"/>
    <w:rsid w:val="00111653"/>
    <w:rsid w:val="00111B97"/>
    <w:rsid w:val="00116418"/>
    <w:rsid w:val="00117298"/>
    <w:rsid w:val="0013099D"/>
    <w:rsid w:val="00130CFD"/>
    <w:rsid w:val="001315C4"/>
    <w:rsid w:val="001339BF"/>
    <w:rsid w:val="00133F64"/>
    <w:rsid w:val="001407AD"/>
    <w:rsid w:val="0014384C"/>
    <w:rsid w:val="001518A0"/>
    <w:rsid w:val="00153706"/>
    <w:rsid w:val="00155EE2"/>
    <w:rsid w:val="00160466"/>
    <w:rsid w:val="00163CB6"/>
    <w:rsid w:val="00165664"/>
    <w:rsid w:val="00165BAF"/>
    <w:rsid w:val="001663B5"/>
    <w:rsid w:val="001676CF"/>
    <w:rsid w:val="00172F7A"/>
    <w:rsid w:val="001758D1"/>
    <w:rsid w:val="00182FB4"/>
    <w:rsid w:val="00192FB7"/>
    <w:rsid w:val="001A1E39"/>
    <w:rsid w:val="001A262F"/>
    <w:rsid w:val="001A26B9"/>
    <w:rsid w:val="001A77BB"/>
    <w:rsid w:val="001B56EC"/>
    <w:rsid w:val="001B799E"/>
    <w:rsid w:val="001C5AD4"/>
    <w:rsid w:val="001C604C"/>
    <w:rsid w:val="001D2BCE"/>
    <w:rsid w:val="001D3E11"/>
    <w:rsid w:val="001D4595"/>
    <w:rsid w:val="001D6ED0"/>
    <w:rsid w:val="001D7DD0"/>
    <w:rsid w:val="001E08D0"/>
    <w:rsid w:val="001E17DB"/>
    <w:rsid w:val="001E1B53"/>
    <w:rsid w:val="001E314A"/>
    <w:rsid w:val="001E3B11"/>
    <w:rsid w:val="001E4C0E"/>
    <w:rsid w:val="001E5438"/>
    <w:rsid w:val="001F1FDF"/>
    <w:rsid w:val="001F45FA"/>
    <w:rsid w:val="001F4F4D"/>
    <w:rsid w:val="0020239F"/>
    <w:rsid w:val="002031F6"/>
    <w:rsid w:val="002041DF"/>
    <w:rsid w:val="00204915"/>
    <w:rsid w:val="00204CD3"/>
    <w:rsid w:val="00207B27"/>
    <w:rsid w:val="00215269"/>
    <w:rsid w:val="002217EA"/>
    <w:rsid w:val="002315DA"/>
    <w:rsid w:val="002323BF"/>
    <w:rsid w:val="00233B51"/>
    <w:rsid w:val="002343CE"/>
    <w:rsid w:val="00236C11"/>
    <w:rsid w:val="002370E4"/>
    <w:rsid w:val="002472E8"/>
    <w:rsid w:val="0025353D"/>
    <w:rsid w:val="002540B4"/>
    <w:rsid w:val="00256EBE"/>
    <w:rsid w:val="0025709A"/>
    <w:rsid w:val="00260B58"/>
    <w:rsid w:val="0026189A"/>
    <w:rsid w:val="002729D0"/>
    <w:rsid w:val="002743BB"/>
    <w:rsid w:val="002771B0"/>
    <w:rsid w:val="00282FA0"/>
    <w:rsid w:val="00284B71"/>
    <w:rsid w:val="00285EF0"/>
    <w:rsid w:val="0028767D"/>
    <w:rsid w:val="00294125"/>
    <w:rsid w:val="002A0F33"/>
    <w:rsid w:val="002B208A"/>
    <w:rsid w:val="002B3BDB"/>
    <w:rsid w:val="002B4875"/>
    <w:rsid w:val="002C351B"/>
    <w:rsid w:val="002C697F"/>
    <w:rsid w:val="002C7EAF"/>
    <w:rsid w:val="002D365C"/>
    <w:rsid w:val="002D3CDB"/>
    <w:rsid w:val="002D7AB7"/>
    <w:rsid w:val="002E145B"/>
    <w:rsid w:val="002E5CC1"/>
    <w:rsid w:val="002F235D"/>
    <w:rsid w:val="002F3420"/>
    <w:rsid w:val="002F3A64"/>
    <w:rsid w:val="002F3D1A"/>
    <w:rsid w:val="002F43DD"/>
    <w:rsid w:val="002F4559"/>
    <w:rsid w:val="00301164"/>
    <w:rsid w:val="0031270B"/>
    <w:rsid w:val="003134E7"/>
    <w:rsid w:val="0031539E"/>
    <w:rsid w:val="00315CFA"/>
    <w:rsid w:val="00316C3D"/>
    <w:rsid w:val="003171B9"/>
    <w:rsid w:val="00317D4B"/>
    <w:rsid w:val="00321368"/>
    <w:rsid w:val="00321DC6"/>
    <w:rsid w:val="00323C65"/>
    <w:rsid w:val="0032579B"/>
    <w:rsid w:val="003265BA"/>
    <w:rsid w:val="0032665F"/>
    <w:rsid w:val="00332532"/>
    <w:rsid w:val="00332A6C"/>
    <w:rsid w:val="00333609"/>
    <w:rsid w:val="00335F96"/>
    <w:rsid w:val="00335FC3"/>
    <w:rsid w:val="00335FF2"/>
    <w:rsid w:val="00337132"/>
    <w:rsid w:val="00340F67"/>
    <w:rsid w:val="003461A0"/>
    <w:rsid w:val="00350252"/>
    <w:rsid w:val="003504A9"/>
    <w:rsid w:val="003511B9"/>
    <w:rsid w:val="0035124C"/>
    <w:rsid w:val="00357C0C"/>
    <w:rsid w:val="00357DF3"/>
    <w:rsid w:val="00364FB2"/>
    <w:rsid w:val="003657E5"/>
    <w:rsid w:val="00365B0D"/>
    <w:rsid w:val="003700D9"/>
    <w:rsid w:val="003728E1"/>
    <w:rsid w:val="00372A5D"/>
    <w:rsid w:val="00392103"/>
    <w:rsid w:val="003934ED"/>
    <w:rsid w:val="0039484A"/>
    <w:rsid w:val="003A0A1C"/>
    <w:rsid w:val="003A2BB0"/>
    <w:rsid w:val="003A4D70"/>
    <w:rsid w:val="003A52C7"/>
    <w:rsid w:val="003A7D27"/>
    <w:rsid w:val="003B710F"/>
    <w:rsid w:val="003B75A6"/>
    <w:rsid w:val="003C24F0"/>
    <w:rsid w:val="003C44B9"/>
    <w:rsid w:val="003C6453"/>
    <w:rsid w:val="003C6D5F"/>
    <w:rsid w:val="003D0126"/>
    <w:rsid w:val="003D2256"/>
    <w:rsid w:val="003E0C2A"/>
    <w:rsid w:val="003E12BD"/>
    <w:rsid w:val="003E24BD"/>
    <w:rsid w:val="003E718F"/>
    <w:rsid w:val="003E7E6F"/>
    <w:rsid w:val="003F0BDD"/>
    <w:rsid w:val="003F46AF"/>
    <w:rsid w:val="003F4E99"/>
    <w:rsid w:val="00400249"/>
    <w:rsid w:val="00400E1A"/>
    <w:rsid w:val="00405268"/>
    <w:rsid w:val="00405AE3"/>
    <w:rsid w:val="0040660B"/>
    <w:rsid w:val="00407228"/>
    <w:rsid w:val="00417AB2"/>
    <w:rsid w:val="00420F34"/>
    <w:rsid w:val="00421232"/>
    <w:rsid w:val="00421657"/>
    <w:rsid w:val="00423B10"/>
    <w:rsid w:val="00424BD5"/>
    <w:rsid w:val="00424C8A"/>
    <w:rsid w:val="00424D39"/>
    <w:rsid w:val="004255F9"/>
    <w:rsid w:val="004311BB"/>
    <w:rsid w:val="004341BA"/>
    <w:rsid w:val="00436CB1"/>
    <w:rsid w:val="0043746B"/>
    <w:rsid w:val="00442EB2"/>
    <w:rsid w:val="0046118D"/>
    <w:rsid w:val="004627A3"/>
    <w:rsid w:val="004660D1"/>
    <w:rsid w:val="00467309"/>
    <w:rsid w:val="0047058C"/>
    <w:rsid w:val="004754D1"/>
    <w:rsid w:val="00476694"/>
    <w:rsid w:val="00480B03"/>
    <w:rsid w:val="00481536"/>
    <w:rsid w:val="00482847"/>
    <w:rsid w:val="00485D90"/>
    <w:rsid w:val="00486DD1"/>
    <w:rsid w:val="0048762E"/>
    <w:rsid w:val="0049002E"/>
    <w:rsid w:val="00490057"/>
    <w:rsid w:val="00492F00"/>
    <w:rsid w:val="00497DBC"/>
    <w:rsid w:val="004A095C"/>
    <w:rsid w:val="004A1689"/>
    <w:rsid w:val="004A2F5B"/>
    <w:rsid w:val="004A3AD3"/>
    <w:rsid w:val="004A4299"/>
    <w:rsid w:val="004A703B"/>
    <w:rsid w:val="004B0E39"/>
    <w:rsid w:val="004B11E2"/>
    <w:rsid w:val="004B2EBE"/>
    <w:rsid w:val="004B43F6"/>
    <w:rsid w:val="004B539F"/>
    <w:rsid w:val="004C032F"/>
    <w:rsid w:val="004C1120"/>
    <w:rsid w:val="004C1AB4"/>
    <w:rsid w:val="004C21AB"/>
    <w:rsid w:val="004C5715"/>
    <w:rsid w:val="004C5B28"/>
    <w:rsid w:val="004C77A5"/>
    <w:rsid w:val="004D1718"/>
    <w:rsid w:val="004D7028"/>
    <w:rsid w:val="004E25DA"/>
    <w:rsid w:val="004E444F"/>
    <w:rsid w:val="004E6235"/>
    <w:rsid w:val="004F0710"/>
    <w:rsid w:val="004F0DA6"/>
    <w:rsid w:val="004F2F58"/>
    <w:rsid w:val="004F5919"/>
    <w:rsid w:val="00503CEB"/>
    <w:rsid w:val="00503E9F"/>
    <w:rsid w:val="0050425A"/>
    <w:rsid w:val="005069D2"/>
    <w:rsid w:val="00507035"/>
    <w:rsid w:val="005077CB"/>
    <w:rsid w:val="005151E0"/>
    <w:rsid w:val="00516030"/>
    <w:rsid w:val="005173B8"/>
    <w:rsid w:val="00517C59"/>
    <w:rsid w:val="00520D75"/>
    <w:rsid w:val="00525153"/>
    <w:rsid w:val="005271F6"/>
    <w:rsid w:val="0053185A"/>
    <w:rsid w:val="00531AE9"/>
    <w:rsid w:val="00533FA2"/>
    <w:rsid w:val="005348E5"/>
    <w:rsid w:val="00534C05"/>
    <w:rsid w:val="00537B12"/>
    <w:rsid w:val="00551DFD"/>
    <w:rsid w:val="00552AA9"/>
    <w:rsid w:val="005622FF"/>
    <w:rsid w:val="005626E2"/>
    <w:rsid w:val="005654A3"/>
    <w:rsid w:val="00570ECD"/>
    <w:rsid w:val="005729EA"/>
    <w:rsid w:val="005758D0"/>
    <w:rsid w:val="00583774"/>
    <w:rsid w:val="00584A6B"/>
    <w:rsid w:val="0058614D"/>
    <w:rsid w:val="00595CF1"/>
    <w:rsid w:val="005A2831"/>
    <w:rsid w:val="005B1E64"/>
    <w:rsid w:val="005B49D1"/>
    <w:rsid w:val="005C000E"/>
    <w:rsid w:val="005C416E"/>
    <w:rsid w:val="005C5D35"/>
    <w:rsid w:val="005D1436"/>
    <w:rsid w:val="005D574F"/>
    <w:rsid w:val="005E0E7F"/>
    <w:rsid w:val="005E13C4"/>
    <w:rsid w:val="005E2F98"/>
    <w:rsid w:val="005E62DA"/>
    <w:rsid w:val="005F02DE"/>
    <w:rsid w:val="005F2D7B"/>
    <w:rsid w:val="005F2EFF"/>
    <w:rsid w:val="005F6066"/>
    <w:rsid w:val="005F6E57"/>
    <w:rsid w:val="005F7EBF"/>
    <w:rsid w:val="006145D4"/>
    <w:rsid w:val="0061614E"/>
    <w:rsid w:val="006172EC"/>
    <w:rsid w:val="00626550"/>
    <w:rsid w:val="00627635"/>
    <w:rsid w:val="006315A9"/>
    <w:rsid w:val="006378AF"/>
    <w:rsid w:val="00640408"/>
    <w:rsid w:val="00642926"/>
    <w:rsid w:val="00655A35"/>
    <w:rsid w:val="00656FA1"/>
    <w:rsid w:val="00667466"/>
    <w:rsid w:val="0067138E"/>
    <w:rsid w:val="00671EEC"/>
    <w:rsid w:val="00672425"/>
    <w:rsid w:val="00672B6B"/>
    <w:rsid w:val="006730B5"/>
    <w:rsid w:val="006766C6"/>
    <w:rsid w:val="00676AD9"/>
    <w:rsid w:val="006778EC"/>
    <w:rsid w:val="00682C68"/>
    <w:rsid w:val="00682EA9"/>
    <w:rsid w:val="00687689"/>
    <w:rsid w:val="0069384D"/>
    <w:rsid w:val="00695BD4"/>
    <w:rsid w:val="00695BDC"/>
    <w:rsid w:val="006978A2"/>
    <w:rsid w:val="006B4BDC"/>
    <w:rsid w:val="006C0C13"/>
    <w:rsid w:val="006C1761"/>
    <w:rsid w:val="006C51BE"/>
    <w:rsid w:val="006C7287"/>
    <w:rsid w:val="006C7724"/>
    <w:rsid w:val="006D05EF"/>
    <w:rsid w:val="006E0DA1"/>
    <w:rsid w:val="006E5E4C"/>
    <w:rsid w:val="006F305A"/>
    <w:rsid w:val="006F3D7B"/>
    <w:rsid w:val="006F5285"/>
    <w:rsid w:val="00706E06"/>
    <w:rsid w:val="007105F4"/>
    <w:rsid w:val="007123E8"/>
    <w:rsid w:val="007177FC"/>
    <w:rsid w:val="00723741"/>
    <w:rsid w:val="00725535"/>
    <w:rsid w:val="0072576D"/>
    <w:rsid w:val="00727C1B"/>
    <w:rsid w:val="00731065"/>
    <w:rsid w:val="0073319C"/>
    <w:rsid w:val="00733DAB"/>
    <w:rsid w:val="007372AB"/>
    <w:rsid w:val="00742010"/>
    <w:rsid w:val="00742EBD"/>
    <w:rsid w:val="0074351E"/>
    <w:rsid w:val="00745ED7"/>
    <w:rsid w:val="007512B7"/>
    <w:rsid w:val="00763E6B"/>
    <w:rsid w:val="00767588"/>
    <w:rsid w:val="00770ECB"/>
    <w:rsid w:val="007711E1"/>
    <w:rsid w:val="00772A8F"/>
    <w:rsid w:val="007738EB"/>
    <w:rsid w:val="0077632B"/>
    <w:rsid w:val="00780042"/>
    <w:rsid w:val="007802D5"/>
    <w:rsid w:val="00780F32"/>
    <w:rsid w:val="007831CD"/>
    <w:rsid w:val="007839A8"/>
    <w:rsid w:val="00785EDC"/>
    <w:rsid w:val="00786974"/>
    <w:rsid w:val="00791175"/>
    <w:rsid w:val="0079250D"/>
    <w:rsid w:val="007955A4"/>
    <w:rsid w:val="00796351"/>
    <w:rsid w:val="007A18C3"/>
    <w:rsid w:val="007A41A3"/>
    <w:rsid w:val="007B2A77"/>
    <w:rsid w:val="007B31B5"/>
    <w:rsid w:val="007B450D"/>
    <w:rsid w:val="007B5FA6"/>
    <w:rsid w:val="007C30B3"/>
    <w:rsid w:val="007D0120"/>
    <w:rsid w:val="007D6C86"/>
    <w:rsid w:val="007D747E"/>
    <w:rsid w:val="007F7A84"/>
    <w:rsid w:val="00804BBF"/>
    <w:rsid w:val="00805917"/>
    <w:rsid w:val="008069CF"/>
    <w:rsid w:val="00806CB4"/>
    <w:rsid w:val="00810DE5"/>
    <w:rsid w:val="00811D23"/>
    <w:rsid w:val="00812630"/>
    <w:rsid w:val="008128A8"/>
    <w:rsid w:val="0081757E"/>
    <w:rsid w:val="0081782F"/>
    <w:rsid w:val="00817F5C"/>
    <w:rsid w:val="00821F23"/>
    <w:rsid w:val="00822E6E"/>
    <w:rsid w:val="00824E82"/>
    <w:rsid w:val="008303B1"/>
    <w:rsid w:val="00842284"/>
    <w:rsid w:val="0084516E"/>
    <w:rsid w:val="00845816"/>
    <w:rsid w:val="008517DC"/>
    <w:rsid w:val="00853C1F"/>
    <w:rsid w:val="00855971"/>
    <w:rsid w:val="00856F9E"/>
    <w:rsid w:val="00871B6E"/>
    <w:rsid w:val="00881CCB"/>
    <w:rsid w:val="00883C25"/>
    <w:rsid w:val="00885D7C"/>
    <w:rsid w:val="00891180"/>
    <w:rsid w:val="00894ACE"/>
    <w:rsid w:val="00896394"/>
    <w:rsid w:val="00897373"/>
    <w:rsid w:val="008977C7"/>
    <w:rsid w:val="008A5A0F"/>
    <w:rsid w:val="008A7572"/>
    <w:rsid w:val="008A75E8"/>
    <w:rsid w:val="008B03DF"/>
    <w:rsid w:val="008B3C4A"/>
    <w:rsid w:val="008B4F3B"/>
    <w:rsid w:val="008C14F3"/>
    <w:rsid w:val="008C58CF"/>
    <w:rsid w:val="008D1EE2"/>
    <w:rsid w:val="008D3FB6"/>
    <w:rsid w:val="008D4783"/>
    <w:rsid w:val="008E6605"/>
    <w:rsid w:val="008E6A2C"/>
    <w:rsid w:val="008F0408"/>
    <w:rsid w:val="008F3010"/>
    <w:rsid w:val="008F4129"/>
    <w:rsid w:val="008F6FFF"/>
    <w:rsid w:val="00900B74"/>
    <w:rsid w:val="009047A1"/>
    <w:rsid w:val="00907FAF"/>
    <w:rsid w:val="00913732"/>
    <w:rsid w:val="00913DC6"/>
    <w:rsid w:val="00923A2F"/>
    <w:rsid w:val="00923C77"/>
    <w:rsid w:val="00924E4B"/>
    <w:rsid w:val="00925CDA"/>
    <w:rsid w:val="00927289"/>
    <w:rsid w:val="009337F2"/>
    <w:rsid w:val="00935322"/>
    <w:rsid w:val="00937462"/>
    <w:rsid w:val="00941646"/>
    <w:rsid w:val="00944DCF"/>
    <w:rsid w:val="00946D82"/>
    <w:rsid w:val="0095086F"/>
    <w:rsid w:val="00954683"/>
    <w:rsid w:val="009578B8"/>
    <w:rsid w:val="0096238C"/>
    <w:rsid w:val="00962F93"/>
    <w:rsid w:val="00964A50"/>
    <w:rsid w:val="00965ADD"/>
    <w:rsid w:val="00965D65"/>
    <w:rsid w:val="00971FB3"/>
    <w:rsid w:val="00984BFC"/>
    <w:rsid w:val="009863B1"/>
    <w:rsid w:val="00993CAC"/>
    <w:rsid w:val="009A129D"/>
    <w:rsid w:val="009A2C8C"/>
    <w:rsid w:val="009A490B"/>
    <w:rsid w:val="009A5A5E"/>
    <w:rsid w:val="009B0E3D"/>
    <w:rsid w:val="009B4B34"/>
    <w:rsid w:val="009C36A7"/>
    <w:rsid w:val="009C58B0"/>
    <w:rsid w:val="009C77A2"/>
    <w:rsid w:val="009D013C"/>
    <w:rsid w:val="009D2516"/>
    <w:rsid w:val="009D2CBE"/>
    <w:rsid w:val="009D5EC0"/>
    <w:rsid w:val="009E0A09"/>
    <w:rsid w:val="009E0DA1"/>
    <w:rsid w:val="009E3CD4"/>
    <w:rsid w:val="009F1E9D"/>
    <w:rsid w:val="009F2AF7"/>
    <w:rsid w:val="009F2F43"/>
    <w:rsid w:val="009F3D0F"/>
    <w:rsid w:val="00A01159"/>
    <w:rsid w:val="00A0454D"/>
    <w:rsid w:val="00A05593"/>
    <w:rsid w:val="00A05681"/>
    <w:rsid w:val="00A0628C"/>
    <w:rsid w:val="00A07C95"/>
    <w:rsid w:val="00A11871"/>
    <w:rsid w:val="00A142A7"/>
    <w:rsid w:val="00A146B6"/>
    <w:rsid w:val="00A1492A"/>
    <w:rsid w:val="00A15001"/>
    <w:rsid w:val="00A17D70"/>
    <w:rsid w:val="00A2246A"/>
    <w:rsid w:val="00A2627C"/>
    <w:rsid w:val="00A2662A"/>
    <w:rsid w:val="00A26B21"/>
    <w:rsid w:val="00A323DB"/>
    <w:rsid w:val="00A54349"/>
    <w:rsid w:val="00A548A9"/>
    <w:rsid w:val="00A54F91"/>
    <w:rsid w:val="00A55AD6"/>
    <w:rsid w:val="00A56535"/>
    <w:rsid w:val="00A6336F"/>
    <w:rsid w:val="00A63424"/>
    <w:rsid w:val="00A63EA1"/>
    <w:rsid w:val="00A650F5"/>
    <w:rsid w:val="00A655B8"/>
    <w:rsid w:val="00A66EFC"/>
    <w:rsid w:val="00A71AAD"/>
    <w:rsid w:val="00A74D09"/>
    <w:rsid w:val="00A751E7"/>
    <w:rsid w:val="00A77D3E"/>
    <w:rsid w:val="00A811A0"/>
    <w:rsid w:val="00A81EE9"/>
    <w:rsid w:val="00A8326A"/>
    <w:rsid w:val="00A90F35"/>
    <w:rsid w:val="00A91A81"/>
    <w:rsid w:val="00A9441F"/>
    <w:rsid w:val="00A955B1"/>
    <w:rsid w:val="00AA2F8B"/>
    <w:rsid w:val="00AA7942"/>
    <w:rsid w:val="00AB087A"/>
    <w:rsid w:val="00AC0BC9"/>
    <w:rsid w:val="00AC6735"/>
    <w:rsid w:val="00AD0250"/>
    <w:rsid w:val="00AD2409"/>
    <w:rsid w:val="00AD7B77"/>
    <w:rsid w:val="00AE31EC"/>
    <w:rsid w:val="00AE58C9"/>
    <w:rsid w:val="00AE5E8F"/>
    <w:rsid w:val="00AE60D1"/>
    <w:rsid w:val="00AF2120"/>
    <w:rsid w:val="00AF4A7D"/>
    <w:rsid w:val="00AF4CC1"/>
    <w:rsid w:val="00AF5CF2"/>
    <w:rsid w:val="00AF6D73"/>
    <w:rsid w:val="00AF76FD"/>
    <w:rsid w:val="00B000FE"/>
    <w:rsid w:val="00B01808"/>
    <w:rsid w:val="00B0399D"/>
    <w:rsid w:val="00B04290"/>
    <w:rsid w:val="00B04F1B"/>
    <w:rsid w:val="00B05406"/>
    <w:rsid w:val="00B06382"/>
    <w:rsid w:val="00B06D84"/>
    <w:rsid w:val="00B103A3"/>
    <w:rsid w:val="00B11F0A"/>
    <w:rsid w:val="00B12665"/>
    <w:rsid w:val="00B13808"/>
    <w:rsid w:val="00B17B71"/>
    <w:rsid w:val="00B23B6D"/>
    <w:rsid w:val="00B268D0"/>
    <w:rsid w:val="00B31AD6"/>
    <w:rsid w:val="00B32CB8"/>
    <w:rsid w:val="00B413BC"/>
    <w:rsid w:val="00B426B9"/>
    <w:rsid w:val="00B43278"/>
    <w:rsid w:val="00B434DE"/>
    <w:rsid w:val="00B4362F"/>
    <w:rsid w:val="00B44151"/>
    <w:rsid w:val="00B57EC7"/>
    <w:rsid w:val="00B64B4C"/>
    <w:rsid w:val="00B6681C"/>
    <w:rsid w:val="00B70DF8"/>
    <w:rsid w:val="00B71CAB"/>
    <w:rsid w:val="00B71EA8"/>
    <w:rsid w:val="00B72034"/>
    <w:rsid w:val="00B73DC0"/>
    <w:rsid w:val="00B752FF"/>
    <w:rsid w:val="00B80286"/>
    <w:rsid w:val="00B82F1A"/>
    <w:rsid w:val="00B82F4C"/>
    <w:rsid w:val="00B836E0"/>
    <w:rsid w:val="00B8455D"/>
    <w:rsid w:val="00B8681C"/>
    <w:rsid w:val="00B95DEF"/>
    <w:rsid w:val="00B9739A"/>
    <w:rsid w:val="00B97E5B"/>
    <w:rsid w:val="00BA1D70"/>
    <w:rsid w:val="00BA4E03"/>
    <w:rsid w:val="00BB09A7"/>
    <w:rsid w:val="00BB17CA"/>
    <w:rsid w:val="00BB2B3D"/>
    <w:rsid w:val="00BB3895"/>
    <w:rsid w:val="00BB5081"/>
    <w:rsid w:val="00BB543A"/>
    <w:rsid w:val="00BC0284"/>
    <w:rsid w:val="00BC2FFA"/>
    <w:rsid w:val="00BC34CB"/>
    <w:rsid w:val="00BC519A"/>
    <w:rsid w:val="00BC7903"/>
    <w:rsid w:val="00BD0B42"/>
    <w:rsid w:val="00BD4771"/>
    <w:rsid w:val="00BE4762"/>
    <w:rsid w:val="00BE481A"/>
    <w:rsid w:val="00BE4BD2"/>
    <w:rsid w:val="00BE5343"/>
    <w:rsid w:val="00BF04C7"/>
    <w:rsid w:val="00BF0A92"/>
    <w:rsid w:val="00BF34A2"/>
    <w:rsid w:val="00BF363F"/>
    <w:rsid w:val="00BF4F94"/>
    <w:rsid w:val="00BF6BB7"/>
    <w:rsid w:val="00C01DFE"/>
    <w:rsid w:val="00C02076"/>
    <w:rsid w:val="00C030E0"/>
    <w:rsid w:val="00C04BA6"/>
    <w:rsid w:val="00C072F3"/>
    <w:rsid w:val="00C144F4"/>
    <w:rsid w:val="00C174D6"/>
    <w:rsid w:val="00C17667"/>
    <w:rsid w:val="00C201C9"/>
    <w:rsid w:val="00C323AB"/>
    <w:rsid w:val="00C336A3"/>
    <w:rsid w:val="00C33D83"/>
    <w:rsid w:val="00C36198"/>
    <w:rsid w:val="00C37BD1"/>
    <w:rsid w:val="00C40D15"/>
    <w:rsid w:val="00C5104A"/>
    <w:rsid w:val="00C52D69"/>
    <w:rsid w:val="00C5346B"/>
    <w:rsid w:val="00C54414"/>
    <w:rsid w:val="00C57E3C"/>
    <w:rsid w:val="00C610BB"/>
    <w:rsid w:val="00C624B3"/>
    <w:rsid w:val="00C628A0"/>
    <w:rsid w:val="00C65633"/>
    <w:rsid w:val="00C74354"/>
    <w:rsid w:val="00C84758"/>
    <w:rsid w:val="00C85684"/>
    <w:rsid w:val="00C86759"/>
    <w:rsid w:val="00C91CC4"/>
    <w:rsid w:val="00C91F6E"/>
    <w:rsid w:val="00C93B38"/>
    <w:rsid w:val="00C94427"/>
    <w:rsid w:val="00CA1B98"/>
    <w:rsid w:val="00CA2A70"/>
    <w:rsid w:val="00CA3340"/>
    <w:rsid w:val="00CA5108"/>
    <w:rsid w:val="00CB19D7"/>
    <w:rsid w:val="00CB6241"/>
    <w:rsid w:val="00CC1802"/>
    <w:rsid w:val="00CC1AEB"/>
    <w:rsid w:val="00CC21F9"/>
    <w:rsid w:val="00CC265A"/>
    <w:rsid w:val="00CC4E4A"/>
    <w:rsid w:val="00CC5A03"/>
    <w:rsid w:val="00CC5BFB"/>
    <w:rsid w:val="00CC6549"/>
    <w:rsid w:val="00CC6D36"/>
    <w:rsid w:val="00CD2437"/>
    <w:rsid w:val="00CD24E4"/>
    <w:rsid w:val="00CD3C8B"/>
    <w:rsid w:val="00CD6AEF"/>
    <w:rsid w:val="00CE1A7A"/>
    <w:rsid w:val="00CE713E"/>
    <w:rsid w:val="00CE74A4"/>
    <w:rsid w:val="00CF1340"/>
    <w:rsid w:val="00CF17A9"/>
    <w:rsid w:val="00CF2FBB"/>
    <w:rsid w:val="00CF7649"/>
    <w:rsid w:val="00D030B1"/>
    <w:rsid w:val="00D048D3"/>
    <w:rsid w:val="00D04BDF"/>
    <w:rsid w:val="00D04BFF"/>
    <w:rsid w:val="00D079D7"/>
    <w:rsid w:val="00D15E58"/>
    <w:rsid w:val="00D20B18"/>
    <w:rsid w:val="00D20BE5"/>
    <w:rsid w:val="00D20FF8"/>
    <w:rsid w:val="00D22996"/>
    <w:rsid w:val="00D23AF3"/>
    <w:rsid w:val="00D26C2D"/>
    <w:rsid w:val="00D312BD"/>
    <w:rsid w:val="00D3200C"/>
    <w:rsid w:val="00D42D49"/>
    <w:rsid w:val="00D4393F"/>
    <w:rsid w:val="00D46627"/>
    <w:rsid w:val="00D4683E"/>
    <w:rsid w:val="00D47863"/>
    <w:rsid w:val="00D5009B"/>
    <w:rsid w:val="00D51E25"/>
    <w:rsid w:val="00D5295A"/>
    <w:rsid w:val="00D546D9"/>
    <w:rsid w:val="00D55E6C"/>
    <w:rsid w:val="00D60A46"/>
    <w:rsid w:val="00D6153A"/>
    <w:rsid w:val="00D64204"/>
    <w:rsid w:val="00D65892"/>
    <w:rsid w:val="00D65DBF"/>
    <w:rsid w:val="00D66726"/>
    <w:rsid w:val="00D66DE1"/>
    <w:rsid w:val="00D7173A"/>
    <w:rsid w:val="00D74237"/>
    <w:rsid w:val="00D761B3"/>
    <w:rsid w:val="00D77E34"/>
    <w:rsid w:val="00D80AFD"/>
    <w:rsid w:val="00D90685"/>
    <w:rsid w:val="00D906B0"/>
    <w:rsid w:val="00D944C7"/>
    <w:rsid w:val="00D95C24"/>
    <w:rsid w:val="00D9621D"/>
    <w:rsid w:val="00D96379"/>
    <w:rsid w:val="00D97618"/>
    <w:rsid w:val="00DA3088"/>
    <w:rsid w:val="00DA3CF6"/>
    <w:rsid w:val="00DA4C20"/>
    <w:rsid w:val="00DA78BB"/>
    <w:rsid w:val="00DB6FB9"/>
    <w:rsid w:val="00DC48AF"/>
    <w:rsid w:val="00DC5DE5"/>
    <w:rsid w:val="00DC7765"/>
    <w:rsid w:val="00DD2BC5"/>
    <w:rsid w:val="00DD37E7"/>
    <w:rsid w:val="00DD648C"/>
    <w:rsid w:val="00DE5D5B"/>
    <w:rsid w:val="00DF06EC"/>
    <w:rsid w:val="00DF492A"/>
    <w:rsid w:val="00DF635D"/>
    <w:rsid w:val="00DF6B42"/>
    <w:rsid w:val="00E008F4"/>
    <w:rsid w:val="00E00C0D"/>
    <w:rsid w:val="00E039DD"/>
    <w:rsid w:val="00E066CA"/>
    <w:rsid w:val="00E16A13"/>
    <w:rsid w:val="00E210CF"/>
    <w:rsid w:val="00E21A69"/>
    <w:rsid w:val="00E21D00"/>
    <w:rsid w:val="00E276A8"/>
    <w:rsid w:val="00E31326"/>
    <w:rsid w:val="00E31BE9"/>
    <w:rsid w:val="00E31CFC"/>
    <w:rsid w:val="00E344F8"/>
    <w:rsid w:val="00E35618"/>
    <w:rsid w:val="00E35ACE"/>
    <w:rsid w:val="00E4085F"/>
    <w:rsid w:val="00E50B4F"/>
    <w:rsid w:val="00E510E4"/>
    <w:rsid w:val="00E52F01"/>
    <w:rsid w:val="00E61D0F"/>
    <w:rsid w:val="00E702ED"/>
    <w:rsid w:val="00E7196A"/>
    <w:rsid w:val="00E72518"/>
    <w:rsid w:val="00E83285"/>
    <w:rsid w:val="00E83943"/>
    <w:rsid w:val="00E83E55"/>
    <w:rsid w:val="00E84965"/>
    <w:rsid w:val="00E92AC1"/>
    <w:rsid w:val="00E96EE5"/>
    <w:rsid w:val="00EA29D5"/>
    <w:rsid w:val="00EB1E98"/>
    <w:rsid w:val="00EB3DB7"/>
    <w:rsid w:val="00EB5957"/>
    <w:rsid w:val="00EB7B4B"/>
    <w:rsid w:val="00EC0F94"/>
    <w:rsid w:val="00EC3174"/>
    <w:rsid w:val="00EC5457"/>
    <w:rsid w:val="00EC64D3"/>
    <w:rsid w:val="00EC75B6"/>
    <w:rsid w:val="00ED3F13"/>
    <w:rsid w:val="00ED4D62"/>
    <w:rsid w:val="00ED6000"/>
    <w:rsid w:val="00ED6182"/>
    <w:rsid w:val="00EE0536"/>
    <w:rsid w:val="00EE0EBF"/>
    <w:rsid w:val="00EE6B3E"/>
    <w:rsid w:val="00EF0DFB"/>
    <w:rsid w:val="00EF5140"/>
    <w:rsid w:val="00EF63C0"/>
    <w:rsid w:val="00EF66F1"/>
    <w:rsid w:val="00F020BD"/>
    <w:rsid w:val="00F10838"/>
    <w:rsid w:val="00F154CA"/>
    <w:rsid w:val="00F159BC"/>
    <w:rsid w:val="00F15B4B"/>
    <w:rsid w:val="00F17D5F"/>
    <w:rsid w:val="00F2261F"/>
    <w:rsid w:val="00F22845"/>
    <w:rsid w:val="00F27401"/>
    <w:rsid w:val="00F30969"/>
    <w:rsid w:val="00F31186"/>
    <w:rsid w:val="00F31BB3"/>
    <w:rsid w:val="00F32E23"/>
    <w:rsid w:val="00F33F2B"/>
    <w:rsid w:val="00F36876"/>
    <w:rsid w:val="00F37200"/>
    <w:rsid w:val="00F41E6C"/>
    <w:rsid w:val="00F43313"/>
    <w:rsid w:val="00F43EC6"/>
    <w:rsid w:val="00F5391E"/>
    <w:rsid w:val="00F564C7"/>
    <w:rsid w:val="00F65ADC"/>
    <w:rsid w:val="00F676C8"/>
    <w:rsid w:val="00F71C3C"/>
    <w:rsid w:val="00F721A7"/>
    <w:rsid w:val="00F759F4"/>
    <w:rsid w:val="00F7665F"/>
    <w:rsid w:val="00F8509E"/>
    <w:rsid w:val="00F86D92"/>
    <w:rsid w:val="00F90D92"/>
    <w:rsid w:val="00F912E4"/>
    <w:rsid w:val="00F92FF4"/>
    <w:rsid w:val="00F9692F"/>
    <w:rsid w:val="00F96F73"/>
    <w:rsid w:val="00F97225"/>
    <w:rsid w:val="00FA577D"/>
    <w:rsid w:val="00FB22FB"/>
    <w:rsid w:val="00FC137D"/>
    <w:rsid w:val="00FC28D4"/>
    <w:rsid w:val="00FC3874"/>
    <w:rsid w:val="00FC3B96"/>
    <w:rsid w:val="00FC71EA"/>
    <w:rsid w:val="00FD0663"/>
    <w:rsid w:val="00FD0718"/>
    <w:rsid w:val="00FD3A4F"/>
    <w:rsid w:val="00FD6B5C"/>
    <w:rsid w:val="00FE2B1B"/>
    <w:rsid w:val="00FF1681"/>
    <w:rsid w:val="00FF1841"/>
    <w:rsid w:val="00FF1ED0"/>
    <w:rsid w:val="00FF31EE"/>
    <w:rsid w:val="00FF3DE0"/>
    <w:rsid w:val="00FF56D1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yle="mso-position-horizontal-relative:page;mso-position-vertical-relative:page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qFormat/>
    <w:rsid w:val="00030C50"/>
    <w:pPr>
      <w:spacing w:line="288" w:lineRule="auto"/>
      <w:jc w:val="both"/>
    </w:pPr>
    <w:rPr>
      <w:sz w:val="24"/>
      <w:szCs w:val="24"/>
    </w:rPr>
  </w:style>
  <w:style w:type="paragraph" w:styleId="10">
    <w:name w:val="heading 1"/>
    <w:basedOn w:val="a7"/>
    <w:next w:val="40"/>
    <w:link w:val="11"/>
    <w:autoRedefine/>
    <w:qFormat/>
    <w:rsid w:val="009B0E3D"/>
    <w:pPr>
      <w:keepNext/>
      <w:keepLines/>
      <w:pageBreakBefore/>
      <w:suppressAutoHyphens/>
      <w:jc w:val="center"/>
      <w:outlineLvl w:val="0"/>
    </w:pPr>
    <w:rPr>
      <w:kern w:val="28"/>
      <w:szCs w:val="28"/>
      <w:u w:val="single"/>
      <w:lang w:val="en-US"/>
    </w:rPr>
  </w:style>
  <w:style w:type="paragraph" w:styleId="20">
    <w:name w:val="heading 2"/>
    <w:basedOn w:val="a7"/>
    <w:next w:val="40"/>
    <w:qFormat/>
    <w:rsid w:val="009B0E3D"/>
    <w:pPr>
      <w:keepNext/>
      <w:keepLines/>
      <w:pageBreakBefore/>
      <w:tabs>
        <w:tab w:val="left" w:pos="851"/>
      </w:tabs>
      <w:suppressAutoHyphens/>
      <w:jc w:val="center"/>
      <w:outlineLvl w:val="1"/>
    </w:pPr>
    <w:rPr>
      <w:szCs w:val="20"/>
      <w:u w:val="single"/>
    </w:rPr>
  </w:style>
  <w:style w:type="paragraph" w:styleId="3">
    <w:name w:val="heading 3"/>
    <w:basedOn w:val="a7"/>
    <w:next w:val="40"/>
    <w:link w:val="30"/>
    <w:autoRedefine/>
    <w:qFormat/>
    <w:rsid w:val="00520D75"/>
    <w:pPr>
      <w:keepNext/>
      <w:keepLines/>
      <w:tabs>
        <w:tab w:val="left" w:pos="1134"/>
      </w:tabs>
      <w:suppressAutoHyphens/>
      <w:jc w:val="center"/>
      <w:outlineLvl w:val="2"/>
    </w:pPr>
  </w:style>
  <w:style w:type="paragraph" w:styleId="4">
    <w:name w:val="heading 4"/>
    <w:basedOn w:val="a7"/>
    <w:next w:val="40"/>
    <w:qFormat/>
    <w:rsid w:val="00F41E6C"/>
    <w:pPr>
      <w:keepNext/>
      <w:numPr>
        <w:ilvl w:val="3"/>
        <w:numId w:val="5"/>
      </w:numPr>
      <w:spacing w:before="320" w:after="320"/>
      <w:ind w:right="567"/>
      <w:outlineLvl w:val="3"/>
    </w:pPr>
    <w:rPr>
      <w:bCs/>
      <w:szCs w:val="28"/>
    </w:rPr>
  </w:style>
  <w:style w:type="paragraph" w:styleId="5">
    <w:name w:val="heading 5"/>
    <w:basedOn w:val="a7"/>
    <w:next w:val="40"/>
    <w:link w:val="50"/>
    <w:qFormat/>
    <w:rsid w:val="00F41E6C"/>
    <w:pPr>
      <w:numPr>
        <w:ilvl w:val="4"/>
        <w:numId w:val="5"/>
      </w:numPr>
      <w:spacing w:before="120" w:after="120"/>
      <w:ind w:right="567"/>
      <w:outlineLvl w:val="4"/>
    </w:pPr>
    <w:rPr>
      <w:bCs/>
      <w:iCs/>
      <w:szCs w:val="2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rsid w:val="00F41E6C"/>
    <w:pPr>
      <w:tabs>
        <w:tab w:val="center" w:pos="4677"/>
        <w:tab w:val="right" w:pos="9355"/>
      </w:tabs>
    </w:pPr>
  </w:style>
  <w:style w:type="paragraph" w:customStyle="1" w:styleId="6">
    <w:name w:val="Основной штамп 6"/>
    <w:autoRedefine/>
    <w:rsid w:val="00F41E6C"/>
    <w:pPr>
      <w:jc w:val="center"/>
    </w:pPr>
    <w:rPr>
      <w:sz w:val="36"/>
      <w:szCs w:val="36"/>
    </w:rPr>
  </w:style>
  <w:style w:type="paragraph" w:styleId="ac">
    <w:name w:val="footer"/>
    <w:basedOn w:val="a7"/>
    <w:rsid w:val="00F41E6C"/>
    <w:pPr>
      <w:tabs>
        <w:tab w:val="center" w:pos="4677"/>
        <w:tab w:val="right" w:pos="9355"/>
      </w:tabs>
    </w:pPr>
  </w:style>
  <w:style w:type="paragraph" w:customStyle="1" w:styleId="a2">
    <w:name w:val="Дефис"/>
    <w:rsid w:val="00F41E6C"/>
    <w:pPr>
      <w:numPr>
        <w:numId w:val="1"/>
      </w:numPr>
      <w:spacing w:line="288" w:lineRule="auto"/>
    </w:pPr>
    <w:rPr>
      <w:sz w:val="24"/>
      <w:szCs w:val="24"/>
    </w:rPr>
  </w:style>
  <w:style w:type="paragraph" w:customStyle="1" w:styleId="ad">
    <w:name w:val="Заголовок"/>
    <w:basedOn w:val="10"/>
    <w:next w:val="10"/>
    <w:autoRedefine/>
    <w:rsid w:val="009B0E3D"/>
    <w:pPr>
      <w:pageBreakBefore w:val="0"/>
      <w:tabs>
        <w:tab w:val="left" w:pos="708"/>
      </w:tabs>
    </w:pPr>
    <w:rPr>
      <w:bCs/>
      <w:u w:val="none"/>
    </w:rPr>
  </w:style>
  <w:style w:type="paragraph" w:customStyle="1" w:styleId="31">
    <w:name w:val="Обычный А3"/>
    <w:basedOn w:val="a7"/>
    <w:autoRedefine/>
    <w:rsid w:val="00F41E6C"/>
    <w:pPr>
      <w:tabs>
        <w:tab w:val="left" w:pos="851"/>
      </w:tabs>
      <w:ind w:left="629" w:firstLine="709"/>
    </w:pPr>
  </w:style>
  <w:style w:type="paragraph" w:styleId="12">
    <w:name w:val="toc 1"/>
    <w:basedOn w:val="a7"/>
    <w:next w:val="40"/>
    <w:autoRedefine/>
    <w:uiPriority w:val="39"/>
    <w:rsid w:val="009B0E3D"/>
    <w:pPr>
      <w:tabs>
        <w:tab w:val="right" w:pos="21263"/>
      </w:tabs>
      <w:spacing w:before="120" w:after="120"/>
      <w:ind w:left="284" w:right="567" w:hanging="284"/>
      <w:outlineLvl w:val="0"/>
    </w:pPr>
    <w:rPr>
      <w:bCs/>
    </w:rPr>
  </w:style>
  <w:style w:type="paragraph" w:styleId="21">
    <w:name w:val="toc 2"/>
    <w:basedOn w:val="a7"/>
    <w:next w:val="40"/>
    <w:autoRedefine/>
    <w:uiPriority w:val="39"/>
    <w:rsid w:val="003700D9"/>
    <w:pPr>
      <w:tabs>
        <w:tab w:val="left" w:pos="1134"/>
        <w:tab w:val="right" w:pos="21263"/>
      </w:tabs>
      <w:spacing w:before="120" w:after="120"/>
      <w:ind w:right="567" w:firstLine="567"/>
      <w:outlineLvl w:val="1"/>
    </w:pPr>
  </w:style>
  <w:style w:type="paragraph" w:styleId="32">
    <w:name w:val="toc 3"/>
    <w:basedOn w:val="a7"/>
    <w:next w:val="40"/>
    <w:autoRedefine/>
    <w:uiPriority w:val="39"/>
    <w:rsid w:val="003700D9"/>
    <w:pPr>
      <w:tabs>
        <w:tab w:val="right" w:pos="21263"/>
      </w:tabs>
      <w:spacing w:before="120" w:after="120"/>
      <w:ind w:right="567" w:firstLine="1134"/>
      <w:outlineLvl w:val="2"/>
    </w:pPr>
    <w:rPr>
      <w:iCs/>
    </w:rPr>
  </w:style>
  <w:style w:type="paragraph" w:styleId="ae">
    <w:name w:val="Balloon Text"/>
    <w:basedOn w:val="a7"/>
    <w:semiHidden/>
    <w:rsid w:val="00F41E6C"/>
    <w:rPr>
      <w:rFonts w:ascii="Tahoma" w:hAnsi="Tahoma" w:cs="Tahoma"/>
      <w:sz w:val="16"/>
      <w:szCs w:val="16"/>
    </w:rPr>
  </w:style>
  <w:style w:type="paragraph" w:customStyle="1" w:styleId="40">
    <w:name w:val="Обычный А4"/>
    <w:basedOn w:val="a7"/>
    <w:link w:val="41"/>
    <w:rsid w:val="00F41E6C"/>
    <w:pPr>
      <w:tabs>
        <w:tab w:val="left" w:pos="284"/>
      </w:tabs>
      <w:ind w:firstLine="567"/>
    </w:pPr>
  </w:style>
  <w:style w:type="paragraph" w:styleId="af">
    <w:name w:val="Document Map"/>
    <w:basedOn w:val="a7"/>
    <w:semiHidden/>
    <w:rsid w:val="00F41E6C"/>
    <w:pPr>
      <w:shd w:val="clear" w:color="auto" w:fill="000080"/>
    </w:pPr>
    <w:rPr>
      <w:rFonts w:ascii="Tahoma" w:hAnsi="Tahoma" w:cs="Tahoma"/>
      <w:sz w:val="20"/>
    </w:rPr>
  </w:style>
  <w:style w:type="paragraph" w:styleId="42">
    <w:name w:val="toc 4"/>
    <w:basedOn w:val="a7"/>
    <w:next w:val="40"/>
    <w:autoRedefine/>
    <w:uiPriority w:val="39"/>
    <w:semiHidden/>
    <w:rsid w:val="0072576D"/>
    <w:pPr>
      <w:tabs>
        <w:tab w:val="right" w:pos="21263"/>
      </w:tabs>
      <w:spacing w:before="120" w:after="120"/>
      <w:ind w:left="284" w:right="567" w:hanging="284"/>
    </w:pPr>
    <w:rPr>
      <w:szCs w:val="18"/>
    </w:rPr>
  </w:style>
  <w:style w:type="paragraph" w:styleId="51">
    <w:name w:val="toc 5"/>
    <w:basedOn w:val="a7"/>
    <w:next w:val="40"/>
    <w:autoRedefine/>
    <w:semiHidden/>
    <w:rsid w:val="00F41E6C"/>
    <w:pPr>
      <w:ind w:left="960"/>
    </w:pPr>
    <w:rPr>
      <w:sz w:val="18"/>
      <w:szCs w:val="18"/>
    </w:rPr>
  </w:style>
  <w:style w:type="paragraph" w:styleId="60">
    <w:name w:val="toc 6"/>
    <w:basedOn w:val="a7"/>
    <w:next w:val="40"/>
    <w:autoRedefine/>
    <w:semiHidden/>
    <w:rsid w:val="00F41E6C"/>
    <w:pPr>
      <w:ind w:left="1200"/>
    </w:pPr>
    <w:rPr>
      <w:sz w:val="18"/>
      <w:szCs w:val="18"/>
    </w:rPr>
  </w:style>
  <w:style w:type="paragraph" w:styleId="7">
    <w:name w:val="toc 7"/>
    <w:basedOn w:val="a7"/>
    <w:next w:val="40"/>
    <w:autoRedefine/>
    <w:semiHidden/>
    <w:rsid w:val="00F41E6C"/>
    <w:pPr>
      <w:ind w:left="1440"/>
    </w:pPr>
    <w:rPr>
      <w:sz w:val="18"/>
      <w:szCs w:val="18"/>
    </w:rPr>
  </w:style>
  <w:style w:type="paragraph" w:styleId="8">
    <w:name w:val="toc 8"/>
    <w:basedOn w:val="a7"/>
    <w:next w:val="40"/>
    <w:autoRedefine/>
    <w:semiHidden/>
    <w:rsid w:val="00F41E6C"/>
    <w:pPr>
      <w:ind w:left="1680"/>
    </w:pPr>
    <w:rPr>
      <w:sz w:val="18"/>
      <w:szCs w:val="18"/>
    </w:rPr>
  </w:style>
  <w:style w:type="paragraph" w:styleId="9">
    <w:name w:val="toc 9"/>
    <w:basedOn w:val="a7"/>
    <w:next w:val="40"/>
    <w:autoRedefine/>
    <w:semiHidden/>
    <w:rsid w:val="00F41E6C"/>
    <w:pPr>
      <w:ind w:left="1920"/>
    </w:pPr>
    <w:rPr>
      <w:sz w:val="18"/>
      <w:szCs w:val="18"/>
    </w:rPr>
  </w:style>
  <w:style w:type="table" w:customStyle="1" w:styleId="af0">
    <w:name w:val="Таблица нефтепроект"/>
    <w:basedOn w:val="a9"/>
    <w:rsid w:val="00F41E6C"/>
    <w:pPr>
      <w:jc w:val="center"/>
    </w:pPr>
    <w:tblPr>
      <w:tblInd w:w="-170" w:type="dxa"/>
      <w:tblBorders>
        <w:top w:val="single" w:sz="12" w:space="0" w:color="auto"/>
        <w:bottom w:val="single" w:sz="12" w:space="0" w:color="auto"/>
        <w:insideH w:val="single" w:sz="4" w:space="0" w:color="000000"/>
        <w:insideV w:val="single" w:sz="12" w:space="0" w:color="auto"/>
      </w:tblBorders>
      <w:tblCellMar>
        <w:right w:w="2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single" w:sz="12" w:space="0" w:color="000000"/>
          <w:insideV w:val="single" w:sz="12" w:space="0" w:color="000000"/>
        </w:tcBorders>
      </w:tcPr>
    </w:tblStylePr>
    <w:tblStylePr w:type="firstCol">
      <w:pPr>
        <w:jc w:val="left"/>
      </w:pPr>
    </w:tblStylePr>
  </w:style>
  <w:style w:type="paragraph" w:customStyle="1" w:styleId="af1">
    <w:name w:val="Текст в таблице"/>
    <w:rsid w:val="009D2516"/>
    <w:pPr>
      <w:jc w:val="center"/>
    </w:pPr>
    <w:rPr>
      <w:sz w:val="24"/>
    </w:rPr>
  </w:style>
  <w:style w:type="paragraph" w:customStyle="1" w:styleId="af2">
    <w:name w:val="Текст в таблице по левому краю"/>
    <w:rsid w:val="00F41E6C"/>
    <w:rPr>
      <w:sz w:val="24"/>
    </w:rPr>
  </w:style>
  <w:style w:type="paragraph" w:customStyle="1" w:styleId="a">
    <w:name w:val="Дефис в таблице"/>
    <w:rsid w:val="00F41E6C"/>
    <w:pPr>
      <w:numPr>
        <w:numId w:val="2"/>
      </w:numPr>
      <w:tabs>
        <w:tab w:val="left" w:pos="284"/>
      </w:tabs>
      <w:spacing w:line="288" w:lineRule="auto"/>
    </w:pPr>
    <w:rPr>
      <w:sz w:val="24"/>
    </w:rPr>
  </w:style>
  <w:style w:type="paragraph" w:customStyle="1" w:styleId="af3">
    <w:name w:val="Текст в таблице по центру"/>
    <w:rsid w:val="00F41E6C"/>
    <w:pPr>
      <w:jc w:val="center"/>
    </w:pPr>
    <w:rPr>
      <w:sz w:val="24"/>
    </w:rPr>
  </w:style>
  <w:style w:type="table" w:styleId="af4">
    <w:name w:val="Table Grid"/>
    <w:basedOn w:val="a9"/>
    <w:rsid w:val="00F41E6C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Дефис с отступом 1"/>
    <w:rsid w:val="00F41E6C"/>
    <w:pPr>
      <w:numPr>
        <w:numId w:val="3"/>
      </w:numPr>
      <w:tabs>
        <w:tab w:val="left" w:pos="1332"/>
      </w:tabs>
      <w:spacing w:line="288" w:lineRule="auto"/>
    </w:pPr>
    <w:rPr>
      <w:noProof/>
      <w:sz w:val="24"/>
      <w:szCs w:val="24"/>
    </w:rPr>
  </w:style>
  <w:style w:type="paragraph" w:customStyle="1" w:styleId="2">
    <w:name w:val="Дефис с отступом 2"/>
    <w:rsid w:val="00F41E6C"/>
    <w:pPr>
      <w:numPr>
        <w:numId w:val="4"/>
      </w:numPr>
      <w:spacing w:line="288" w:lineRule="auto"/>
    </w:pPr>
    <w:rPr>
      <w:sz w:val="24"/>
      <w:szCs w:val="24"/>
    </w:rPr>
  </w:style>
  <w:style w:type="character" w:styleId="af5">
    <w:name w:val="Hyperlink"/>
    <w:uiPriority w:val="99"/>
    <w:rsid w:val="00F41E6C"/>
    <w:rPr>
      <w:color w:val="0000FF"/>
      <w:u w:val="single"/>
    </w:rPr>
  </w:style>
  <w:style w:type="character" w:customStyle="1" w:styleId="11">
    <w:name w:val="Заголовок 1 Знак"/>
    <w:link w:val="10"/>
    <w:rsid w:val="009B0E3D"/>
    <w:rPr>
      <w:kern w:val="28"/>
      <w:sz w:val="24"/>
      <w:szCs w:val="28"/>
      <w:u w:val="single"/>
      <w:lang w:val="en-US"/>
    </w:rPr>
  </w:style>
  <w:style w:type="character" w:customStyle="1" w:styleId="30">
    <w:name w:val="Заголовок 3 Знак"/>
    <w:link w:val="3"/>
    <w:rsid w:val="00520D75"/>
    <w:rPr>
      <w:sz w:val="24"/>
      <w:szCs w:val="24"/>
    </w:rPr>
  </w:style>
  <w:style w:type="character" w:customStyle="1" w:styleId="50">
    <w:name w:val="Заголовок 5 Знак"/>
    <w:link w:val="5"/>
    <w:rsid w:val="00F41E6C"/>
    <w:rPr>
      <w:bCs/>
      <w:iCs/>
      <w:sz w:val="24"/>
      <w:szCs w:val="26"/>
    </w:rPr>
  </w:style>
  <w:style w:type="paragraph" w:styleId="af6">
    <w:name w:val="caption"/>
    <w:basedOn w:val="a7"/>
    <w:next w:val="40"/>
    <w:qFormat/>
    <w:rsid w:val="00F41E6C"/>
    <w:pPr>
      <w:spacing w:after="40" w:line="240" w:lineRule="auto"/>
      <w:ind w:left="1248" w:right="170" w:hanging="964"/>
    </w:pPr>
    <w:rPr>
      <w:bCs/>
    </w:rPr>
  </w:style>
  <w:style w:type="paragraph" w:customStyle="1" w:styleId="a0">
    <w:name w:val="Название таблицы"/>
    <w:next w:val="40"/>
    <w:link w:val="af7"/>
    <w:autoRedefine/>
    <w:rsid w:val="00F41E6C"/>
    <w:pPr>
      <w:numPr>
        <w:numId w:val="6"/>
      </w:numPr>
      <w:adjustRightInd w:val="0"/>
      <w:spacing w:after="40"/>
      <w:ind w:right="170"/>
      <w:jc w:val="both"/>
      <w:textAlignment w:val="baseline"/>
    </w:pPr>
    <w:rPr>
      <w:rFonts w:cs="Arial"/>
      <w:sz w:val="24"/>
      <w:szCs w:val="18"/>
      <w:lang w:val="en-US"/>
    </w:rPr>
  </w:style>
  <w:style w:type="character" w:customStyle="1" w:styleId="af7">
    <w:name w:val="Название таблицы Знак"/>
    <w:link w:val="a0"/>
    <w:rsid w:val="00F41E6C"/>
    <w:rPr>
      <w:rFonts w:cs="Arial"/>
      <w:sz w:val="24"/>
      <w:szCs w:val="18"/>
      <w:lang w:val="en-US"/>
    </w:rPr>
  </w:style>
  <w:style w:type="character" w:styleId="af8">
    <w:name w:val="page number"/>
    <w:rsid w:val="00F41E6C"/>
  </w:style>
  <w:style w:type="paragraph" w:customStyle="1" w:styleId="a1">
    <w:name w:val="Нумер.список_русские_буквы"/>
    <w:basedOn w:val="a7"/>
    <w:rsid w:val="00F41E6C"/>
    <w:pPr>
      <w:numPr>
        <w:numId w:val="7"/>
      </w:numPr>
      <w:tabs>
        <w:tab w:val="left" w:pos="851"/>
      </w:tabs>
      <w:jc w:val="left"/>
    </w:pPr>
    <w:rPr>
      <w:szCs w:val="20"/>
    </w:rPr>
  </w:style>
  <w:style w:type="paragraph" w:customStyle="1" w:styleId="af9">
    <w:name w:val="Нумерация списка"/>
    <w:basedOn w:val="a7"/>
    <w:rsid w:val="00F41E6C"/>
    <w:pPr>
      <w:tabs>
        <w:tab w:val="left" w:pos="851"/>
      </w:tabs>
    </w:pPr>
    <w:rPr>
      <w:lang w:val="en-US"/>
    </w:rPr>
  </w:style>
  <w:style w:type="paragraph" w:customStyle="1" w:styleId="a5">
    <w:name w:val="Нумерация списка с точкой"/>
    <w:basedOn w:val="a7"/>
    <w:rsid w:val="00F41E6C"/>
    <w:pPr>
      <w:numPr>
        <w:numId w:val="9"/>
      </w:numPr>
      <w:tabs>
        <w:tab w:val="left" w:pos="851"/>
      </w:tabs>
    </w:pPr>
  </w:style>
  <w:style w:type="paragraph" w:customStyle="1" w:styleId="a4">
    <w:name w:val="Нумерация списка со скобкой"/>
    <w:basedOn w:val="a7"/>
    <w:rsid w:val="00F41E6C"/>
    <w:pPr>
      <w:numPr>
        <w:numId w:val="10"/>
      </w:numPr>
      <w:tabs>
        <w:tab w:val="left" w:pos="851"/>
      </w:tabs>
    </w:pPr>
    <w:rPr>
      <w:lang w:val="en-US"/>
    </w:rPr>
  </w:style>
  <w:style w:type="paragraph" w:customStyle="1" w:styleId="a6">
    <w:name w:val="Нумеров. список"/>
    <w:basedOn w:val="a7"/>
    <w:rsid w:val="00F41E6C"/>
    <w:pPr>
      <w:numPr>
        <w:numId w:val="11"/>
      </w:numPr>
      <w:tabs>
        <w:tab w:val="left" w:pos="284"/>
        <w:tab w:val="left" w:pos="851"/>
      </w:tabs>
    </w:pPr>
    <w:rPr>
      <w:lang w:val="en-US"/>
    </w:rPr>
  </w:style>
  <w:style w:type="character" w:customStyle="1" w:styleId="41">
    <w:name w:val="Обычный А4 Знак"/>
    <w:link w:val="40"/>
    <w:rsid w:val="00F41E6C"/>
    <w:rPr>
      <w:sz w:val="24"/>
      <w:szCs w:val="24"/>
    </w:rPr>
  </w:style>
  <w:style w:type="paragraph" w:customStyle="1" w:styleId="43">
    <w:name w:val="Обычный А4 курсив"/>
    <w:basedOn w:val="40"/>
    <w:qFormat/>
    <w:rsid w:val="00F41E6C"/>
    <w:rPr>
      <w:i/>
    </w:rPr>
  </w:style>
  <w:style w:type="paragraph" w:customStyle="1" w:styleId="44">
    <w:name w:val="Обычный А4 полужирный"/>
    <w:basedOn w:val="40"/>
    <w:qFormat/>
    <w:rsid w:val="00F41E6C"/>
    <w:rPr>
      <w:b/>
    </w:rPr>
  </w:style>
  <w:style w:type="paragraph" w:customStyle="1" w:styleId="45">
    <w:name w:val="Обычный А4 полужирный курсив"/>
    <w:basedOn w:val="40"/>
    <w:qFormat/>
    <w:rsid w:val="00F41E6C"/>
    <w:rPr>
      <w:b/>
      <w:i/>
    </w:rPr>
  </w:style>
  <w:style w:type="paragraph" w:styleId="afa">
    <w:name w:val="table of figures"/>
    <w:basedOn w:val="a7"/>
    <w:next w:val="a7"/>
    <w:rsid w:val="00F41E6C"/>
    <w:pPr>
      <w:ind w:left="1304" w:right="567" w:hanging="1304"/>
      <w:jc w:val="left"/>
    </w:pPr>
  </w:style>
  <w:style w:type="paragraph" w:customStyle="1" w:styleId="a3">
    <w:name w:val="Подписи к рисункам"/>
    <w:next w:val="40"/>
    <w:rsid w:val="00F41E6C"/>
    <w:pPr>
      <w:numPr>
        <w:numId w:val="12"/>
      </w:numPr>
      <w:ind w:right="170"/>
      <w:jc w:val="center"/>
    </w:pPr>
    <w:rPr>
      <w:sz w:val="24"/>
      <w:szCs w:val="24"/>
    </w:rPr>
  </w:style>
  <w:style w:type="paragraph" w:customStyle="1" w:styleId="afb">
    <w:name w:val="Таблица"/>
    <w:basedOn w:val="a7"/>
    <w:rsid w:val="00F41E6C"/>
    <w:pPr>
      <w:spacing w:line="240" w:lineRule="auto"/>
    </w:pPr>
    <w:rPr>
      <w:szCs w:val="20"/>
    </w:rPr>
  </w:style>
  <w:style w:type="table" w:customStyle="1" w:styleId="afc">
    <w:name w:val="ТаблицыЧертежиПриложения"/>
    <w:basedOn w:val="a9"/>
    <w:rsid w:val="00F41E6C"/>
    <w:pPr>
      <w:jc w:val="center"/>
    </w:pPr>
    <w:tblPr>
      <w:tblInd w:w="-170" w:type="dxa"/>
    </w:tblPr>
    <w:tcPr>
      <w:vAlign w:val="center"/>
    </w:tcPr>
    <w:tblStylePr w:type="firstCol">
      <w:pPr>
        <w:jc w:val="center"/>
      </w:pPr>
    </w:tblStylePr>
    <w:tblStylePr w:type="lastCol">
      <w:pPr>
        <w:jc w:val="right"/>
      </w:pPr>
    </w:tblStylePr>
  </w:style>
  <w:style w:type="paragraph" w:customStyle="1" w:styleId="13">
    <w:name w:val="Заголовок 1а"/>
    <w:basedOn w:val="10"/>
    <w:link w:val="14"/>
    <w:qFormat/>
    <w:rsid w:val="009B0E3D"/>
    <w:pPr>
      <w:pageBreakBefore w:val="0"/>
    </w:pPr>
    <w:rPr>
      <w:lang w:val="ru-RU"/>
    </w:rPr>
  </w:style>
  <w:style w:type="character" w:customStyle="1" w:styleId="14">
    <w:name w:val="Заголовок 1а Знак"/>
    <w:basedOn w:val="11"/>
    <w:link w:val="13"/>
    <w:rsid w:val="009B0E3D"/>
    <w:rPr>
      <w:kern w:val="28"/>
      <w:sz w:val="24"/>
      <w:szCs w:val="28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qFormat/>
    <w:rsid w:val="00030C50"/>
    <w:pPr>
      <w:spacing w:line="288" w:lineRule="auto"/>
      <w:jc w:val="both"/>
    </w:pPr>
    <w:rPr>
      <w:sz w:val="24"/>
      <w:szCs w:val="24"/>
    </w:rPr>
  </w:style>
  <w:style w:type="paragraph" w:styleId="10">
    <w:name w:val="heading 1"/>
    <w:basedOn w:val="a7"/>
    <w:next w:val="40"/>
    <w:link w:val="11"/>
    <w:autoRedefine/>
    <w:qFormat/>
    <w:rsid w:val="009B0E3D"/>
    <w:pPr>
      <w:keepNext/>
      <w:keepLines/>
      <w:pageBreakBefore/>
      <w:suppressAutoHyphens/>
      <w:jc w:val="center"/>
      <w:outlineLvl w:val="0"/>
    </w:pPr>
    <w:rPr>
      <w:kern w:val="28"/>
      <w:szCs w:val="28"/>
      <w:u w:val="single"/>
      <w:lang w:val="en-US"/>
    </w:rPr>
  </w:style>
  <w:style w:type="paragraph" w:styleId="20">
    <w:name w:val="heading 2"/>
    <w:basedOn w:val="a7"/>
    <w:next w:val="40"/>
    <w:qFormat/>
    <w:rsid w:val="009B0E3D"/>
    <w:pPr>
      <w:keepNext/>
      <w:keepLines/>
      <w:pageBreakBefore/>
      <w:tabs>
        <w:tab w:val="left" w:pos="851"/>
      </w:tabs>
      <w:suppressAutoHyphens/>
      <w:jc w:val="center"/>
      <w:outlineLvl w:val="1"/>
    </w:pPr>
    <w:rPr>
      <w:szCs w:val="20"/>
      <w:u w:val="single"/>
    </w:rPr>
  </w:style>
  <w:style w:type="paragraph" w:styleId="3">
    <w:name w:val="heading 3"/>
    <w:basedOn w:val="a7"/>
    <w:next w:val="40"/>
    <w:link w:val="30"/>
    <w:autoRedefine/>
    <w:qFormat/>
    <w:rsid w:val="00520D75"/>
    <w:pPr>
      <w:keepNext/>
      <w:keepLines/>
      <w:tabs>
        <w:tab w:val="left" w:pos="1134"/>
      </w:tabs>
      <w:suppressAutoHyphens/>
      <w:jc w:val="center"/>
      <w:outlineLvl w:val="2"/>
    </w:pPr>
  </w:style>
  <w:style w:type="paragraph" w:styleId="4">
    <w:name w:val="heading 4"/>
    <w:basedOn w:val="a7"/>
    <w:next w:val="40"/>
    <w:qFormat/>
    <w:rsid w:val="00F41E6C"/>
    <w:pPr>
      <w:keepNext/>
      <w:numPr>
        <w:ilvl w:val="3"/>
        <w:numId w:val="5"/>
      </w:numPr>
      <w:spacing w:before="320" w:after="320"/>
      <w:ind w:right="567"/>
      <w:outlineLvl w:val="3"/>
    </w:pPr>
    <w:rPr>
      <w:bCs/>
      <w:szCs w:val="28"/>
    </w:rPr>
  </w:style>
  <w:style w:type="paragraph" w:styleId="5">
    <w:name w:val="heading 5"/>
    <w:basedOn w:val="a7"/>
    <w:next w:val="40"/>
    <w:link w:val="50"/>
    <w:qFormat/>
    <w:rsid w:val="00F41E6C"/>
    <w:pPr>
      <w:numPr>
        <w:ilvl w:val="4"/>
        <w:numId w:val="5"/>
      </w:numPr>
      <w:spacing w:before="120" w:after="120"/>
      <w:ind w:right="567"/>
      <w:outlineLvl w:val="4"/>
    </w:pPr>
    <w:rPr>
      <w:bCs/>
      <w:iCs/>
      <w:szCs w:val="2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rsid w:val="00F41E6C"/>
    <w:pPr>
      <w:tabs>
        <w:tab w:val="center" w:pos="4677"/>
        <w:tab w:val="right" w:pos="9355"/>
      </w:tabs>
    </w:pPr>
  </w:style>
  <w:style w:type="paragraph" w:customStyle="1" w:styleId="6">
    <w:name w:val="Основной штамп 6"/>
    <w:autoRedefine/>
    <w:rsid w:val="00F41E6C"/>
    <w:pPr>
      <w:jc w:val="center"/>
    </w:pPr>
    <w:rPr>
      <w:sz w:val="36"/>
      <w:szCs w:val="36"/>
    </w:rPr>
  </w:style>
  <w:style w:type="paragraph" w:styleId="ac">
    <w:name w:val="footer"/>
    <w:basedOn w:val="a7"/>
    <w:rsid w:val="00F41E6C"/>
    <w:pPr>
      <w:tabs>
        <w:tab w:val="center" w:pos="4677"/>
        <w:tab w:val="right" w:pos="9355"/>
      </w:tabs>
    </w:pPr>
  </w:style>
  <w:style w:type="paragraph" w:customStyle="1" w:styleId="a2">
    <w:name w:val="Дефис"/>
    <w:rsid w:val="00F41E6C"/>
    <w:pPr>
      <w:numPr>
        <w:numId w:val="1"/>
      </w:numPr>
      <w:spacing w:line="288" w:lineRule="auto"/>
    </w:pPr>
    <w:rPr>
      <w:sz w:val="24"/>
      <w:szCs w:val="24"/>
    </w:rPr>
  </w:style>
  <w:style w:type="paragraph" w:customStyle="1" w:styleId="ad">
    <w:name w:val="Заголовок"/>
    <w:basedOn w:val="10"/>
    <w:next w:val="10"/>
    <w:autoRedefine/>
    <w:rsid w:val="009B0E3D"/>
    <w:pPr>
      <w:pageBreakBefore w:val="0"/>
      <w:tabs>
        <w:tab w:val="left" w:pos="708"/>
      </w:tabs>
    </w:pPr>
    <w:rPr>
      <w:bCs/>
      <w:u w:val="none"/>
    </w:rPr>
  </w:style>
  <w:style w:type="paragraph" w:customStyle="1" w:styleId="31">
    <w:name w:val="Обычный А3"/>
    <w:basedOn w:val="a7"/>
    <w:autoRedefine/>
    <w:rsid w:val="00F41E6C"/>
    <w:pPr>
      <w:tabs>
        <w:tab w:val="left" w:pos="851"/>
      </w:tabs>
      <w:ind w:left="629" w:firstLine="709"/>
    </w:pPr>
  </w:style>
  <w:style w:type="paragraph" w:styleId="12">
    <w:name w:val="toc 1"/>
    <w:basedOn w:val="a7"/>
    <w:next w:val="40"/>
    <w:autoRedefine/>
    <w:uiPriority w:val="39"/>
    <w:rsid w:val="009B0E3D"/>
    <w:pPr>
      <w:tabs>
        <w:tab w:val="right" w:pos="21263"/>
      </w:tabs>
      <w:spacing w:before="120" w:after="120"/>
      <w:ind w:left="284" w:right="567" w:hanging="284"/>
      <w:outlineLvl w:val="0"/>
    </w:pPr>
    <w:rPr>
      <w:bCs/>
    </w:rPr>
  </w:style>
  <w:style w:type="paragraph" w:styleId="21">
    <w:name w:val="toc 2"/>
    <w:basedOn w:val="a7"/>
    <w:next w:val="40"/>
    <w:autoRedefine/>
    <w:uiPriority w:val="39"/>
    <w:rsid w:val="003700D9"/>
    <w:pPr>
      <w:tabs>
        <w:tab w:val="left" w:pos="1134"/>
        <w:tab w:val="right" w:pos="21263"/>
      </w:tabs>
      <w:spacing w:before="120" w:after="120"/>
      <w:ind w:right="567" w:firstLine="567"/>
      <w:outlineLvl w:val="1"/>
    </w:pPr>
  </w:style>
  <w:style w:type="paragraph" w:styleId="32">
    <w:name w:val="toc 3"/>
    <w:basedOn w:val="a7"/>
    <w:next w:val="40"/>
    <w:autoRedefine/>
    <w:uiPriority w:val="39"/>
    <w:rsid w:val="003700D9"/>
    <w:pPr>
      <w:tabs>
        <w:tab w:val="right" w:pos="21263"/>
      </w:tabs>
      <w:spacing w:before="120" w:after="120"/>
      <w:ind w:right="567" w:firstLine="1134"/>
      <w:outlineLvl w:val="2"/>
    </w:pPr>
    <w:rPr>
      <w:iCs/>
    </w:rPr>
  </w:style>
  <w:style w:type="paragraph" w:styleId="ae">
    <w:name w:val="Balloon Text"/>
    <w:basedOn w:val="a7"/>
    <w:semiHidden/>
    <w:rsid w:val="00F41E6C"/>
    <w:rPr>
      <w:rFonts w:ascii="Tahoma" w:hAnsi="Tahoma" w:cs="Tahoma"/>
      <w:sz w:val="16"/>
      <w:szCs w:val="16"/>
    </w:rPr>
  </w:style>
  <w:style w:type="paragraph" w:customStyle="1" w:styleId="40">
    <w:name w:val="Обычный А4"/>
    <w:basedOn w:val="a7"/>
    <w:link w:val="41"/>
    <w:rsid w:val="00F41E6C"/>
    <w:pPr>
      <w:tabs>
        <w:tab w:val="left" w:pos="284"/>
      </w:tabs>
      <w:ind w:firstLine="567"/>
    </w:pPr>
  </w:style>
  <w:style w:type="paragraph" w:styleId="af">
    <w:name w:val="Document Map"/>
    <w:basedOn w:val="a7"/>
    <w:semiHidden/>
    <w:rsid w:val="00F41E6C"/>
    <w:pPr>
      <w:shd w:val="clear" w:color="auto" w:fill="000080"/>
    </w:pPr>
    <w:rPr>
      <w:rFonts w:ascii="Tahoma" w:hAnsi="Tahoma" w:cs="Tahoma"/>
      <w:sz w:val="20"/>
    </w:rPr>
  </w:style>
  <w:style w:type="paragraph" w:styleId="42">
    <w:name w:val="toc 4"/>
    <w:basedOn w:val="a7"/>
    <w:next w:val="40"/>
    <w:autoRedefine/>
    <w:uiPriority w:val="39"/>
    <w:semiHidden/>
    <w:rsid w:val="0072576D"/>
    <w:pPr>
      <w:tabs>
        <w:tab w:val="right" w:pos="21263"/>
      </w:tabs>
      <w:spacing w:before="120" w:after="120"/>
      <w:ind w:left="284" w:right="567" w:hanging="284"/>
    </w:pPr>
    <w:rPr>
      <w:szCs w:val="18"/>
    </w:rPr>
  </w:style>
  <w:style w:type="paragraph" w:styleId="51">
    <w:name w:val="toc 5"/>
    <w:basedOn w:val="a7"/>
    <w:next w:val="40"/>
    <w:autoRedefine/>
    <w:semiHidden/>
    <w:rsid w:val="00F41E6C"/>
    <w:pPr>
      <w:ind w:left="960"/>
    </w:pPr>
    <w:rPr>
      <w:sz w:val="18"/>
      <w:szCs w:val="18"/>
    </w:rPr>
  </w:style>
  <w:style w:type="paragraph" w:styleId="60">
    <w:name w:val="toc 6"/>
    <w:basedOn w:val="a7"/>
    <w:next w:val="40"/>
    <w:autoRedefine/>
    <w:semiHidden/>
    <w:rsid w:val="00F41E6C"/>
    <w:pPr>
      <w:ind w:left="1200"/>
    </w:pPr>
    <w:rPr>
      <w:sz w:val="18"/>
      <w:szCs w:val="18"/>
    </w:rPr>
  </w:style>
  <w:style w:type="paragraph" w:styleId="7">
    <w:name w:val="toc 7"/>
    <w:basedOn w:val="a7"/>
    <w:next w:val="40"/>
    <w:autoRedefine/>
    <w:semiHidden/>
    <w:rsid w:val="00F41E6C"/>
    <w:pPr>
      <w:ind w:left="1440"/>
    </w:pPr>
    <w:rPr>
      <w:sz w:val="18"/>
      <w:szCs w:val="18"/>
    </w:rPr>
  </w:style>
  <w:style w:type="paragraph" w:styleId="8">
    <w:name w:val="toc 8"/>
    <w:basedOn w:val="a7"/>
    <w:next w:val="40"/>
    <w:autoRedefine/>
    <w:semiHidden/>
    <w:rsid w:val="00F41E6C"/>
    <w:pPr>
      <w:ind w:left="1680"/>
    </w:pPr>
    <w:rPr>
      <w:sz w:val="18"/>
      <w:szCs w:val="18"/>
    </w:rPr>
  </w:style>
  <w:style w:type="paragraph" w:styleId="9">
    <w:name w:val="toc 9"/>
    <w:basedOn w:val="a7"/>
    <w:next w:val="40"/>
    <w:autoRedefine/>
    <w:semiHidden/>
    <w:rsid w:val="00F41E6C"/>
    <w:pPr>
      <w:ind w:left="1920"/>
    </w:pPr>
    <w:rPr>
      <w:sz w:val="18"/>
      <w:szCs w:val="18"/>
    </w:rPr>
  </w:style>
  <w:style w:type="table" w:customStyle="1" w:styleId="af0">
    <w:name w:val="Таблица нефтепроект"/>
    <w:basedOn w:val="a9"/>
    <w:rsid w:val="00F41E6C"/>
    <w:pPr>
      <w:jc w:val="center"/>
    </w:pPr>
    <w:tblPr>
      <w:tblInd w:w="-170" w:type="dxa"/>
      <w:tblBorders>
        <w:top w:val="single" w:sz="12" w:space="0" w:color="auto"/>
        <w:bottom w:val="single" w:sz="12" w:space="0" w:color="auto"/>
        <w:insideH w:val="single" w:sz="4" w:space="0" w:color="000000"/>
        <w:insideV w:val="single" w:sz="12" w:space="0" w:color="auto"/>
      </w:tblBorders>
      <w:tblCellMar>
        <w:right w:w="2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single" w:sz="12" w:space="0" w:color="000000"/>
          <w:insideV w:val="single" w:sz="12" w:space="0" w:color="000000"/>
        </w:tcBorders>
      </w:tcPr>
    </w:tblStylePr>
    <w:tblStylePr w:type="firstCol">
      <w:pPr>
        <w:jc w:val="left"/>
      </w:pPr>
    </w:tblStylePr>
  </w:style>
  <w:style w:type="paragraph" w:customStyle="1" w:styleId="af1">
    <w:name w:val="Текст в таблице"/>
    <w:rsid w:val="009D2516"/>
    <w:pPr>
      <w:jc w:val="center"/>
    </w:pPr>
    <w:rPr>
      <w:sz w:val="24"/>
    </w:rPr>
  </w:style>
  <w:style w:type="paragraph" w:customStyle="1" w:styleId="af2">
    <w:name w:val="Текст в таблице по левому краю"/>
    <w:rsid w:val="00F41E6C"/>
    <w:rPr>
      <w:sz w:val="24"/>
    </w:rPr>
  </w:style>
  <w:style w:type="paragraph" w:customStyle="1" w:styleId="a">
    <w:name w:val="Дефис в таблице"/>
    <w:rsid w:val="00F41E6C"/>
    <w:pPr>
      <w:numPr>
        <w:numId w:val="2"/>
      </w:numPr>
      <w:tabs>
        <w:tab w:val="left" w:pos="284"/>
      </w:tabs>
      <w:spacing w:line="288" w:lineRule="auto"/>
    </w:pPr>
    <w:rPr>
      <w:sz w:val="24"/>
    </w:rPr>
  </w:style>
  <w:style w:type="paragraph" w:customStyle="1" w:styleId="af3">
    <w:name w:val="Текст в таблице по центру"/>
    <w:rsid w:val="00F41E6C"/>
    <w:pPr>
      <w:jc w:val="center"/>
    </w:pPr>
    <w:rPr>
      <w:sz w:val="24"/>
    </w:rPr>
  </w:style>
  <w:style w:type="table" w:styleId="af4">
    <w:name w:val="Table Grid"/>
    <w:basedOn w:val="a9"/>
    <w:rsid w:val="00F41E6C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Дефис с отступом 1"/>
    <w:rsid w:val="00F41E6C"/>
    <w:pPr>
      <w:numPr>
        <w:numId w:val="3"/>
      </w:numPr>
      <w:tabs>
        <w:tab w:val="left" w:pos="1332"/>
      </w:tabs>
      <w:spacing w:line="288" w:lineRule="auto"/>
    </w:pPr>
    <w:rPr>
      <w:noProof/>
      <w:sz w:val="24"/>
      <w:szCs w:val="24"/>
    </w:rPr>
  </w:style>
  <w:style w:type="paragraph" w:customStyle="1" w:styleId="2">
    <w:name w:val="Дефис с отступом 2"/>
    <w:rsid w:val="00F41E6C"/>
    <w:pPr>
      <w:numPr>
        <w:numId w:val="4"/>
      </w:numPr>
      <w:spacing w:line="288" w:lineRule="auto"/>
    </w:pPr>
    <w:rPr>
      <w:sz w:val="24"/>
      <w:szCs w:val="24"/>
    </w:rPr>
  </w:style>
  <w:style w:type="character" w:styleId="af5">
    <w:name w:val="Hyperlink"/>
    <w:uiPriority w:val="99"/>
    <w:rsid w:val="00F41E6C"/>
    <w:rPr>
      <w:color w:val="0000FF"/>
      <w:u w:val="single"/>
    </w:rPr>
  </w:style>
  <w:style w:type="character" w:customStyle="1" w:styleId="11">
    <w:name w:val="Заголовок 1 Знак"/>
    <w:link w:val="10"/>
    <w:rsid w:val="009B0E3D"/>
    <w:rPr>
      <w:kern w:val="28"/>
      <w:sz w:val="24"/>
      <w:szCs w:val="28"/>
      <w:u w:val="single"/>
      <w:lang w:val="en-US"/>
    </w:rPr>
  </w:style>
  <w:style w:type="character" w:customStyle="1" w:styleId="30">
    <w:name w:val="Заголовок 3 Знак"/>
    <w:link w:val="3"/>
    <w:rsid w:val="00520D75"/>
    <w:rPr>
      <w:sz w:val="24"/>
      <w:szCs w:val="24"/>
    </w:rPr>
  </w:style>
  <w:style w:type="character" w:customStyle="1" w:styleId="50">
    <w:name w:val="Заголовок 5 Знак"/>
    <w:link w:val="5"/>
    <w:rsid w:val="00F41E6C"/>
    <w:rPr>
      <w:bCs/>
      <w:iCs/>
      <w:sz w:val="24"/>
      <w:szCs w:val="26"/>
    </w:rPr>
  </w:style>
  <w:style w:type="paragraph" w:styleId="af6">
    <w:name w:val="caption"/>
    <w:basedOn w:val="a7"/>
    <w:next w:val="40"/>
    <w:qFormat/>
    <w:rsid w:val="00F41E6C"/>
    <w:pPr>
      <w:spacing w:after="40" w:line="240" w:lineRule="auto"/>
      <w:ind w:left="1248" w:right="170" w:hanging="964"/>
    </w:pPr>
    <w:rPr>
      <w:bCs/>
    </w:rPr>
  </w:style>
  <w:style w:type="paragraph" w:customStyle="1" w:styleId="a0">
    <w:name w:val="Название таблицы"/>
    <w:next w:val="40"/>
    <w:link w:val="af7"/>
    <w:autoRedefine/>
    <w:rsid w:val="00F41E6C"/>
    <w:pPr>
      <w:numPr>
        <w:numId w:val="6"/>
      </w:numPr>
      <w:adjustRightInd w:val="0"/>
      <w:spacing w:after="40"/>
      <w:ind w:right="170"/>
      <w:jc w:val="both"/>
      <w:textAlignment w:val="baseline"/>
    </w:pPr>
    <w:rPr>
      <w:rFonts w:cs="Arial"/>
      <w:sz w:val="24"/>
      <w:szCs w:val="18"/>
      <w:lang w:val="en-US"/>
    </w:rPr>
  </w:style>
  <w:style w:type="character" w:customStyle="1" w:styleId="af7">
    <w:name w:val="Название таблицы Знак"/>
    <w:link w:val="a0"/>
    <w:rsid w:val="00F41E6C"/>
    <w:rPr>
      <w:rFonts w:cs="Arial"/>
      <w:sz w:val="24"/>
      <w:szCs w:val="18"/>
      <w:lang w:val="en-US"/>
    </w:rPr>
  </w:style>
  <w:style w:type="character" w:styleId="af8">
    <w:name w:val="page number"/>
    <w:rsid w:val="00F41E6C"/>
  </w:style>
  <w:style w:type="paragraph" w:customStyle="1" w:styleId="a1">
    <w:name w:val="Нумер.список_русские_буквы"/>
    <w:basedOn w:val="a7"/>
    <w:rsid w:val="00F41E6C"/>
    <w:pPr>
      <w:numPr>
        <w:numId w:val="7"/>
      </w:numPr>
      <w:tabs>
        <w:tab w:val="left" w:pos="851"/>
      </w:tabs>
      <w:jc w:val="left"/>
    </w:pPr>
    <w:rPr>
      <w:szCs w:val="20"/>
    </w:rPr>
  </w:style>
  <w:style w:type="paragraph" w:customStyle="1" w:styleId="af9">
    <w:name w:val="Нумерация списка"/>
    <w:basedOn w:val="a7"/>
    <w:rsid w:val="00F41E6C"/>
    <w:pPr>
      <w:tabs>
        <w:tab w:val="left" w:pos="851"/>
      </w:tabs>
    </w:pPr>
    <w:rPr>
      <w:lang w:val="en-US"/>
    </w:rPr>
  </w:style>
  <w:style w:type="paragraph" w:customStyle="1" w:styleId="a5">
    <w:name w:val="Нумерация списка с точкой"/>
    <w:basedOn w:val="a7"/>
    <w:rsid w:val="00F41E6C"/>
    <w:pPr>
      <w:numPr>
        <w:numId w:val="9"/>
      </w:numPr>
      <w:tabs>
        <w:tab w:val="left" w:pos="851"/>
      </w:tabs>
    </w:pPr>
  </w:style>
  <w:style w:type="paragraph" w:customStyle="1" w:styleId="a4">
    <w:name w:val="Нумерация списка со скобкой"/>
    <w:basedOn w:val="a7"/>
    <w:rsid w:val="00F41E6C"/>
    <w:pPr>
      <w:numPr>
        <w:numId w:val="10"/>
      </w:numPr>
      <w:tabs>
        <w:tab w:val="left" w:pos="851"/>
      </w:tabs>
    </w:pPr>
    <w:rPr>
      <w:lang w:val="en-US"/>
    </w:rPr>
  </w:style>
  <w:style w:type="paragraph" w:customStyle="1" w:styleId="a6">
    <w:name w:val="Нумеров. список"/>
    <w:basedOn w:val="a7"/>
    <w:rsid w:val="00F41E6C"/>
    <w:pPr>
      <w:numPr>
        <w:numId w:val="11"/>
      </w:numPr>
      <w:tabs>
        <w:tab w:val="left" w:pos="284"/>
        <w:tab w:val="left" w:pos="851"/>
      </w:tabs>
    </w:pPr>
    <w:rPr>
      <w:lang w:val="en-US"/>
    </w:rPr>
  </w:style>
  <w:style w:type="character" w:customStyle="1" w:styleId="41">
    <w:name w:val="Обычный А4 Знак"/>
    <w:link w:val="40"/>
    <w:rsid w:val="00F41E6C"/>
    <w:rPr>
      <w:sz w:val="24"/>
      <w:szCs w:val="24"/>
    </w:rPr>
  </w:style>
  <w:style w:type="paragraph" w:customStyle="1" w:styleId="43">
    <w:name w:val="Обычный А4 курсив"/>
    <w:basedOn w:val="40"/>
    <w:qFormat/>
    <w:rsid w:val="00F41E6C"/>
    <w:rPr>
      <w:i/>
    </w:rPr>
  </w:style>
  <w:style w:type="paragraph" w:customStyle="1" w:styleId="44">
    <w:name w:val="Обычный А4 полужирный"/>
    <w:basedOn w:val="40"/>
    <w:qFormat/>
    <w:rsid w:val="00F41E6C"/>
    <w:rPr>
      <w:b/>
    </w:rPr>
  </w:style>
  <w:style w:type="paragraph" w:customStyle="1" w:styleId="45">
    <w:name w:val="Обычный А4 полужирный курсив"/>
    <w:basedOn w:val="40"/>
    <w:qFormat/>
    <w:rsid w:val="00F41E6C"/>
    <w:rPr>
      <w:b/>
      <w:i/>
    </w:rPr>
  </w:style>
  <w:style w:type="paragraph" w:styleId="afa">
    <w:name w:val="table of figures"/>
    <w:basedOn w:val="a7"/>
    <w:next w:val="a7"/>
    <w:rsid w:val="00F41E6C"/>
    <w:pPr>
      <w:ind w:left="1304" w:right="567" w:hanging="1304"/>
      <w:jc w:val="left"/>
    </w:pPr>
  </w:style>
  <w:style w:type="paragraph" w:customStyle="1" w:styleId="a3">
    <w:name w:val="Подписи к рисункам"/>
    <w:next w:val="40"/>
    <w:rsid w:val="00F41E6C"/>
    <w:pPr>
      <w:numPr>
        <w:numId w:val="12"/>
      </w:numPr>
      <w:ind w:right="170"/>
      <w:jc w:val="center"/>
    </w:pPr>
    <w:rPr>
      <w:sz w:val="24"/>
      <w:szCs w:val="24"/>
    </w:rPr>
  </w:style>
  <w:style w:type="paragraph" w:customStyle="1" w:styleId="afb">
    <w:name w:val="Таблица"/>
    <w:basedOn w:val="a7"/>
    <w:rsid w:val="00F41E6C"/>
    <w:pPr>
      <w:spacing w:line="240" w:lineRule="auto"/>
    </w:pPr>
    <w:rPr>
      <w:szCs w:val="20"/>
    </w:rPr>
  </w:style>
  <w:style w:type="table" w:customStyle="1" w:styleId="afc">
    <w:name w:val="ТаблицыЧертежиПриложения"/>
    <w:basedOn w:val="a9"/>
    <w:rsid w:val="00F41E6C"/>
    <w:pPr>
      <w:jc w:val="center"/>
    </w:pPr>
    <w:tblPr>
      <w:tblInd w:w="-170" w:type="dxa"/>
    </w:tblPr>
    <w:tcPr>
      <w:vAlign w:val="center"/>
    </w:tcPr>
    <w:tblStylePr w:type="firstCol">
      <w:pPr>
        <w:jc w:val="center"/>
      </w:pPr>
    </w:tblStylePr>
    <w:tblStylePr w:type="lastCol">
      <w:pPr>
        <w:jc w:val="right"/>
      </w:pPr>
    </w:tblStylePr>
  </w:style>
  <w:style w:type="paragraph" w:customStyle="1" w:styleId="13">
    <w:name w:val="Заголовок 1а"/>
    <w:basedOn w:val="10"/>
    <w:link w:val="14"/>
    <w:qFormat/>
    <w:rsid w:val="009B0E3D"/>
    <w:pPr>
      <w:pageBreakBefore w:val="0"/>
    </w:pPr>
    <w:rPr>
      <w:lang w:val="ru-RU"/>
    </w:rPr>
  </w:style>
  <w:style w:type="character" w:customStyle="1" w:styleId="14">
    <w:name w:val="Заголовок 1а Знак"/>
    <w:basedOn w:val="11"/>
    <w:link w:val="13"/>
    <w:rsid w:val="009B0E3D"/>
    <w:rPr>
      <w:kern w:val="28"/>
      <w:sz w:val="24"/>
      <w:szCs w:val="2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_STANDART\WORD\TEMPL\&#1041;&#1050;\&#1057;&#1087;&#1077;&#1094;&#1080;&#1092;&#1080;&#1082;&#1072;&#1094;&#1080;&#1103;%20(&#1082;&#1088;&#1086;&#1084;&#1077;%20&#1082;&#1086;&#1088;&#1087;&#1091;&#1089;&#1072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EB9D4-5E6B-4F35-8443-E1A5322E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(кроме корпуса)</Template>
  <TotalTime>42</TotalTime>
  <Pages>6</Pages>
  <Words>448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Спецификация_заказная_А3</vt:lpstr>
    </vt:vector>
  </TitlesOfParts>
  <Company>ООО "Волгограднефнепроект"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Спецификация_заказная_А3</dc:title>
  <dc:creator>Чекункова Юлия Борисовна</dc:creator>
  <cp:lastModifiedBy>Чекункова Юлия Борисовна</cp:lastModifiedBy>
  <cp:revision>3</cp:revision>
  <cp:lastPrinted>2016-07-07T12:31:00Z</cp:lastPrinted>
  <dcterms:created xsi:type="dcterms:W3CDTF">2017-04-28T05:55:00Z</dcterms:created>
  <dcterms:modified xsi:type="dcterms:W3CDTF">2017-04-28T10:42:00Z</dcterms:modified>
</cp:coreProperties>
</file>