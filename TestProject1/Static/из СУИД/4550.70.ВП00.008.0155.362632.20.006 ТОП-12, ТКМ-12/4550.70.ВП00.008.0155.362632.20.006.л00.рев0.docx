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F67" w:rsidRDefault="00340F67" w:rsidP="002F43DD">
      <w:pPr>
        <w:pStyle w:val="40"/>
      </w:pPr>
    </w:p>
    <w:p w:rsidR="005758D0" w:rsidRDefault="005758D0" w:rsidP="002F43DD">
      <w:pPr>
        <w:pStyle w:val="40"/>
      </w:pPr>
    </w:p>
    <w:p w:rsidR="005758D0" w:rsidRDefault="005758D0" w:rsidP="002F43DD">
      <w:pPr>
        <w:pStyle w:val="40"/>
      </w:pPr>
    </w:p>
    <w:p w:rsidR="001D6ED0" w:rsidRDefault="001D6ED0" w:rsidP="002F43DD">
      <w:pPr>
        <w:pStyle w:val="40"/>
      </w:pPr>
    </w:p>
    <w:tbl>
      <w:tblPr>
        <w:tblW w:w="9809" w:type="dxa"/>
        <w:tblInd w:w="-170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12" w:space="0" w:color="000000"/>
          <w:insideH w:val="single" w:sz="4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814"/>
        <w:gridCol w:w="680"/>
        <w:gridCol w:w="2098"/>
        <w:gridCol w:w="1588"/>
        <w:gridCol w:w="964"/>
        <w:gridCol w:w="964"/>
        <w:gridCol w:w="964"/>
      </w:tblGrid>
      <w:tr w:rsidR="00525153" w:rsidRPr="006C7287" w:rsidTr="00C17667">
        <w:trPr>
          <w:trHeight w:hRule="exact" w:val="454"/>
        </w:trPr>
        <w:tc>
          <w:tcPr>
            <w:tcW w:w="737" w:type="dxa"/>
            <w:tcBorders>
              <w:top w:val="single" w:sz="12" w:space="0" w:color="000000"/>
              <w:left w:val="nil"/>
            </w:tcBorders>
            <w:shd w:val="clear" w:color="auto" w:fill="auto"/>
            <w:noWrap/>
            <w:vAlign w:val="center"/>
            <w:hideMark/>
          </w:tcPr>
          <w:p w:rsidR="00525153" w:rsidRPr="00525153" w:rsidRDefault="00525153" w:rsidP="00CC1802">
            <w:pPr>
              <w:pStyle w:val="af3"/>
            </w:pPr>
          </w:p>
        </w:tc>
        <w:tc>
          <w:tcPr>
            <w:tcW w:w="1814" w:type="dxa"/>
            <w:tcBorders>
              <w:top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525153" w:rsidRPr="00525153" w:rsidRDefault="00525153" w:rsidP="00CC1802">
            <w:pPr>
              <w:pStyle w:val="af3"/>
            </w:pPr>
          </w:p>
        </w:tc>
        <w:tc>
          <w:tcPr>
            <w:tcW w:w="680" w:type="dxa"/>
            <w:tcBorders>
              <w:top w:val="single" w:sz="12" w:space="0" w:color="000000"/>
            </w:tcBorders>
            <w:shd w:val="clear" w:color="auto" w:fill="auto"/>
            <w:noWrap/>
            <w:vAlign w:val="center"/>
          </w:tcPr>
          <w:p w:rsidR="00525153" w:rsidRPr="00525153" w:rsidRDefault="00525153" w:rsidP="00CC1802">
            <w:pPr>
              <w:pStyle w:val="af3"/>
              <w:rPr>
                <w:szCs w:val="28"/>
                <w:lang w:val="en-US"/>
              </w:rPr>
            </w:pPr>
          </w:p>
        </w:tc>
        <w:tc>
          <w:tcPr>
            <w:tcW w:w="2098" w:type="dxa"/>
            <w:tcBorders>
              <w:top w:val="single" w:sz="12" w:space="0" w:color="000000"/>
            </w:tcBorders>
            <w:shd w:val="clear" w:color="auto" w:fill="auto"/>
            <w:noWrap/>
            <w:vAlign w:val="center"/>
          </w:tcPr>
          <w:p w:rsidR="00525153" w:rsidRPr="00525153" w:rsidRDefault="00525153" w:rsidP="00CC1802">
            <w:pPr>
              <w:pStyle w:val="af3"/>
              <w:rPr>
                <w:szCs w:val="28"/>
                <w:lang w:val="en-US"/>
              </w:rPr>
            </w:pPr>
          </w:p>
        </w:tc>
        <w:tc>
          <w:tcPr>
            <w:tcW w:w="1588" w:type="dxa"/>
            <w:tcBorders>
              <w:top w:val="single" w:sz="12" w:space="0" w:color="000000"/>
            </w:tcBorders>
            <w:shd w:val="clear" w:color="auto" w:fill="auto"/>
            <w:noWrap/>
            <w:vAlign w:val="center"/>
          </w:tcPr>
          <w:p w:rsidR="00525153" w:rsidRPr="00525153" w:rsidRDefault="00525153" w:rsidP="00CC1802">
            <w:pPr>
              <w:pStyle w:val="af3"/>
              <w:rPr>
                <w:szCs w:val="28"/>
                <w:lang w:val="en-US"/>
              </w:rPr>
            </w:pPr>
          </w:p>
        </w:tc>
        <w:tc>
          <w:tcPr>
            <w:tcW w:w="964" w:type="dxa"/>
            <w:tcBorders>
              <w:top w:val="single" w:sz="12" w:space="0" w:color="000000"/>
            </w:tcBorders>
            <w:shd w:val="clear" w:color="auto" w:fill="auto"/>
            <w:noWrap/>
            <w:vAlign w:val="center"/>
          </w:tcPr>
          <w:p w:rsidR="00525153" w:rsidRPr="00525153" w:rsidRDefault="00525153" w:rsidP="00CC1802">
            <w:pPr>
              <w:pStyle w:val="af3"/>
              <w:rPr>
                <w:szCs w:val="28"/>
                <w:lang w:val="en-US"/>
              </w:rPr>
            </w:pPr>
          </w:p>
        </w:tc>
        <w:tc>
          <w:tcPr>
            <w:tcW w:w="964" w:type="dxa"/>
            <w:tcBorders>
              <w:top w:val="single" w:sz="12" w:space="0" w:color="000000"/>
            </w:tcBorders>
            <w:shd w:val="clear" w:color="auto" w:fill="auto"/>
            <w:noWrap/>
            <w:vAlign w:val="center"/>
          </w:tcPr>
          <w:p w:rsidR="00525153" w:rsidRPr="00525153" w:rsidRDefault="00525153" w:rsidP="00CC1802">
            <w:pPr>
              <w:pStyle w:val="af3"/>
              <w:rPr>
                <w:szCs w:val="28"/>
                <w:lang w:val="en-US"/>
              </w:rPr>
            </w:pPr>
          </w:p>
        </w:tc>
        <w:tc>
          <w:tcPr>
            <w:tcW w:w="964" w:type="dxa"/>
            <w:tcBorders>
              <w:top w:val="single" w:sz="12" w:space="0" w:color="000000"/>
            </w:tcBorders>
            <w:shd w:val="clear" w:color="auto" w:fill="auto"/>
            <w:noWrap/>
            <w:vAlign w:val="center"/>
          </w:tcPr>
          <w:p w:rsidR="00525153" w:rsidRPr="00525153" w:rsidRDefault="00525153" w:rsidP="00CC1802">
            <w:pPr>
              <w:pStyle w:val="af3"/>
              <w:rPr>
                <w:szCs w:val="28"/>
                <w:lang w:val="en-US"/>
              </w:rPr>
            </w:pPr>
          </w:p>
        </w:tc>
      </w:tr>
      <w:tr w:rsidR="00791175" w:rsidRPr="006C7287" w:rsidTr="00C17667">
        <w:trPr>
          <w:trHeight w:hRule="exact" w:val="454"/>
        </w:trPr>
        <w:tc>
          <w:tcPr>
            <w:tcW w:w="737" w:type="dxa"/>
            <w:tcBorders>
              <w:top w:val="single" w:sz="12" w:space="0" w:color="000000"/>
              <w:left w:val="nil"/>
            </w:tcBorders>
            <w:shd w:val="clear" w:color="auto" w:fill="auto"/>
            <w:noWrap/>
            <w:vAlign w:val="center"/>
            <w:hideMark/>
          </w:tcPr>
          <w:p w:rsidR="00791175" w:rsidRPr="00525153" w:rsidRDefault="00791175" w:rsidP="00CC1802">
            <w:pPr>
              <w:pStyle w:val="af3"/>
            </w:pPr>
          </w:p>
        </w:tc>
        <w:tc>
          <w:tcPr>
            <w:tcW w:w="1814" w:type="dxa"/>
            <w:tcBorders>
              <w:top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91175" w:rsidRPr="00525153" w:rsidRDefault="00791175" w:rsidP="00CC1802">
            <w:pPr>
              <w:pStyle w:val="af3"/>
            </w:pPr>
          </w:p>
        </w:tc>
        <w:tc>
          <w:tcPr>
            <w:tcW w:w="680" w:type="dxa"/>
            <w:tcBorders>
              <w:top w:val="single" w:sz="12" w:space="0" w:color="000000"/>
            </w:tcBorders>
            <w:shd w:val="clear" w:color="auto" w:fill="auto"/>
            <w:noWrap/>
            <w:vAlign w:val="center"/>
          </w:tcPr>
          <w:p w:rsidR="00791175" w:rsidRPr="00525153" w:rsidRDefault="00791175" w:rsidP="00CC1802">
            <w:pPr>
              <w:pStyle w:val="af3"/>
              <w:rPr>
                <w:szCs w:val="28"/>
                <w:lang w:val="en-US"/>
              </w:rPr>
            </w:pPr>
          </w:p>
        </w:tc>
        <w:tc>
          <w:tcPr>
            <w:tcW w:w="2098" w:type="dxa"/>
            <w:tcBorders>
              <w:top w:val="single" w:sz="12" w:space="0" w:color="000000"/>
            </w:tcBorders>
            <w:shd w:val="clear" w:color="auto" w:fill="auto"/>
            <w:noWrap/>
            <w:vAlign w:val="center"/>
          </w:tcPr>
          <w:p w:rsidR="00791175" w:rsidRPr="00525153" w:rsidRDefault="00791175" w:rsidP="00CC1802">
            <w:pPr>
              <w:pStyle w:val="af3"/>
              <w:rPr>
                <w:szCs w:val="28"/>
                <w:lang w:val="en-US"/>
              </w:rPr>
            </w:pPr>
          </w:p>
        </w:tc>
        <w:tc>
          <w:tcPr>
            <w:tcW w:w="1588" w:type="dxa"/>
            <w:tcBorders>
              <w:top w:val="single" w:sz="12" w:space="0" w:color="000000"/>
            </w:tcBorders>
            <w:shd w:val="clear" w:color="auto" w:fill="auto"/>
            <w:noWrap/>
            <w:vAlign w:val="center"/>
          </w:tcPr>
          <w:p w:rsidR="00791175" w:rsidRPr="00525153" w:rsidRDefault="00791175" w:rsidP="00CC1802">
            <w:pPr>
              <w:pStyle w:val="af3"/>
              <w:rPr>
                <w:szCs w:val="28"/>
                <w:lang w:val="en-US"/>
              </w:rPr>
            </w:pPr>
          </w:p>
        </w:tc>
        <w:tc>
          <w:tcPr>
            <w:tcW w:w="964" w:type="dxa"/>
            <w:tcBorders>
              <w:top w:val="single" w:sz="12" w:space="0" w:color="000000"/>
            </w:tcBorders>
            <w:shd w:val="clear" w:color="auto" w:fill="auto"/>
            <w:noWrap/>
            <w:vAlign w:val="center"/>
          </w:tcPr>
          <w:p w:rsidR="00791175" w:rsidRPr="00525153" w:rsidRDefault="00791175" w:rsidP="00CC1802">
            <w:pPr>
              <w:pStyle w:val="af3"/>
              <w:rPr>
                <w:szCs w:val="28"/>
                <w:lang w:val="en-US"/>
              </w:rPr>
            </w:pPr>
          </w:p>
        </w:tc>
        <w:tc>
          <w:tcPr>
            <w:tcW w:w="964" w:type="dxa"/>
            <w:tcBorders>
              <w:top w:val="single" w:sz="12" w:space="0" w:color="000000"/>
            </w:tcBorders>
            <w:shd w:val="clear" w:color="auto" w:fill="auto"/>
            <w:noWrap/>
            <w:vAlign w:val="center"/>
          </w:tcPr>
          <w:p w:rsidR="00791175" w:rsidRPr="00525153" w:rsidRDefault="00791175" w:rsidP="00CC1802">
            <w:pPr>
              <w:pStyle w:val="af3"/>
              <w:rPr>
                <w:szCs w:val="28"/>
                <w:lang w:val="en-US"/>
              </w:rPr>
            </w:pPr>
          </w:p>
        </w:tc>
        <w:tc>
          <w:tcPr>
            <w:tcW w:w="964" w:type="dxa"/>
            <w:tcBorders>
              <w:top w:val="single" w:sz="12" w:space="0" w:color="000000"/>
            </w:tcBorders>
            <w:shd w:val="clear" w:color="auto" w:fill="auto"/>
            <w:noWrap/>
            <w:vAlign w:val="center"/>
          </w:tcPr>
          <w:p w:rsidR="00791175" w:rsidRPr="00525153" w:rsidRDefault="00791175" w:rsidP="00CC1802">
            <w:pPr>
              <w:pStyle w:val="af3"/>
              <w:rPr>
                <w:szCs w:val="28"/>
                <w:lang w:val="en-US"/>
              </w:rPr>
            </w:pPr>
          </w:p>
        </w:tc>
      </w:tr>
      <w:tr w:rsidR="00791175" w:rsidRPr="006C7287" w:rsidTr="00C17667">
        <w:trPr>
          <w:trHeight w:hRule="exact" w:val="454"/>
        </w:trPr>
        <w:tc>
          <w:tcPr>
            <w:tcW w:w="737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91175" w:rsidRPr="00525153" w:rsidRDefault="00791175" w:rsidP="00CC1802">
            <w:pPr>
              <w:pStyle w:val="af3"/>
            </w:pPr>
          </w:p>
        </w:tc>
        <w:tc>
          <w:tcPr>
            <w:tcW w:w="181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91175" w:rsidRPr="00525153" w:rsidRDefault="00791175" w:rsidP="00CC1802">
            <w:pPr>
              <w:pStyle w:val="af3"/>
            </w:pPr>
          </w:p>
        </w:tc>
        <w:tc>
          <w:tcPr>
            <w:tcW w:w="6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791175" w:rsidRPr="00525153" w:rsidRDefault="00791175" w:rsidP="00CC1802">
            <w:pPr>
              <w:pStyle w:val="af3"/>
              <w:rPr>
                <w:szCs w:val="28"/>
                <w:lang w:val="en-US"/>
              </w:rPr>
            </w:pPr>
          </w:p>
        </w:tc>
        <w:tc>
          <w:tcPr>
            <w:tcW w:w="209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791175" w:rsidRPr="00525153" w:rsidRDefault="00791175" w:rsidP="00CC1802">
            <w:pPr>
              <w:pStyle w:val="af3"/>
              <w:rPr>
                <w:szCs w:val="28"/>
                <w:lang w:val="en-US"/>
              </w:rPr>
            </w:pPr>
          </w:p>
        </w:tc>
        <w:tc>
          <w:tcPr>
            <w:tcW w:w="158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791175" w:rsidRPr="00525153" w:rsidRDefault="00791175" w:rsidP="00CC1802">
            <w:pPr>
              <w:pStyle w:val="af3"/>
              <w:rPr>
                <w:szCs w:val="28"/>
                <w:lang w:val="en-US"/>
              </w:rPr>
            </w:pPr>
          </w:p>
        </w:tc>
        <w:tc>
          <w:tcPr>
            <w:tcW w:w="96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791175" w:rsidRPr="00525153" w:rsidRDefault="00791175" w:rsidP="00CC1802">
            <w:pPr>
              <w:pStyle w:val="af3"/>
              <w:rPr>
                <w:szCs w:val="28"/>
                <w:lang w:val="en-US"/>
              </w:rPr>
            </w:pPr>
          </w:p>
        </w:tc>
        <w:tc>
          <w:tcPr>
            <w:tcW w:w="96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791175" w:rsidRPr="00525153" w:rsidRDefault="00791175" w:rsidP="00CC1802">
            <w:pPr>
              <w:pStyle w:val="af3"/>
              <w:rPr>
                <w:szCs w:val="28"/>
                <w:lang w:val="en-US"/>
              </w:rPr>
            </w:pPr>
          </w:p>
        </w:tc>
        <w:tc>
          <w:tcPr>
            <w:tcW w:w="96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791175" w:rsidRPr="00525153" w:rsidRDefault="00791175" w:rsidP="00CC1802">
            <w:pPr>
              <w:pStyle w:val="af3"/>
              <w:rPr>
                <w:szCs w:val="28"/>
                <w:lang w:val="en-US"/>
              </w:rPr>
            </w:pPr>
          </w:p>
        </w:tc>
      </w:tr>
      <w:tr w:rsidR="001159D4" w:rsidRPr="006C7287" w:rsidTr="00C17667">
        <w:trPr>
          <w:trHeight w:hRule="exact" w:val="454"/>
        </w:trPr>
        <w:tc>
          <w:tcPr>
            <w:tcW w:w="737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1159D4" w:rsidRPr="00525153" w:rsidRDefault="001159D4" w:rsidP="00CC1802">
            <w:pPr>
              <w:pStyle w:val="af3"/>
            </w:pPr>
          </w:p>
        </w:tc>
        <w:tc>
          <w:tcPr>
            <w:tcW w:w="181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1159D4" w:rsidRPr="00525153" w:rsidRDefault="001159D4" w:rsidP="00CC1802">
            <w:pPr>
              <w:pStyle w:val="af3"/>
            </w:pPr>
          </w:p>
        </w:tc>
        <w:tc>
          <w:tcPr>
            <w:tcW w:w="6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1159D4" w:rsidRPr="00525153" w:rsidRDefault="001159D4" w:rsidP="00CC1802">
            <w:pPr>
              <w:pStyle w:val="af3"/>
              <w:rPr>
                <w:szCs w:val="28"/>
                <w:lang w:val="en-US"/>
              </w:rPr>
            </w:pPr>
          </w:p>
        </w:tc>
        <w:tc>
          <w:tcPr>
            <w:tcW w:w="209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1159D4" w:rsidRDefault="001159D4" w:rsidP="001159D4">
            <w:pPr>
              <w:pStyle w:val="af3"/>
              <w:rPr>
                <w:szCs w:val="28"/>
              </w:rPr>
            </w:pPr>
            <w:r>
              <w:rPr>
                <w:szCs w:val="28"/>
              </w:rPr>
              <w:t>05030404</w:t>
            </w:r>
          </w:p>
        </w:tc>
        <w:tc>
          <w:tcPr>
            <w:tcW w:w="158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1159D4" w:rsidRDefault="001159D4">
            <w:pPr>
              <w:pStyle w:val="af3"/>
              <w:rPr>
                <w:szCs w:val="28"/>
                <w:lang w:val="en-US"/>
              </w:rPr>
            </w:pPr>
            <w:r>
              <w:rPr>
                <w:rStyle w:val="js-smack-converteroutput"/>
              </w:rPr>
              <w:t>0,0868</w:t>
            </w:r>
          </w:p>
        </w:tc>
        <w:tc>
          <w:tcPr>
            <w:tcW w:w="96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1159D4" w:rsidRDefault="001159D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-7</w:t>
            </w:r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982</w:t>
            </w:r>
          </w:p>
        </w:tc>
        <w:tc>
          <w:tcPr>
            <w:tcW w:w="96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1159D4" w:rsidRDefault="001159D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-5</w:t>
            </w:r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561</w:t>
            </w:r>
          </w:p>
        </w:tc>
        <w:tc>
          <w:tcPr>
            <w:tcW w:w="96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1159D4" w:rsidRDefault="001159D4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316</w:t>
            </w:r>
          </w:p>
        </w:tc>
      </w:tr>
      <w:tr w:rsidR="0043746B" w:rsidRPr="006C7287" w:rsidTr="001D4595">
        <w:trPr>
          <w:trHeight w:hRule="exact" w:val="454"/>
        </w:trPr>
        <w:tc>
          <w:tcPr>
            <w:tcW w:w="737" w:type="dxa"/>
            <w:vMerge w:val="restart"/>
            <w:tcBorders>
              <w:top w:val="single" w:sz="12" w:space="0" w:color="000000"/>
              <w:left w:val="nil"/>
            </w:tcBorders>
            <w:shd w:val="clear" w:color="auto" w:fill="auto"/>
            <w:vAlign w:val="center"/>
            <w:hideMark/>
          </w:tcPr>
          <w:p w:rsidR="0043746B" w:rsidRPr="001339BF" w:rsidRDefault="0043746B" w:rsidP="006D05EF">
            <w:pPr>
              <w:jc w:val="center"/>
            </w:pPr>
            <w:r w:rsidRPr="001339BF">
              <w:t>Лит</w:t>
            </w:r>
            <w:proofErr w:type="gramStart"/>
            <w:r w:rsidRPr="001339BF">
              <w:t>.</w:t>
            </w:r>
            <w:proofErr w:type="gramEnd"/>
            <w:r w:rsidRPr="006C7287">
              <w:t xml:space="preserve"> </w:t>
            </w:r>
            <w:proofErr w:type="gramStart"/>
            <w:r w:rsidRPr="001339BF">
              <w:t>и</w:t>
            </w:r>
            <w:proofErr w:type="gramEnd"/>
            <w:r w:rsidRPr="001339BF">
              <w:t>зм.</w:t>
            </w:r>
          </w:p>
        </w:tc>
        <w:tc>
          <w:tcPr>
            <w:tcW w:w="1814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  <w:hideMark/>
          </w:tcPr>
          <w:p w:rsidR="0043746B" w:rsidRPr="001339BF" w:rsidRDefault="0043746B" w:rsidP="006D05EF">
            <w:pPr>
              <w:jc w:val="center"/>
            </w:pPr>
            <w:r w:rsidRPr="001339BF">
              <w:t>Ограничение годности</w:t>
            </w:r>
          </w:p>
        </w:tc>
        <w:tc>
          <w:tcPr>
            <w:tcW w:w="68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  <w:hideMark/>
          </w:tcPr>
          <w:p w:rsidR="0043746B" w:rsidRPr="001339BF" w:rsidRDefault="0043746B" w:rsidP="006D05EF">
            <w:pPr>
              <w:jc w:val="center"/>
            </w:pPr>
            <w:r w:rsidRPr="001339BF">
              <w:t>Стр.</w:t>
            </w:r>
            <w:r w:rsidRPr="006C7287">
              <w:t xml:space="preserve"> </w:t>
            </w:r>
            <w:r w:rsidRPr="001339BF">
              <w:t>р-н</w:t>
            </w:r>
          </w:p>
        </w:tc>
        <w:tc>
          <w:tcPr>
            <w:tcW w:w="2098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  <w:hideMark/>
          </w:tcPr>
          <w:p w:rsidR="0043746B" w:rsidRPr="001339BF" w:rsidRDefault="0043746B" w:rsidP="006D05EF">
            <w:pPr>
              <w:jc w:val="center"/>
            </w:pPr>
            <w:r w:rsidRPr="001339BF">
              <w:t>Код статьи</w:t>
            </w:r>
          </w:p>
        </w:tc>
        <w:tc>
          <w:tcPr>
            <w:tcW w:w="1588" w:type="dxa"/>
            <w:vMerge w:val="restart"/>
            <w:tcBorders>
              <w:top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43746B" w:rsidRPr="001339BF" w:rsidRDefault="0043746B" w:rsidP="006D05EF">
            <w:pPr>
              <w:jc w:val="center"/>
            </w:pPr>
            <w:r w:rsidRPr="001339BF">
              <w:t>М</w:t>
            </w:r>
          </w:p>
        </w:tc>
        <w:tc>
          <w:tcPr>
            <w:tcW w:w="964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43746B" w:rsidRPr="001D4595" w:rsidRDefault="001159D4" w:rsidP="006D05EF">
            <w:pPr>
              <w:jc w:val="center"/>
            </w:pPr>
            <w:r>
              <w:t>Х, от</w:t>
            </w:r>
            <w:r w:rsidR="00570ECD" w:rsidRPr="00570ECD">
              <w:t xml:space="preserve"> 10 </w:t>
            </w:r>
            <w:proofErr w:type="spellStart"/>
            <w:r w:rsidR="00570ECD" w:rsidRPr="00570ECD">
              <w:t>шп</w:t>
            </w:r>
            <w:proofErr w:type="spellEnd"/>
            <w:r w:rsidR="00570ECD" w:rsidRPr="00570ECD">
              <w:t>. ВС</w:t>
            </w:r>
          </w:p>
        </w:tc>
        <w:tc>
          <w:tcPr>
            <w:tcW w:w="964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  <w:hideMark/>
          </w:tcPr>
          <w:p w:rsidR="0043746B" w:rsidRPr="001159D4" w:rsidRDefault="00CF7649" w:rsidP="006D05EF">
            <w:pPr>
              <w:jc w:val="center"/>
            </w:pPr>
            <w:r w:rsidRPr="00CF7649">
              <w:t>Y, от ДП</w:t>
            </w:r>
          </w:p>
        </w:tc>
        <w:tc>
          <w:tcPr>
            <w:tcW w:w="964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  <w:hideMark/>
          </w:tcPr>
          <w:p w:rsidR="0043746B" w:rsidRPr="00D20FF8" w:rsidRDefault="0043746B" w:rsidP="006D05EF">
            <w:pPr>
              <w:jc w:val="center"/>
              <w:rPr>
                <w:sz w:val="14"/>
                <w:szCs w:val="14"/>
                <w:highlight w:val="yellow"/>
              </w:rPr>
            </w:pPr>
            <w:r w:rsidRPr="00C17667">
              <w:t xml:space="preserve">Z, </w:t>
            </w:r>
            <w:r w:rsidR="00D20FF8" w:rsidRPr="00C17667">
              <w:t xml:space="preserve">от </w:t>
            </w:r>
            <w:r w:rsidR="00855971" w:rsidRPr="00C17667">
              <w:t xml:space="preserve">ОП </w:t>
            </w:r>
            <w:r w:rsidR="00D20FF8" w:rsidRPr="00C17667">
              <w:t>ВС</w:t>
            </w:r>
          </w:p>
        </w:tc>
      </w:tr>
      <w:tr w:rsidR="005F2EFF" w:rsidRPr="006C7287" w:rsidTr="00116418">
        <w:trPr>
          <w:trHeight w:val="454"/>
        </w:trPr>
        <w:tc>
          <w:tcPr>
            <w:tcW w:w="737" w:type="dxa"/>
            <w:vMerge/>
            <w:tcBorders>
              <w:top w:val="single" w:sz="12" w:space="0" w:color="000000"/>
              <w:left w:val="nil"/>
            </w:tcBorders>
            <w:shd w:val="clear" w:color="auto" w:fill="auto"/>
            <w:vAlign w:val="center"/>
            <w:hideMark/>
          </w:tcPr>
          <w:p w:rsidR="001339BF" w:rsidRPr="001339BF" w:rsidRDefault="001339BF" w:rsidP="006D05EF">
            <w:pPr>
              <w:jc w:val="center"/>
            </w:pPr>
          </w:p>
        </w:tc>
        <w:tc>
          <w:tcPr>
            <w:tcW w:w="1814" w:type="dxa"/>
            <w:vMerge/>
            <w:tcBorders>
              <w:top w:val="single" w:sz="12" w:space="0" w:color="000000"/>
            </w:tcBorders>
            <w:shd w:val="clear" w:color="auto" w:fill="auto"/>
            <w:vAlign w:val="center"/>
            <w:hideMark/>
          </w:tcPr>
          <w:p w:rsidR="001339BF" w:rsidRPr="001339BF" w:rsidRDefault="001339BF" w:rsidP="006D05EF">
            <w:pPr>
              <w:jc w:val="center"/>
            </w:pPr>
          </w:p>
        </w:tc>
        <w:tc>
          <w:tcPr>
            <w:tcW w:w="680" w:type="dxa"/>
            <w:vMerge/>
            <w:tcBorders>
              <w:top w:val="single" w:sz="12" w:space="0" w:color="000000"/>
            </w:tcBorders>
            <w:shd w:val="clear" w:color="auto" w:fill="auto"/>
            <w:vAlign w:val="center"/>
            <w:hideMark/>
          </w:tcPr>
          <w:p w:rsidR="001339BF" w:rsidRPr="001339BF" w:rsidRDefault="001339BF" w:rsidP="006D05EF">
            <w:pPr>
              <w:jc w:val="center"/>
            </w:pPr>
          </w:p>
        </w:tc>
        <w:tc>
          <w:tcPr>
            <w:tcW w:w="2098" w:type="dxa"/>
            <w:vMerge/>
            <w:tcBorders>
              <w:top w:val="single" w:sz="12" w:space="0" w:color="000000"/>
            </w:tcBorders>
            <w:shd w:val="clear" w:color="auto" w:fill="auto"/>
            <w:vAlign w:val="center"/>
            <w:hideMark/>
          </w:tcPr>
          <w:p w:rsidR="001339BF" w:rsidRPr="001339BF" w:rsidRDefault="001339BF" w:rsidP="006D05EF">
            <w:pPr>
              <w:jc w:val="center"/>
            </w:pPr>
          </w:p>
        </w:tc>
        <w:tc>
          <w:tcPr>
            <w:tcW w:w="1588" w:type="dxa"/>
            <w:vMerge/>
            <w:tcBorders>
              <w:top w:val="single" w:sz="12" w:space="0" w:color="000000"/>
            </w:tcBorders>
            <w:shd w:val="clear" w:color="auto" w:fill="auto"/>
            <w:vAlign w:val="center"/>
            <w:hideMark/>
          </w:tcPr>
          <w:p w:rsidR="001339BF" w:rsidRPr="001339BF" w:rsidRDefault="001339BF" w:rsidP="006D05EF">
            <w:pPr>
              <w:jc w:val="center"/>
            </w:pPr>
          </w:p>
        </w:tc>
        <w:tc>
          <w:tcPr>
            <w:tcW w:w="964" w:type="dxa"/>
            <w:vMerge/>
            <w:tcBorders>
              <w:top w:val="single" w:sz="12" w:space="0" w:color="000000"/>
            </w:tcBorders>
            <w:shd w:val="clear" w:color="auto" w:fill="auto"/>
            <w:vAlign w:val="center"/>
            <w:hideMark/>
          </w:tcPr>
          <w:p w:rsidR="001339BF" w:rsidRPr="001339BF" w:rsidRDefault="001339BF" w:rsidP="006D05EF">
            <w:pPr>
              <w:jc w:val="center"/>
            </w:pPr>
          </w:p>
        </w:tc>
        <w:tc>
          <w:tcPr>
            <w:tcW w:w="964" w:type="dxa"/>
            <w:vMerge/>
            <w:tcBorders>
              <w:top w:val="single" w:sz="12" w:space="0" w:color="000000"/>
            </w:tcBorders>
            <w:shd w:val="clear" w:color="auto" w:fill="auto"/>
            <w:vAlign w:val="center"/>
            <w:hideMark/>
          </w:tcPr>
          <w:p w:rsidR="001339BF" w:rsidRPr="001339BF" w:rsidRDefault="001339BF" w:rsidP="006D05EF">
            <w:pPr>
              <w:jc w:val="center"/>
            </w:pPr>
          </w:p>
        </w:tc>
        <w:tc>
          <w:tcPr>
            <w:tcW w:w="964" w:type="dxa"/>
            <w:vMerge/>
            <w:tcBorders>
              <w:top w:val="single" w:sz="12" w:space="0" w:color="000000"/>
            </w:tcBorders>
            <w:shd w:val="clear" w:color="auto" w:fill="auto"/>
            <w:vAlign w:val="center"/>
            <w:hideMark/>
          </w:tcPr>
          <w:p w:rsidR="001339BF" w:rsidRPr="001339BF" w:rsidRDefault="001339BF" w:rsidP="006D05EF">
            <w:pPr>
              <w:jc w:val="center"/>
              <w:rPr>
                <w:sz w:val="14"/>
                <w:szCs w:val="14"/>
              </w:rPr>
            </w:pPr>
          </w:p>
        </w:tc>
      </w:tr>
      <w:tr w:rsidR="005F2EFF" w:rsidRPr="006C7287" w:rsidTr="00525153">
        <w:trPr>
          <w:trHeight w:hRule="exact" w:val="454"/>
        </w:trPr>
        <w:tc>
          <w:tcPr>
            <w:tcW w:w="737" w:type="dxa"/>
            <w:vMerge/>
            <w:tcBorders>
              <w:top w:val="single" w:sz="12" w:space="0" w:color="000000"/>
              <w:left w:val="nil"/>
              <w:bottom w:val="single" w:sz="12" w:space="0" w:color="000000"/>
            </w:tcBorders>
            <w:shd w:val="clear" w:color="auto" w:fill="auto"/>
            <w:vAlign w:val="center"/>
            <w:hideMark/>
          </w:tcPr>
          <w:p w:rsidR="001339BF" w:rsidRPr="001339BF" w:rsidRDefault="001339BF" w:rsidP="006D05EF">
            <w:pPr>
              <w:jc w:val="center"/>
            </w:pPr>
          </w:p>
        </w:tc>
        <w:tc>
          <w:tcPr>
            <w:tcW w:w="1814" w:type="dxa"/>
            <w:vMerge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  <w:hideMark/>
          </w:tcPr>
          <w:p w:rsidR="001339BF" w:rsidRPr="001339BF" w:rsidRDefault="001339BF" w:rsidP="006D05EF">
            <w:pPr>
              <w:jc w:val="center"/>
            </w:pPr>
          </w:p>
        </w:tc>
        <w:tc>
          <w:tcPr>
            <w:tcW w:w="680" w:type="dxa"/>
            <w:vMerge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  <w:hideMark/>
          </w:tcPr>
          <w:p w:rsidR="001339BF" w:rsidRPr="001339BF" w:rsidRDefault="001339BF" w:rsidP="006D05EF">
            <w:pPr>
              <w:jc w:val="center"/>
            </w:pPr>
          </w:p>
        </w:tc>
        <w:tc>
          <w:tcPr>
            <w:tcW w:w="2098" w:type="dxa"/>
            <w:vMerge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  <w:hideMark/>
          </w:tcPr>
          <w:p w:rsidR="001339BF" w:rsidRPr="001339BF" w:rsidRDefault="001339BF" w:rsidP="006D05EF">
            <w:pPr>
              <w:jc w:val="center"/>
            </w:pPr>
          </w:p>
        </w:tc>
        <w:tc>
          <w:tcPr>
            <w:tcW w:w="158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1339BF" w:rsidRPr="001339BF" w:rsidRDefault="001339BF" w:rsidP="006D05EF">
            <w:pPr>
              <w:jc w:val="center"/>
            </w:pPr>
            <w:r w:rsidRPr="001339BF">
              <w:t>Масса,</w:t>
            </w:r>
            <w:r w:rsidR="00315CFA" w:rsidRPr="006C7287">
              <w:t xml:space="preserve"> </w:t>
            </w:r>
            <w:proofErr w:type="gramStart"/>
            <w:r w:rsidR="00D20FF8">
              <w:t>т</w:t>
            </w:r>
            <w:proofErr w:type="gramEnd"/>
          </w:p>
        </w:tc>
        <w:tc>
          <w:tcPr>
            <w:tcW w:w="2892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1339BF" w:rsidRPr="001339BF" w:rsidRDefault="001339BF" w:rsidP="006D05EF">
            <w:pPr>
              <w:jc w:val="center"/>
            </w:pPr>
            <w:r w:rsidRPr="001339BF">
              <w:t xml:space="preserve">Плечо, </w:t>
            </w:r>
            <w:proofErr w:type="gramStart"/>
            <w:r w:rsidRPr="001339BF">
              <w:t>м</w:t>
            </w:r>
            <w:proofErr w:type="gramEnd"/>
          </w:p>
        </w:tc>
      </w:tr>
      <w:tr w:rsidR="003C6453" w:rsidRPr="006C7287" w:rsidTr="003C6453">
        <w:trPr>
          <w:trHeight w:hRule="exact" w:val="851"/>
        </w:trPr>
        <w:tc>
          <w:tcPr>
            <w:tcW w:w="9809" w:type="dxa"/>
            <w:gridSpan w:val="8"/>
            <w:tcBorders>
              <w:top w:val="single" w:sz="12" w:space="0" w:color="000000"/>
              <w:left w:val="nil"/>
              <w:bottom w:val="single" w:sz="12" w:space="0" w:color="000000"/>
            </w:tcBorders>
            <w:shd w:val="clear" w:color="auto" w:fill="auto"/>
            <w:noWrap/>
            <w:vAlign w:val="center"/>
          </w:tcPr>
          <w:p w:rsidR="003C6453" w:rsidRPr="00A17D70" w:rsidRDefault="003C6453" w:rsidP="006D05EF">
            <w:pPr>
              <w:jc w:val="center"/>
            </w:pPr>
            <w:r w:rsidRPr="00A17D70">
              <w:t>Нагрузка масс по ОСТ 5Р.0206-2002</w:t>
            </w:r>
          </w:p>
        </w:tc>
      </w:tr>
    </w:tbl>
    <w:p w:rsidR="00883C25" w:rsidRPr="001159D4" w:rsidRDefault="00883C25" w:rsidP="00883C25">
      <w:pPr>
        <w:pStyle w:val="40"/>
      </w:pPr>
    </w:p>
    <w:p w:rsidR="00883C25" w:rsidRPr="001159D4" w:rsidRDefault="00883C25" w:rsidP="00883C25">
      <w:pPr>
        <w:pStyle w:val="40"/>
      </w:pPr>
    </w:p>
    <w:p w:rsidR="00340F67" w:rsidRPr="001159D4" w:rsidRDefault="00340F67" w:rsidP="00883C25">
      <w:pPr>
        <w:pStyle w:val="40"/>
        <w:ind w:left="11765"/>
      </w:pPr>
    </w:p>
    <w:p w:rsidR="00883C25" w:rsidRPr="001159D4" w:rsidRDefault="00883C25" w:rsidP="00883C25">
      <w:pPr>
        <w:pStyle w:val="40"/>
        <w:ind w:left="11765"/>
      </w:pPr>
      <w:bookmarkStart w:id="0" w:name="_GoBack"/>
      <w:bookmarkEnd w:id="0"/>
    </w:p>
    <w:p w:rsidR="00340F67" w:rsidRPr="001159D4" w:rsidRDefault="00340F67" w:rsidP="00883C25">
      <w:pPr>
        <w:pStyle w:val="40"/>
        <w:ind w:left="11765"/>
      </w:pPr>
    </w:p>
    <w:p w:rsidR="00965D65" w:rsidRPr="001159D4" w:rsidRDefault="00965D65" w:rsidP="00883C25">
      <w:pPr>
        <w:pStyle w:val="40"/>
        <w:ind w:left="11765"/>
      </w:pPr>
    </w:p>
    <w:p w:rsidR="0020239F" w:rsidRDefault="00965D65" w:rsidP="0020239F">
      <w:pPr>
        <w:jc w:val="center"/>
        <w:rPr>
          <w:sz w:val="28"/>
          <w:szCs w:val="28"/>
        </w:rPr>
      </w:pPr>
      <w:r w:rsidRPr="001159D4">
        <w:br w:type="page"/>
      </w:r>
      <w:r w:rsidR="0020239F" w:rsidRPr="002F0CFA">
        <w:rPr>
          <w:sz w:val="28"/>
          <w:szCs w:val="28"/>
        </w:rPr>
        <w:lastRenderedPageBreak/>
        <w:t>СОДЕРЖАНИЕ</w:t>
      </w:r>
    </w:p>
    <w:p w:rsidR="00435851" w:rsidRDefault="0020239F">
      <w:pPr>
        <w:pStyle w:val="12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lang w:val="en-US"/>
        </w:rPr>
        <w:fldChar w:fldCharType="begin"/>
      </w:r>
      <w:r w:rsidRPr="007A6EF5">
        <w:instrText xml:space="preserve"> </w:instrText>
      </w:r>
      <w:r>
        <w:rPr>
          <w:lang w:val="en-US"/>
        </w:rPr>
        <w:instrText>TOC</w:instrText>
      </w:r>
      <w:r w:rsidRPr="007A6EF5">
        <w:instrText xml:space="preserve"> \</w:instrText>
      </w:r>
      <w:r>
        <w:rPr>
          <w:lang w:val="en-US"/>
        </w:rPr>
        <w:instrText>o</w:instrText>
      </w:r>
      <w:r w:rsidRPr="007A6EF5">
        <w:instrText xml:space="preserve"> "1-3" \</w:instrText>
      </w:r>
      <w:r>
        <w:rPr>
          <w:lang w:val="en-US"/>
        </w:rPr>
        <w:instrText>u</w:instrText>
      </w:r>
      <w:r w:rsidRPr="007A6EF5">
        <w:instrText xml:space="preserve"> </w:instrText>
      </w:r>
      <w:r>
        <w:rPr>
          <w:lang w:val="en-US"/>
        </w:rPr>
        <w:fldChar w:fldCharType="separate"/>
      </w:r>
      <w:r w:rsidR="00435851">
        <w:rPr>
          <w:noProof/>
        </w:rPr>
        <w:t>Электрооборудование, устанавливаемое электромонтажным предприятием</w:t>
      </w:r>
      <w:r w:rsidR="00435851">
        <w:rPr>
          <w:noProof/>
        </w:rPr>
        <w:tab/>
      </w:r>
      <w:r w:rsidR="00435851">
        <w:rPr>
          <w:noProof/>
        </w:rPr>
        <w:fldChar w:fldCharType="begin"/>
      </w:r>
      <w:r w:rsidR="00435851">
        <w:rPr>
          <w:noProof/>
        </w:rPr>
        <w:instrText xml:space="preserve"> PAGEREF _Toc481138427 \h </w:instrText>
      </w:r>
      <w:r w:rsidR="00435851">
        <w:rPr>
          <w:noProof/>
        </w:rPr>
      </w:r>
      <w:r w:rsidR="00435851">
        <w:rPr>
          <w:noProof/>
        </w:rPr>
        <w:fldChar w:fldCharType="separate"/>
      </w:r>
      <w:r w:rsidR="00E46A22">
        <w:rPr>
          <w:noProof/>
        </w:rPr>
        <w:t>3</w:t>
      </w:r>
      <w:r w:rsidR="00435851">
        <w:rPr>
          <w:noProof/>
        </w:rPr>
        <w:fldChar w:fldCharType="end"/>
      </w:r>
    </w:p>
    <w:p w:rsidR="00435851" w:rsidRDefault="0043585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Изделия и материалы крепления электрооборудования и кабелей для электромонтажного предприятия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_Toc481138428 \h </w:instrText>
      </w:r>
      <w:r>
        <w:rPr>
          <w:noProof/>
        </w:rPr>
      </w:r>
      <w:r>
        <w:rPr>
          <w:noProof/>
        </w:rPr>
        <w:fldChar w:fldCharType="separate"/>
      </w:r>
      <w:r w:rsidR="00E46A22">
        <w:rPr>
          <w:noProof/>
        </w:rPr>
        <w:t>4</w:t>
      </w:r>
      <w:r>
        <w:rPr>
          <w:noProof/>
        </w:rPr>
        <w:fldChar w:fldCharType="end"/>
      </w:r>
    </w:p>
    <w:p w:rsidR="00965D65" w:rsidRDefault="0020239F" w:rsidP="002F43DD">
      <w:pPr>
        <w:pStyle w:val="40"/>
      </w:pPr>
      <w:r>
        <w:rPr>
          <w:lang w:val="en-US"/>
        </w:rPr>
        <w:fldChar w:fldCharType="end"/>
      </w:r>
    </w:p>
    <w:p w:rsidR="002A0F33" w:rsidRDefault="002A0F33" w:rsidP="002F43DD">
      <w:pPr>
        <w:pStyle w:val="40"/>
      </w:pPr>
    </w:p>
    <w:p w:rsidR="002A0F33" w:rsidRPr="002A0F33" w:rsidRDefault="002A0F33" w:rsidP="002F43DD">
      <w:pPr>
        <w:pStyle w:val="40"/>
      </w:pPr>
    </w:p>
    <w:p w:rsidR="00642926" w:rsidRPr="002A0F33" w:rsidRDefault="00642926" w:rsidP="002F43DD">
      <w:pPr>
        <w:pStyle w:val="40"/>
      </w:pPr>
    </w:p>
    <w:p w:rsidR="00340F67" w:rsidRDefault="00340F67" w:rsidP="002F43DD">
      <w:pPr>
        <w:pStyle w:val="40"/>
      </w:pPr>
    </w:p>
    <w:p w:rsidR="00845816" w:rsidRDefault="00845816" w:rsidP="002F43DD">
      <w:pPr>
        <w:pStyle w:val="40"/>
        <w:sectPr w:rsidR="00845816" w:rsidSect="002F43DD">
          <w:headerReference w:type="default" r:id="rId9"/>
          <w:footerReference w:type="default" r:id="rId10"/>
          <w:headerReference w:type="first" r:id="rId11"/>
          <w:footerReference w:type="first" r:id="rId12"/>
          <w:pgSz w:w="23814" w:h="16840" w:orient="landscape" w:code="8"/>
          <w:pgMar w:top="567" w:right="567" w:bottom="1701" w:left="1418" w:header="454" w:footer="709" w:gutter="0"/>
          <w:cols w:space="708"/>
          <w:titlePg/>
          <w:docGrid w:linePitch="360"/>
        </w:sectPr>
      </w:pPr>
    </w:p>
    <w:tbl>
      <w:tblPr>
        <w:tblW w:w="22366" w:type="dxa"/>
        <w:tblInd w:w="-170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12" w:space="0" w:color="000000"/>
          <w:insideH w:val="single" w:sz="4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703"/>
        <w:gridCol w:w="1281"/>
        <w:gridCol w:w="1214"/>
        <w:gridCol w:w="850"/>
        <w:gridCol w:w="991"/>
        <w:gridCol w:w="1051"/>
        <w:gridCol w:w="855"/>
        <w:gridCol w:w="562"/>
        <w:gridCol w:w="1280"/>
        <w:gridCol w:w="851"/>
        <w:gridCol w:w="992"/>
        <w:gridCol w:w="1076"/>
        <w:gridCol w:w="1076"/>
        <w:gridCol w:w="967"/>
        <w:gridCol w:w="992"/>
        <w:gridCol w:w="1701"/>
        <w:gridCol w:w="1134"/>
        <w:gridCol w:w="1020"/>
        <w:gridCol w:w="1020"/>
        <w:gridCol w:w="1474"/>
      </w:tblGrid>
      <w:tr w:rsidR="002771B0" w:rsidTr="00FD3A4F">
        <w:trPr>
          <w:cantSplit/>
          <w:trHeight w:hRule="exact" w:val="567"/>
          <w:tblHeader/>
        </w:trPr>
        <w:tc>
          <w:tcPr>
            <w:tcW w:w="567" w:type="dxa"/>
            <w:vMerge w:val="restart"/>
            <w:tcBorders>
              <w:top w:val="single" w:sz="12" w:space="0" w:color="000000"/>
              <w:left w:val="nil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2771B0" w:rsidRPr="00B97E5B" w:rsidRDefault="002771B0" w:rsidP="00FD3A4F">
            <w:pPr>
              <w:pStyle w:val="af3"/>
              <w:rPr>
                <w:lang w:val="en-US"/>
              </w:rPr>
            </w:pPr>
            <w:bookmarkStart w:id="17" w:name="Таблица_данных"/>
            <w:bookmarkEnd w:id="17"/>
            <w:r>
              <w:lastRenderedPageBreak/>
              <w:t>Номер с</w:t>
            </w:r>
            <w:r w:rsidRPr="00C174D6">
              <w:t>троки</w:t>
            </w:r>
          </w:p>
        </w:tc>
        <w:tc>
          <w:tcPr>
            <w:tcW w:w="709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2771B0" w:rsidRDefault="002771B0" w:rsidP="00FD3A4F">
            <w:pPr>
              <w:pStyle w:val="af3"/>
              <w:ind w:left="113" w:right="113"/>
            </w:pPr>
            <w:r w:rsidRPr="00C174D6">
              <w:t>Позиция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2771B0" w:rsidRDefault="002771B0" w:rsidP="00FD3A4F">
            <w:pPr>
              <w:pStyle w:val="af3"/>
            </w:pPr>
            <w:r w:rsidRPr="00200C93">
              <w:t>Обозначение</w:t>
            </w:r>
          </w:p>
        </w:tc>
        <w:tc>
          <w:tcPr>
            <w:tcW w:w="4961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</w:pPr>
            <w:r>
              <w:t>Наименование</w:t>
            </w:r>
          </w:p>
        </w:tc>
        <w:tc>
          <w:tcPr>
            <w:tcW w:w="1842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</w:pPr>
            <w:r w:rsidRPr="00BD1472">
              <w:t>Код изделия или материала</w:t>
            </w:r>
          </w:p>
        </w:tc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:rsidR="002771B0" w:rsidRPr="009D013C" w:rsidRDefault="002771B0" w:rsidP="00FD3A4F">
            <w:pPr>
              <w:pStyle w:val="af3"/>
              <w:ind w:left="113" w:right="113"/>
            </w:pPr>
            <w:r w:rsidRPr="00CD0A70">
              <w:t>Код ед. изм</w:t>
            </w:r>
            <w:r w:rsidRPr="00CD0A70">
              <w:t>е</w:t>
            </w:r>
            <w:r w:rsidRPr="00CD0A70">
              <w:t>рения кол.</w:t>
            </w:r>
          </w:p>
        </w:tc>
        <w:tc>
          <w:tcPr>
            <w:tcW w:w="99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:rsidR="002771B0" w:rsidRPr="009D013C" w:rsidRDefault="002771B0" w:rsidP="00FD3A4F">
            <w:pPr>
              <w:pStyle w:val="af3"/>
              <w:ind w:left="113" w:right="113"/>
            </w:pPr>
            <w:r w:rsidRPr="001D2BCE">
              <w:t>Количество</w:t>
            </w:r>
          </w:p>
        </w:tc>
        <w:tc>
          <w:tcPr>
            <w:tcW w:w="21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771B0" w:rsidRPr="005151E0" w:rsidRDefault="002771B0" w:rsidP="00FD3A4F">
            <w:pPr>
              <w:pStyle w:val="af3"/>
            </w:pPr>
            <w:r w:rsidRPr="00172F7A">
              <w:t xml:space="preserve">Масса, </w:t>
            </w:r>
            <w:proofErr w:type="gramStart"/>
            <w:r w:rsidRPr="00172F7A">
              <w:t>кг</w:t>
            </w:r>
            <w:proofErr w:type="gramEnd"/>
          </w:p>
        </w:tc>
        <w:tc>
          <w:tcPr>
            <w:tcW w:w="1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771B0" w:rsidRPr="005151E0" w:rsidRDefault="002771B0" w:rsidP="00FD3A4F">
            <w:pPr>
              <w:pStyle w:val="af3"/>
            </w:pPr>
            <w:r>
              <w:t>Коды</w:t>
            </w:r>
          </w:p>
        </w:tc>
        <w:tc>
          <w:tcPr>
            <w:tcW w:w="170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2771B0" w:rsidRDefault="002771B0" w:rsidP="00FD3A4F">
            <w:pPr>
              <w:pStyle w:val="af3"/>
            </w:pPr>
            <w:r w:rsidRPr="00C7479F">
              <w:t>Марка</w:t>
            </w:r>
          </w:p>
          <w:p w:rsidR="002771B0" w:rsidRPr="005151E0" w:rsidRDefault="002771B0" w:rsidP="00FD3A4F">
            <w:pPr>
              <w:pStyle w:val="af3"/>
            </w:pPr>
            <w:r w:rsidRPr="00C7479F">
              <w:t>материала</w:t>
            </w:r>
          </w:p>
        </w:tc>
        <w:tc>
          <w:tcPr>
            <w:tcW w:w="1134" w:type="dxa"/>
            <w:vMerge w:val="restart"/>
            <w:tcBorders>
              <w:top w:val="single" w:sz="12" w:space="0" w:color="000000"/>
              <w:left w:val="single" w:sz="12" w:space="0" w:color="000000"/>
              <w:right w:val="nil"/>
            </w:tcBorders>
            <w:textDirection w:val="btLr"/>
            <w:vAlign w:val="center"/>
          </w:tcPr>
          <w:p w:rsidR="002771B0" w:rsidRPr="005151E0" w:rsidRDefault="002771B0" w:rsidP="00FD3A4F">
            <w:pPr>
              <w:pStyle w:val="af3"/>
            </w:pPr>
            <w:r w:rsidRPr="00FD0146">
              <w:t>Расположение или номер п</w:t>
            </w:r>
            <w:r w:rsidRPr="00FD0146">
              <w:t>о</w:t>
            </w:r>
            <w:r w:rsidRPr="00FD0146">
              <w:t>мещения</w:t>
            </w:r>
          </w:p>
        </w:tc>
        <w:tc>
          <w:tcPr>
            <w:tcW w:w="204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2771B0" w:rsidRPr="005151E0" w:rsidRDefault="002771B0" w:rsidP="00FD3A4F">
            <w:pPr>
              <w:pStyle w:val="af3"/>
            </w:pPr>
            <w:r>
              <w:t>В</w:t>
            </w:r>
            <w:r w:rsidRPr="0048762E">
              <w:t>ид работ</w:t>
            </w:r>
          </w:p>
        </w:tc>
        <w:tc>
          <w:tcPr>
            <w:tcW w:w="1474" w:type="dxa"/>
            <w:vMerge w:val="restart"/>
            <w:tcBorders>
              <w:top w:val="single" w:sz="12" w:space="0" w:color="000000"/>
              <w:left w:val="single" w:sz="12" w:space="0" w:color="000000"/>
              <w:right w:val="nil"/>
            </w:tcBorders>
            <w:textDirection w:val="btLr"/>
            <w:vAlign w:val="center"/>
          </w:tcPr>
          <w:p w:rsidR="002771B0" w:rsidRPr="005151E0" w:rsidRDefault="002771B0" w:rsidP="00FD3A4F">
            <w:pPr>
              <w:pStyle w:val="af3"/>
            </w:pPr>
            <w:r w:rsidRPr="0048762E">
              <w:t>Примечание</w:t>
            </w:r>
          </w:p>
        </w:tc>
      </w:tr>
      <w:tr w:rsidR="002771B0" w:rsidTr="00FD3A4F">
        <w:trPr>
          <w:cantSplit/>
          <w:trHeight w:val="1144"/>
          <w:tblHeader/>
        </w:trPr>
        <w:tc>
          <w:tcPr>
            <w:tcW w:w="567" w:type="dxa"/>
            <w:vMerge/>
            <w:tcBorders>
              <w:left w:val="nil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2771B0" w:rsidRDefault="002771B0" w:rsidP="00FD3A4F">
            <w:pPr>
              <w:pStyle w:val="af3"/>
            </w:pPr>
          </w:p>
        </w:tc>
        <w:tc>
          <w:tcPr>
            <w:tcW w:w="709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771B0" w:rsidRPr="00C174D6" w:rsidRDefault="002771B0" w:rsidP="00FD3A4F">
            <w:pPr>
              <w:pStyle w:val="af3"/>
            </w:pPr>
          </w:p>
        </w:tc>
        <w:tc>
          <w:tcPr>
            <w:tcW w:w="1984" w:type="dxa"/>
            <w:gridSpan w:val="2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2771B0" w:rsidRPr="00E61D0F" w:rsidRDefault="002771B0" w:rsidP="00FD3A4F">
            <w:pPr>
              <w:pStyle w:val="af3"/>
            </w:pPr>
          </w:p>
        </w:tc>
        <w:tc>
          <w:tcPr>
            <w:tcW w:w="4961" w:type="dxa"/>
            <w:gridSpan w:val="5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771B0" w:rsidRPr="00E61D0F" w:rsidRDefault="002771B0" w:rsidP="00FD3A4F">
            <w:pPr>
              <w:pStyle w:val="af3"/>
            </w:pPr>
          </w:p>
        </w:tc>
        <w:tc>
          <w:tcPr>
            <w:tcW w:w="1842" w:type="dxa"/>
            <w:gridSpan w:val="2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771B0" w:rsidRPr="00E61D0F" w:rsidRDefault="002771B0" w:rsidP="00FD3A4F">
            <w:pPr>
              <w:pStyle w:val="af3"/>
            </w:pPr>
          </w:p>
        </w:tc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:rsidR="002771B0" w:rsidRPr="001D2BCE" w:rsidRDefault="002771B0" w:rsidP="00FD3A4F">
            <w:pPr>
              <w:pStyle w:val="af3"/>
              <w:ind w:left="113" w:right="113"/>
            </w:pPr>
          </w:p>
        </w:tc>
        <w:tc>
          <w:tcPr>
            <w:tcW w:w="992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:rsidR="002771B0" w:rsidRPr="001D2BCE" w:rsidRDefault="002771B0" w:rsidP="00FD3A4F">
            <w:pPr>
              <w:pStyle w:val="af3"/>
              <w:ind w:left="113" w:right="113"/>
            </w:pPr>
          </w:p>
        </w:tc>
        <w:tc>
          <w:tcPr>
            <w:tcW w:w="107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:rsidR="002771B0" w:rsidRPr="00C17667" w:rsidRDefault="002771B0" w:rsidP="00FD3A4F">
            <w:pPr>
              <w:pStyle w:val="af3"/>
              <w:ind w:left="113" w:right="113"/>
              <w:rPr>
                <w:sz w:val="22"/>
                <w:szCs w:val="22"/>
              </w:rPr>
            </w:pPr>
            <w:r w:rsidRPr="00C17667">
              <w:rPr>
                <w:sz w:val="22"/>
                <w:szCs w:val="22"/>
              </w:rPr>
              <w:t>Единицы</w:t>
            </w:r>
          </w:p>
        </w:tc>
        <w:tc>
          <w:tcPr>
            <w:tcW w:w="1076" w:type="dxa"/>
            <w:tcBorders>
              <w:top w:val="single" w:sz="12" w:space="0" w:color="000000"/>
              <w:left w:val="single" w:sz="12" w:space="0" w:color="000000"/>
              <w:right w:val="nil"/>
            </w:tcBorders>
            <w:textDirection w:val="btLr"/>
            <w:vAlign w:val="center"/>
          </w:tcPr>
          <w:p w:rsidR="002771B0" w:rsidRPr="005151E0" w:rsidRDefault="002771B0" w:rsidP="00FD3A4F">
            <w:pPr>
              <w:pStyle w:val="af3"/>
              <w:ind w:left="113" w:right="113"/>
            </w:pPr>
            <w:r w:rsidRPr="00172F7A">
              <w:t>Общая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right w:val="nil"/>
            </w:tcBorders>
            <w:shd w:val="clear" w:color="auto" w:fill="auto"/>
            <w:textDirection w:val="btLr"/>
            <w:vAlign w:val="center"/>
          </w:tcPr>
          <w:p w:rsidR="002771B0" w:rsidRPr="005151E0" w:rsidRDefault="002771B0" w:rsidP="00FD3A4F">
            <w:pPr>
              <w:pStyle w:val="af3"/>
            </w:pPr>
            <w:proofErr w:type="spellStart"/>
            <w:proofErr w:type="gramStart"/>
            <w:r w:rsidRPr="00FD0146">
              <w:t>Ведомос</w:t>
            </w:r>
            <w:r>
              <w:t>-</w:t>
            </w:r>
            <w:r w:rsidRPr="00FD0146">
              <w:t>ти</w:t>
            </w:r>
            <w:proofErr w:type="spellEnd"/>
            <w:proofErr w:type="gramEnd"/>
            <w:r w:rsidRPr="00FD0146">
              <w:t xml:space="preserve"> заказа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right w:val="nil"/>
            </w:tcBorders>
            <w:textDirection w:val="btLr"/>
            <w:vAlign w:val="center"/>
          </w:tcPr>
          <w:p w:rsidR="002771B0" w:rsidRPr="005151E0" w:rsidRDefault="002771B0" w:rsidP="00FD3A4F">
            <w:pPr>
              <w:pStyle w:val="af3"/>
            </w:pPr>
            <w:r w:rsidRPr="00FD0146">
              <w:t>Покрытия</w:t>
            </w:r>
          </w:p>
        </w:tc>
        <w:tc>
          <w:tcPr>
            <w:tcW w:w="1701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:rsidR="002771B0" w:rsidRPr="005151E0" w:rsidRDefault="002771B0" w:rsidP="00FD3A4F">
            <w:pPr>
              <w:pStyle w:val="af3"/>
            </w:pPr>
          </w:p>
        </w:tc>
        <w:tc>
          <w:tcPr>
            <w:tcW w:w="1134" w:type="dxa"/>
            <w:vMerge/>
            <w:tcBorders>
              <w:left w:val="single" w:sz="12" w:space="0" w:color="000000"/>
              <w:right w:val="nil"/>
            </w:tcBorders>
            <w:textDirection w:val="btLr"/>
            <w:vAlign w:val="center"/>
          </w:tcPr>
          <w:p w:rsidR="002771B0" w:rsidRPr="005151E0" w:rsidRDefault="002771B0" w:rsidP="00FD3A4F">
            <w:pPr>
              <w:pStyle w:val="af3"/>
            </w:pPr>
          </w:p>
        </w:tc>
        <w:tc>
          <w:tcPr>
            <w:tcW w:w="1020" w:type="dxa"/>
            <w:tcBorders>
              <w:top w:val="single" w:sz="12" w:space="0" w:color="000000"/>
              <w:left w:val="single" w:sz="12" w:space="0" w:color="000000"/>
              <w:right w:val="nil"/>
            </w:tcBorders>
            <w:textDirection w:val="btLr"/>
            <w:vAlign w:val="center"/>
          </w:tcPr>
          <w:p w:rsidR="002771B0" w:rsidRPr="005151E0" w:rsidRDefault="002771B0" w:rsidP="00FD3A4F">
            <w:pPr>
              <w:pStyle w:val="af3"/>
            </w:pPr>
            <w:proofErr w:type="spellStart"/>
            <w:proofErr w:type="gramStart"/>
            <w:r w:rsidRPr="007E0816">
              <w:t>Изготовле-ние</w:t>
            </w:r>
            <w:proofErr w:type="spellEnd"/>
            <w:proofErr w:type="gramEnd"/>
          </w:p>
        </w:tc>
        <w:tc>
          <w:tcPr>
            <w:tcW w:w="1020" w:type="dxa"/>
            <w:tcBorders>
              <w:top w:val="single" w:sz="12" w:space="0" w:color="000000"/>
              <w:left w:val="single" w:sz="12" w:space="0" w:color="000000"/>
              <w:right w:val="nil"/>
            </w:tcBorders>
            <w:textDirection w:val="btLr"/>
            <w:vAlign w:val="center"/>
          </w:tcPr>
          <w:p w:rsidR="002771B0" w:rsidRPr="005151E0" w:rsidRDefault="002771B0" w:rsidP="00FD3A4F">
            <w:pPr>
              <w:pStyle w:val="af3"/>
              <w:ind w:left="113" w:right="113"/>
            </w:pPr>
            <w:r w:rsidRPr="007E0816">
              <w:t>Блока (</w:t>
            </w:r>
            <w:proofErr w:type="spellStart"/>
            <w:r w:rsidRPr="007E0816">
              <w:t>стап</w:t>
            </w:r>
            <w:proofErr w:type="spellEnd"/>
            <w:r w:rsidRPr="007E0816">
              <w:t>.)</w:t>
            </w:r>
          </w:p>
        </w:tc>
        <w:tc>
          <w:tcPr>
            <w:tcW w:w="1474" w:type="dxa"/>
            <w:vMerge/>
            <w:tcBorders>
              <w:left w:val="single" w:sz="12" w:space="0" w:color="000000"/>
              <w:right w:val="nil"/>
            </w:tcBorders>
            <w:textDirection w:val="btLr"/>
            <w:vAlign w:val="center"/>
          </w:tcPr>
          <w:p w:rsidR="002771B0" w:rsidRPr="005151E0" w:rsidRDefault="002771B0" w:rsidP="00FD3A4F">
            <w:pPr>
              <w:pStyle w:val="af3"/>
            </w:pPr>
          </w:p>
        </w:tc>
      </w:tr>
      <w:tr w:rsidR="002771B0" w:rsidTr="00FD3A4F">
        <w:trPr>
          <w:trHeight w:hRule="exact" w:val="454"/>
          <w:tblHeader/>
        </w:trPr>
        <w:tc>
          <w:tcPr>
            <w:tcW w:w="567" w:type="dxa"/>
            <w:tcBorders>
              <w:top w:val="single" w:sz="12" w:space="0" w:color="000000"/>
              <w:left w:val="nil"/>
              <w:bottom w:val="single" w:sz="12" w:space="0" w:color="000000"/>
            </w:tcBorders>
            <w:shd w:val="clear" w:color="auto" w:fill="auto"/>
            <w:vAlign w:val="center"/>
          </w:tcPr>
          <w:p w:rsidR="002771B0" w:rsidRPr="005622FF" w:rsidRDefault="002771B0" w:rsidP="00FD3A4F">
            <w:pPr>
              <w:pStyle w:val="af3"/>
              <w:rPr>
                <w:lang w:val="en-US"/>
              </w:rPr>
            </w:pPr>
            <w:r w:rsidRPr="005622FF">
              <w:rPr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2771B0" w:rsidRPr="005622FF" w:rsidRDefault="002771B0" w:rsidP="00FD3A4F">
            <w:pPr>
              <w:pStyle w:val="af3"/>
              <w:rPr>
                <w:lang w:val="en-US"/>
              </w:rPr>
            </w:pPr>
            <w:r w:rsidRPr="005622FF">
              <w:rPr>
                <w:lang w:val="en-US"/>
              </w:rPr>
              <w:t>2</w:t>
            </w:r>
          </w:p>
        </w:tc>
        <w:tc>
          <w:tcPr>
            <w:tcW w:w="1984" w:type="dxa"/>
            <w:gridSpan w:val="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2771B0" w:rsidRDefault="002771B0" w:rsidP="00FD3A4F">
            <w:pPr>
              <w:pStyle w:val="af3"/>
            </w:pPr>
            <w:r>
              <w:t>3</w:t>
            </w:r>
          </w:p>
        </w:tc>
        <w:tc>
          <w:tcPr>
            <w:tcW w:w="4961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2771B0" w:rsidRPr="00200C93" w:rsidRDefault="002771B0" w:rsidP="00FD3A4F">
            <w:pPr>
              <w:pStyle w:val="af3"/>
            </w:pPr>
            <w:r>
              <w:t>4</w:t>
            </w:r>
          </w:p>
        </w:tc>
        <w:tc>
          <w:tcPr>
            <w:tcW w:w="1842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2771B0" w:rsidRPr="00200C93" w:rsidRDefault="002771B0" w:rsidP="00FD3A4F">
            <w:pPr>
              <w:pStyle w:val="af3"/>
            </w:pPr>
            <w:r>
              <w:t>5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2771B0" w:rsidRPr="00200C93" w:rsidRDefault="002771B0" w:rsidP="00FD3A4F">
            <w:pPr>
              <w:pStyle w:val="af3"/>
            </w:pPr>
            <w:r>
              <w:t>6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2771B0" w:rsidRPr="00200C93" w:rsidRDefault="002771B0" w:rsidP="00FD3A4F">
            <w:pPr>
              <w:pStyle w:val="af3"/>
            </w:pPr>
            <w:r>
              <w:t>7</w:t>
            </w:r>
          </w:p>
        </w:tc>
        <w:tc>
          <w:tcPr>
            <w:tcW w:w="1076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2771B0" w:rsidRPr="00200C93" w:rsidRDefault="002771B0" w:rsidP="00FD3A4F">
            <w:pPr>
              <w:pStyle w:val="af3"/>
            </w:pPr>
            <w:r>
              <w:t>8</w:t>
            </w:r>
          </w:p>
        </w:tc>
        <w:tc>
          <w:tcPr>
            <w:tcW w:w="1076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2771B0" w:rsidRPr="005622FF" w:rsidRDefault="002771B0" w:rsidP="00FD3A4F">
            <w:pPr>
              <w:pStyle w:val="af3"/>
              <w:rPr>
                <w:lang w:val="en-US"/>
              </w:rPr>
            </w:pPr>
            <w:r>
              <w:t>9</w:t>
            </w:r>
          </w:p>
        </w:tc>
        <w:tc>
          <w:tcPr>
            <w:tcW w:w="967" w:type="dxa"/>
            <w:tcBorders>
              <w:top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771B0" w:rsidRPr="007E0816" w:rsidRDefault="002771B0" w:rsidP="00FD3A4F">
            <w:pPr>
              <w:pStyle w:val="af3"/>
            </w:pPr>
            <w:r>
              <w:t>10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2771B0" w:rsidRPr="005622FF" w:rsidRDefault="002771B0" w:rsidP="00FD3A4F">
            <w:pPr>
              <w:pStyle w:val="af3"/>
              <w:rPr>
                <w:lang w:val="en-US"/>
              </w:rPr>
            </w:pPr>
            <w:r>
              <w:t>11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2771B0" w:rsidRPr="007E0816" w:rsidRDefault="002771B0" w:rsidP="00FD3A4F">
            <w:pPr>
              <w:pStyle w:val="af3"/>
            </w:pPr>
            <w:r>
              <w:t>12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2771B0" w:rsidRPr="005622FF" w:rsidRDefault="002771B0" w:rsidP="00FD3A4F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1020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2771B0" w:rsidRPr="005622FF" w:rsidRDefault="002771B0" w:rsidP="00FD3A4F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1020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2771B0" w:rsidRDefault="002771B0" w:rsidP="00FD3A4F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1474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2771B0" w:rsidRDefault="002771B0" w:rsidP="00FD3A4F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6</w:t>
            </w:r>
          </w:p>
        </w:tc>
      </w:tr>
      <w:tr w:rsidR="002771B0" w:rsidTr="001159D4">
        <w:trPr>
          <w:trHeight w:hRule="exact" w:val="567"/>
          <w:tblHeader/>
        </w:trPr>
        <w:tc>
          <w:tcPr>
            <w:tcW w:w="1979" w:type="dxa"/>
            <w:gridSpan w:val="3"/>
            <w:tcBorders>
              <w:top w:val="single" w:sz="12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452A57" w:rsidRDefault="002771B0" w:rsidP="00FD3A4F">
            <w:pPr>
              <w:pStyle w:val="af3"/>
              <w:jc w:val="left"/>
            </w:pPr>
            <w:r>
              <w:t>Конструкторская группа</w:t>
            </w:r>
          </w:p>
        </w:tc>
        <w:tc>
          <w:tcPr>
            <w:tcW w:w="1281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2771B0" w:rsidRPr="005622FF" w:rsidRDefault="002771B0" w:rsidP="00FD3A4F">
            <w:pPr>
              <w:pStyle w:val="af3"/>
              <w:rPr>
                <w:lang w:val="en-US"/>
              </w:rPr>
            </w:pPr>
            <w:bookmarkStart w:id="18" w:name="Констр_группа"/>
            <w:r>
              <w:rPr>
                <w:lang w:val="en-US"/>
              </w:rPr>
              <w:t xml:space="preserve">  </w:t>
            </w:r>
            <w:bookmarkEnd w:id="18"/>
          </w:p>
        </w:tc>
        <w:tc>
          <w:tcPr>
            <w:tcW w:w="1214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jc w:val="left"/>
            </w:pPr>
            <w:r>
              <w:t>Стр.</w:t>
            </w:r>
          </w:p>
          <w:p w:rsidR="002771B0" w:rsidRDefault="002771B0" w:rsidP="00FD3A4F">
            <w:pPr>
              <w:pStyle w:val="af3"/>
              <w:jc w:val="left"/>
            </w:pPr>
            <w:r>
              <w:t>район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111B97" w:rsidRDefault="002771B0" w:rsidP="00FD3A4F">
            <w:pPr>
              <w:pStyle w:val="af3"/>
              <w:rPr>
                <w:lang w:val="en-US"/>
              </w:rPr>
            </w:pPr>
            <w:bookmarkStart w:id="19" w:name="Стр_район"/>
            <w:r>
              <w:rPr>
                <w:lang w:val="en-US"/>
              </w:rPr>
              <w:t xml:space="preserve">  </w:t>
            </w:r>
            <w:bookmarkEnd w:id="19"/>
          </w:p>
        </w:tc>
        <w:tc>
          <w:tcPr>
            <w:tcW w:w="99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jc w:val="left"/>
            </w:pPr>
            <w:r>
              <w:t>Блок</w:t>
            </w:r>
          </w:p>
        </w:tc>
        <w:tc>
          <w:tcPr>
            <w:tcW w:w="105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</w:pPr>
            <w:bookmarkStart w:id="20" w:name="Блок"/>
            <w:r>
              <w:t xml:space="preserve">  </w:t>
            </w:r>
            <w:bookmarkEnd w:id="20"/>
          </w:p>
        </w:tc>
        <w:tc>
          <w:tcPr>
            <w:tcW w:w="1417" w:type="dxa"/>
            <w:gridSpan w:val="2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</w:pPr>
            <w:r>
              <w:t>Секция</w:t>
            </w:r>
          </w:p>
        </w:tc>
        <w:tc>
          <w:tcPr>
            <w:tcW w:w="7234" w:type="dxa"/>
            <w:gridSpan w:val="7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0909D9" w:rsidRDefault="002771B0" w:rsidP="00FD3A4F">
            <w:pPr>
              <w:pStyle w:val="af3"/>
            </w:pPr>
            <w:bookmarkStart w:id="21" w:name="Секция"/>
            <w:r>
              <w:t xml:space="preserve">  </w:t>
            </w:r>
            <w:bookmarkEnd w:id="21"/>
          </w:p>
        </w:tc>
        <w:tc>
          <w:tcPr>
            <w:tcW w:w="1701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2771B0" w:rsidRDefault="002771B0" w:rsidP="00FD3A4F">
            <w:pPr>
              <w:pStyle w:val="af3"/>
              <w:jc w:val="left"/>
            </w:pPr>
          </w:p>
        </w:tc>
        <w:tc>
          <w:tcPr>
            <w:tcW w:w="1134" w:type="dxa"/>
            <w:tcBorders>
              <w:top w:val="single" w:sz="12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jc w:val="left"/>
            </w:pPr>
          </w:p>
        </w:tc>
        <w:tc>
          <w:tcPr>
            <w:tcW w:w="1020" w:type="dxa"/>
            <w:tcBorders>
              <w:top w:val="single" w:sz="12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jc w:val="left"/>
            </w:pPr>
          </w:p>
        </w:tc>
        <w:tc>
          <w:tcPr>
            <w:tcW w:w="1020" w:type="dxa"/>
            <w:tcBorders>
              <w:top w:val="single" w:sz="12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jc w:val="left"/>
            </w:pPr>
          </w:p>
        </w:tc>
        <w:tc>
          <w:tcPr>
            <w:tcW w:w="1474" w:type="dxa"/>
            <w:tcBorders>
              <w:top w:val="single" w:sz="12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jc w:val="left"/>
            </w:pPr>
          </w:p>
        </w:tc>
      </w:tr>
      <w:tr w:rsidR="001159D4" w:rsidTr="001159D4">
        <w:trPr>
          <w:trHeight w:val="567"/>
        </w:trPr>
        <w:tc>
          <w:tcPr>
            <w:tcW w:w="22366" w:type="dxa"/>
            <w:gridSpan w:val="2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159D4" w:rsidRPr="00452A57" w:rsidRDefault="001159D4" w:rsidP="001159D4">
            <w:pPr>
              <w:pStyle w:val="13"/>
            </w:pPr>
            <w:bookmarkStart w:id="22" w:name="_Toc481138427"/>
            <w:r>
              <w:t>Электрооборудование, устанавливаемое электром</w:t>
            </w:r>
            <w:r w:rsidRPr="00435851">
              <w:t>онтаж</w:t>
            </w:r>
            <w:r>
              <w:t>ным предприятием</w:t>
            </w:r>
            <w:bookmarkEnd w:id="22"/>
          </w:p>
        </w:tc>
      </w:tr>
      <w:tr w:rsidR="002771B0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EB16B9" w:rsidRDefault="002771B0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Pr="001159D4" w:rsidRDefault="002771B0" w:rsidP="001159D4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1159D4" w:rsidRDefault="001159D4" w:rsidP="001159D4">
            <w:pPr>
              <w:pStyle w:val="af2"/>
            </w:pPr>
            <w:r>
              <w:t>Саморегулирующаяся электрическая нагрев</w:t>
            </w:r>
            <w:r>
              <w:t>а</w:t>
            </w:r>
            <w:r>
              <w:t>тельная лента 15НТР2-BТ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87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0,155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13,485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</w:tr>
      <w:tr w:rsidR="002771B0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EB16B9" w:rsidRDefault="002771B0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Pr="001159D4" w:rsidRDefault="002771B0" w:rsidP="001159D4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1159D4" w:rsidRDefault="001159D4" w:rsidP="001159D4">
            <w:pPr>
              <w:pStyle w:val="af2"/>
            </w:pPr>
            <w:r>
              <w:t>Саморегулирующаяся электрическая нагрев</w:t>
            </w:r>
            <w:r>
              <w:t>а</w:t>
            </w:r>
            <w:r>
              <w:t>тельная лента 25НТР2-BТ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166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0,143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23,738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</w:tr>
      <w:tr w:rsidR="002771B0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EB16B9" w:rsidRDefault="002771B0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Pr="001159D4" w:rsidRDefault="002771B0" w:rsidP="001159D4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1159D4" w:rsidRDefault="001159D4" w:rsidP="001159D4">
            <w:pPr>
              <w:pStyle w:val="af2"/>
            </w:pPr>
            <w:r>
              <w:t>Саморегулирующаяся электрическая нагрев</w:t>
            </w:r>
            <w:r>
              <w:t>а</w:t>
            </w:r>
            <w:r>
              <w:t>тельная лента 33НТР2-BТ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105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0,151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15,855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</w:tr>
      <w:tr w:rsidR="002771B0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EB16B9" w:rsidRDefault="002771B0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Pr="001159D4" w:rsidRDefault="002771B0" w:rsidP="001159D4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1159D4" w:rsidRDefault="001159D4" w:rsidP="001159D4">
            <w:pPr>
              <w:pStyle w:val="af2"/>
            </w:pPr>
            <w:r>
              <w:t>Коробка соединительная РТВ 1005-1Б/2Б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2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1,85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3,7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</w:tr>
      <w:tr w:rsidR="002771B0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EB16B9" w:rsidRDefault="002771B0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Pr="001159D4" w:rsidRDefault="002771B0" w:rsidP="001159D4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1159D4" w:rsidRDefault="001159D4" w:rsidP="001159D4">
            <w:pPr>
              <w:pStyle w:val="af2"/>
            </w:pPr>
            <w:r>
              <w:t>Коробка соединительная РТВ 601-1Б/0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5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1,9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9,5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</w:tr>
      <w:tr w:rsidR="002771B0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EB16B9" w:rsidRDefault="002771B0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Pr="001159D4" w:rsidRDefault="002771B0" w:rsidP="001159D4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1159D4" w:rsidRDefault="001159D4" w:rsidP="001159D4">
            <w:pPr>
              <w:pStyle w:val="af2"/>
            </w:pPr>
            <w:r>
              <w:t>Коробка соединительная РТВ 601-1Б/1Б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1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2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2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</w:tr>
      <w:tr w:rsidR="002771B0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EB16B9" w:rsidRDefault="002771B0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Pr="001159D4" w:rsidRDefault="002771B0" w:rsidP="001159D4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1159D4" w:rsidRDefault="001159D4" w:rsidP="001159D4">
            <w:pPr>
              <w:pStyle w:val="af2"/>
            </w:pPr>
            <w:r>
              <w:t>Коробка соединительная РТВ 401-1П/0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3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1,1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3,3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</w:tr>
      <w:tr w:rsidR="002771B0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EB16B9" w:rsidRDefault="002771B0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Pr="001159D4" w:rsidRDefault="002771B0" w:rsidP="001159D4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1159D4" w:rsidRDefault="001159D4" w:rsidP="001159D4">
            <w:pPr>
              <w:pStyle w:val="af2"/>
            </w:pPr>
            <w:r>
              <w:t>Комплект TKR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20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0,05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1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</w:tr>
      <w:tr w:rsidR="002771B0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EB16B9" w:rsidRDefault="002771B0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Pr="001159D4" w:rsidRDefault="002771B0" w:rsidP="001159D4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1159D4" w:rsidRDefault="001159D4" w:rsidP="001159D4">
            <w:pPr>
              <w:pStyle w:val="af2"/>
            </w:pPr>
            <w:r>
              <w:t>Комплект для соединения СР-7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6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0,07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1159D4" w:rsidP="00FD3A4F">
            <w:pPr>
              <w:pStyle w:val="af3"/>
              <w:keepLines/>
            </w:pPr>
            <w:r>
              <w:t>0,42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</w:tr>
      <w:tr w:rsidR="001159D4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EB16B9" w:rsidRDefault="001159D4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Pr="001159D4" w:rsidRDefault="001159D4" w:rsidP="001159D4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1159D4" w:rsidRDefault="001159D4" w:rsidP="001159D4">
            <w:pPr>
              <w:pStyle w:val="af2"/>
            </w:pPr>
            <w:r>
              <w:t>Заглушка VP M25-EXE SW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3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0,00536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0,016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</w:tr>
      <w:tr w:rsidR="001159D4" w:rsidTr="001159D4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EB16B9" w:rsidRDefault="001159D4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Pr="001159D4" w:rsidRDefault="001159D4" w:rsidP="001159D4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1159D4" w:rsidRDefault="001159D4" w:rsidP="001159D4">
            <w:pPr>
              <w:pStyle w:val="af2"/>
            </w:pPr>
            <w:r>
              <w:t>Комплект TKR/j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6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0,044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0,264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</w:tr>
      <w:tr w:rsidR="001159D4" w:rsidTr="001159D4">
        <w:trPr>
          <w:trHeight w:val="567"/>
        </w:trPr>
        <w:tc>
          <w:tcPr>
            <w:tcW w:w="22366" w:type="dxa"/>
            <w:gridSpan w:val="2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159D4" w:rsidRPr="001159D4" w:rsidRDefault="001159D4" w:rsidP="00435851">
            <w:pPr>
              <w:pStyle w:val="20"/>
            </w:pPr>
            <w:bookmarkStart w:id="23" w:name="_Toc481138428"/>
            <w:r w:rsidRPr="001159D4">
              <w:lastRenderedPageBreak/>
              <w:t>Изделия и материалы крепления электрооборудования и кабелей для электромонтажного предприятия</w:t>
            </w:r>
            <w:bookmarkEnd w:id="23"/>
          </w:p>
        </w:tc>
      </w:tr>
      <w:tr w:rsidR="001159D4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1159D4" w:rsidRDefault="001159D4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  <w:rPr>
                <w:lang w:val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Pr="001159D4" w:rsidRDefault="001159D4" w:rsidP="001159D4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1159D4" w:rsidRDefault="001159D4" w:rsidP="001159D4">
            <w:pPr>
              <w:pStyle w:val="af2"/>
            </w:pPr>
            <w:r>
              <w:t>Лента крепежная FT/HTM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74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0,06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4,44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</w:tr>
      <w:tr w:rsidR="001159D4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EB16B9" w:rsidRDefault="001159D4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Pr="001159D4" w:rsidRDefault="001159D4" w:rsidP="001159D4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1159D4" w:rsidRDefault="001159D4" w:rsidP="001159D4">
            <w:pPr>
              <w:pStyle w:val="af2"/>
            </w:pPr>
            <w:r>
              <w:t xml:space="preserve">Маркировка нагревательных секций: </w:t>
            </w:r>
            <w:r w:rsidR="00314FE5">
              <w:br/>
            </w:r>
            <w:r>
              <w:t>Бирка маркировочная</w:t>
            </w:r>
            <w:proofErr w:type="gramStart"/>
            <w:r>
              <w:t xml:space="preserve"> У</w:t>
            </w:r>
            <w:proofErr w:type="gramEnd"/>
            <w:r>
              <w:t xml:space="preserve"> 153 (квадратная м</w:t>
            </w:r>
            <w:r>
              <w:t>а</w:t>
            </w:r>
            <w:r>
              <w:t>ленькая)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23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0,005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0,115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</w:tr>
      <w:tr w:rsidR="001159D4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314FE5" w:rsidRDefault="001159D4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  <w:rPr>
                <w:lang w:val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Pr="001159D4" w:rsidRDefault="001159D4" w:rsidP="001159D4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Default="001159D4" w:rsidP="001159D4">
            <w:pPr>
              <w:pStyle w:val="af2"/>
            </w:pPr>
            <w:r>
              <w:t>Маркировка соединительных коробок:</w:t>
            </w:r>
          </w:p>
          <w:p w:rsidR="001159D4" w:rsidRDefault="001159D4" w:rsidP="001159D4">
            <w:pPr>
              <w:pStyle w:val="af2"/>
            </w:pPr>
            <w:r>
              <w:t xml:space="preserve">Планка отличительная 80х12х1 мм,  </w:t>
            </w:r>
          </w:p>
          <w:p w:rsidR="001159D4" w:rsidRPr="001159D4" w:rsidRDefault="001159D4" w:rsidP="001159D4">
            <w:pPr>
              <w:pStyle w:val="af2"/>
            </w:pPr>
            <w:r>
              <w:t>4550.70.ВП00.008.0155.362374.00.001ВМ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C60012" w:rsidP="00FD3A4F">
            <w:pPr>
              <w:pStyle w:val="af3"/>
              <w:keepLines/>
            </w:pPr>
            <w:r>
              <w:t>11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0,0082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C60012">
            <w:pPr>
              <w:pStyle w:val="af3"/>
              <w:keepLines/>
            </w:pPr>
            <w:r>
              <w:t>0,0</w:t>
            </w:r>
            <w:r w:rsidR="00C60012">
              <w:t>902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</w:tr>
      <w:tr w:rsidR="001159D4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EB16B9" w:rsidRDefault="001159D4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Pr="001159D4" w:rsidRDefault="001159D4" w:rsidP="001159D4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1159D4" w:rsidRDefault="001159D4" w:rsidP="001159D4">
            <w:pPr>
              <w:pStyle w:val="af2"/>
            </w:pPr>
            <w:r>
              <w:t>Стяжка 150х3 (черная)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32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0,005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0,16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</w:tr>
      <w:tr w:rsidR="001159D4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EB16B9" w:rsidRDefault="001159D4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Pr="001159D4" w:rsidRDefault="001159D4" w:rsidP="001159D4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1159D4" w:rsidRDefault="001159D4" w:rsidP="001159D4">
            <w:pPr>
              <w:pStyle w:val="af2"/>
            </w:pPr>
            <w:r>
              <w:t xml:space="preserve">Этикетка "Внимание </w:t>
            </w:r>
            <w:proofErr w:type="spellStart"/>
            <w:r>
              <w:t>электрообогрев</w:t>
            </w:r>
            <w:proofErr w:type="spellEnd"/>
            <w:r>
              <w:t>"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43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0,005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0,215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</w:tr>
      <w:tr w:rsidR="001159D4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EB16B9" w:rsidRDefault="001159D4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Pr="001159D4" w:rsidRDefault="001159D4" w:rsidP="001159D4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1159D4" w:rsidRDefault="001159D4" w:rsidP="001159D4">
            <w:pPr>
              <w:pStyle w:val="af2"/>
            </w:pPr>
            <w:r>
              <w:t xml:space="preserve">Провод </w:t>
            </w:r>
            <w:proofErr w:type="spellStart"/>
            <w:r>
              <w:t>ПуГВ</w:t>
            </w:r>
            <w:proofErr w:type="spellEnd"/>
            <w:r>
              <w:t xml:space="preserve"> 6 ж/з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46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0,0742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3,413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</w:tr>
      <w:tr w:rsidR="001159D4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EB16B9" w:rsidRDefault="001159D4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Pr="001159D4" w:rsidRDefault="001159D4" w:rsidP="001159D4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1159D4" w:rsidRDefault="001159D4" w:rsidP="001159D4">
            <w:pPr>
              <w:pStyle w:val="af2"/>
            </w:pPr>
            <w:r>
              <w:t>Наконечник медный ТМЛ 6-6-4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37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0,0043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0,1591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</w:tr>
      <w:tr w:rsidR="001159D4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EB16B9" w:rsidRDefault="001159D4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Pr="001159D4" w:rsidRDefault="001159D4" w:rsidP="001159D4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1159D4" w:rsidRDefault="001159D4" w:rsidP="001159D4">
            <w:pPr>
              <w:pStyle w:val="af2"/>
            </w:pPr>
            <w:r>
              <w:t>Болт М6х20.016 ГОСТ 7798-70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10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0,00611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0,0611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</w:tr>
      <w:tr w:rsidR="001159D4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EB16B9" w:rsidRDefault="001159D4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Pr="001159D4" w:rsidRDefault="001159D4" w:rsidP="001159D4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1159D4" w:rsidRDefault="001159D4" w:rsidP="001159D4">
            <w:pPr>
              <w:pStyle w:val="af2"/>
            </w:pPr>
            <w:r>
              <w:t>Болт М6х30.016 ГОСТ 7798-70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20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0,00898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0,18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</w:tr>
      <w:tr w:rsidR="001159D4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EB16B9" w:rsidRDefault="001159D4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Pr="001159D4" w:rsidRDefault="001159D4" w:rsidP="001159D4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1159D4" w:rsidRDefault="001159D4" w:rsidP="001159D4">
            <w:pPr>
              <w:pStyle w:val="af2"/>
            </w:pPr>
            <w:r>
              <w:t>Гайка М</w:t>
            </w:r>
            <w:proofErr w:type="gramStart"/>
            <w:r>
              <w:t>6</w:t>
            </w:r>
            <w:proofErr w:type="gramEnd"/>
            <w:r>
              <w:t>.016 ГОСТ 5915-70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46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0,0022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0,101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</w:tr>
      <w:tr w:rsidR="001159D4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EB16B9" w:rsidRDefault="001159D4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Pr="001159D4" w:rsidRDefault="001159D4" w:rsidP="001159D4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1159D4" w:rsidRDefault="001159D4" w:rsidP="001159D4">
            <w:pPr>
              <w:pStyle w:val="af2"/>
            </w:pPr>
            <w:r>
              <w:t>Шайба 6.016 ГОСТ 6958-78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55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0,00085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0,0468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</w:tr>
      <w:tr w:rsidR="001159D4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EB16B9" w:rsidRDefault="001159D4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Pr="001159D4" w:rsidRDefault="001159D4" w:rsidP="001159D4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1159D4" w:rsidRDefault="001159D4" w:rsidP="001159D4">
            <w:pPr>
              <w:pStyle w:val="af2"/>
            </w:pPr>
            <w:r>
              <w:t>Шайба 6.65Г.019 ГОСТ 6402-70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30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0,00082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0,0246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</w:tr>
      <w:tr w:rsidR="001159D4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EB16B9" w:rsidRDefault="001159D4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Pr="001159D4" w:rsidRDefault="001159D4" w:rsidP="001159D4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1159D4" w:rsidRDefault="001159D4" w:rsidP="001159D4">
            <w:pPr>
              <w:pStyle w:val="af2"/>
            </w:pPr>
            <w:r>
              <w:t>Трубка термоусаживаемая PBF 9,5/4,8 мм (3/8")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1,3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0,016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0,02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</w:tr>
      <w:tr w:rsidR="001159D4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EB16B9" w:rsidRDefault="001159D4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Pr="001159D4" w:rsidRDefault="001159D4" w:rsidP="001159D4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1159D4" w:rsidRDefault="001159D4" w:rsidP="001159D4">
            <w:pPr>
              <w:pStyle w:val="af2"/>
            </w:pPr>
            <w:r>
              <w:t>Грунтовка ГФ-021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166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0,036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1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0,036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</w:tr>
      <w:tr w:rsidR="001159D4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EB16B9" w:rsidRDefault="001159D4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Pr="001159D4" w:rsidRDefault="001159D4" w:rsidP="001159D4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1159D4" w:rsidRDefault="001159D4" w:rsidP="001159D4">
            <w:pPr>
              <w:pStyle w:val="af2"/>
            </w:pPr>
            <w:r>
              <w:t>Хомут PFS/30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1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2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2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</w:tr>
      <w:tr w:rsidR="001159D4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EB16B9" w:rsidRDefault="001159D4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Pr="001159D4" w:rsidRDefault="001159D4" w:rsidP="001159D4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1159D4" w:rsidRDefault="001159D4" w:rsidP="001159D4">
            <w:pPr>
              <w:pStyle w:val="af2"/>
            </w:pPr>
            <w:r>
              <w:t>Крепежные элементы для хомута  PFS/30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18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0,01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0,18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</w:tr>
      <w:tr w:rsidR="001159D4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EB16B9" w:rsidRDefault="001159D4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Pr="001159D4" w:rsidRDefault="001159D4" w:rsidP="001159D4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1159D4" w:rsidRDefault="001159D4" w:rsidP="001159D4">
            <w:pPr>
              <w:pStyle w:val="af2"/>
            </w:pPr>
            <w:r>
              <w:t xml:space="preserve">Герметик силиконовый </w:t>
            </w:r>
            <w:proofErr w:type="spellStart"/>
            <w:r>
              <w:t>Пентэласт</w:t>
            </w:r>
            <w:proofErr w:type="spellEnd"/>
            <w:r>
              <w:t xml:space="preserve"> 1101</w:t>
            </w:r>
            <w:r w:rsidR="00435851">
              <w:t xml:space="preserve"> </w:t>
            </w:r>
            <w:r w:rsidR="00314FE5">
              <w:br/>
            </w:r>
            <w:r w:rsidR="00435851">
              <w:t>(прозрачный) 310 мл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3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0,365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1,095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</w:tr>
      <w:tr w:rsidR="001159D4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314FE5" w:rsidRDefault="001159D4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  <w:rPr>
                <w:lang w:val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Pr="001159D4" w:rsidRDefault="001159D4" w:rsidP="001159D4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1159D4" w:rsidRDefault="001159D4" w:rsidP="001159D4">
            <w:pPr>
              <w:pStyle w:val="af2"/>
            </w:pPr>
            <w:r>
              <w:t>Вазелин технический ВТВ-1 (800  г.)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1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0,8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0,8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</w:tr>
      <w:tr w:rsidR="001159D4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314FE5" w:rsidRDefault="001159D4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  <w:rPr>
                <w:lang w:val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Pr="001159D4" w:rsidRDefault="001159D4" w:rsidP="001159D4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Pr="001159D4" w:rsidRDefault="001159D4" w:rsidP="001159D4">
            <w:pPr>
              <w:pStyle w:val="af2"/>
            </w:pPr>
            <w:r>
              <w:t>Маркировочные бирки для силового кабеля: Держатель для меток на 11-15 символов, надпись по заказу, 93 мм, нержавеющая сталь WSM</w:t>
            </w:r>
            <w:proofErr w:type="gramStart"/>
            <w:r>
              <w:t>С</w:t>
            </w:r>
            <w:proofErr w:type="gramEnd"/>
            <w:r>
              <w:t xml:space="preserve"> 11-15 1891670000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64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0,007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  <w:r>
              <w:t>0,448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159D4" w:rsidRDefault="001159D4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59D4" w:rsidRPr="00452A57" w:rsidRDefault="001159D4" w:rsidP="00FD3A4F">
            <w:pPr>
              <w:pStyle w:val="af3"/>
              <w:keepLines/>
            </w:pPr>
          </w:p>
        </w:tc>
      </w:tr>
    </w:tbl>
    <w:p w:rsidR="0028767D" w:rsidRDefault="0028767D" w:rsidP="002F43DD">
      <w:pPr>
        <w:pStyle w:val="40"/>
        <w:rPr>
          <w:lang w:val="en-US"/>
        </w:rPr>
      </w:pPr>
    </w:p>
    <w:p w:rsidR="0028767D" w:rsidRPr="0028767D" w:rsidRDefault="0028767D" w:rsidP="002F43DD">
      <w:pPr>
        <w:pStyle w:val="40"/>
        <w:rPr>
          <w:lang w:val="en-US"/>
        </w:rPr>
        <w:sectPr w:rsidR="0028767D" w:rsidRPr="0028767D" w:rsidSect="00C84758">
          <w:headerReference w:type="default" r:id="rId13"/>
          <w:footerReference w:type="default" r:id="rId14"/>
          <w:headerReference w:type="first" r:id="rId15"/>
          <w:footerReference w:type="first" r:id="rId16"/>
          <w:pgSz w:w="23814" w:h="16840" w:orient="landscape" w:code="8"/>
          <w:pgMar w:top="40" w:right="567" w:bottom="1701" w:left="1418" w:header="0" w:footer="709" w:gutter="0"/>
          <w:cols w:space="708"/>
          <w:titlePg/>
          <w:docGrid w:linePitch="360"/>
        </w:sectPr>
      </w:pPr>
    </w:p>
    <w:p w:rsidR="00A01159" w:rsidRPr="00552AA9" w:rsidRDefault="00435851" w:rsidP="002F43DD">
      <w:pPr>
        <w:pStyle w:val="40"/>
        <w:rPr>
          <w:sz w:val="8"/>
          <w:szCs w:val="8"/>
          <w:lang w:val="en-US"/>
        </w:rPr>
      </w:pPr>
      <w:r>
        <w:rPr>
          <w:noProof/>
          <w:sz w:val="8"/>
          <w:szCs w:val="8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0" allowOverlap="0">
                <wp:simplePos x="0" y="0"/>
                <wp:positionH relativeFrom="page">
                  <wp:posOffset>720090</wp:posOffset>
                </wp:positionH>
                <wp:positionV relativeFrom="page">
                  <wp:posOffset>215900</wp:posOffset>
                </wp:positionV>
                <wp:extent cx="14201775" cy="360045"/>
                <wp:effectExtent l="0" t="0" r="381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177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36CB1" w:rsidRPr="0044428A" w:rsidRDefault="00436CB1" w:rsidP="00436CB1">
                            <w:pPr>
                              <w:spacing w:before="120" w:line="240" w:lineRule="auto"/>
                              <w:jc w:val="center"/>
                            </w:pPr>
                            <w:r w:rsidRPr="00F25EF1">
                              <w:t>Лист регистрации изменений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7pt;margin-top:17pt;width:1118.25pt;height:28.3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" o:allowincell="f" o:allowoverlap="f" filled="f" stroked="f">
                <v:textbox inset="0,0,0,0">
                  <w:txbxContent>
                    <w:p w:rsidR="00436CB1" w:rsidRPr="0044428A" w:rsidRDefault="00436CB1" w:rsidP="00436CB1">
                      <w:pPr>
                        <w:spacing w:before="120" w:line="240" w:lineRule="auto"/>
                        <w:jc w:val="center"/>
                      </w:pPr>
                      <w:r w:rsidRPr="00F25EF1">
                        <w:t>Лист регистрации изменений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22368" w:type="dxa"/>
        <w:tblInd w:w="-170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12" w:space="0" w:color="000000"/>
          <w:insideH w:val="single" w:sz="4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1133"/>
        <w:gridCol w:w="1132"/>
        <w:gridCol w:w="1132"/>
        <w:gridCol w:w="1132"/>
        <w:gridCol w:w="1132"/>
        <w:gridCol w:w="1416"/>
        <w:gridCol w:w="1416"/>
        <w:gridCol w:w="850"/>
        <w:gridCol w:w="679"/>
        <w:gridCol w:w="1416"/>
        <w:gridCol w:w="454"/>
        <w:gridCol w:w="1132"/>
        <w:gridCol w:w="1132"/>
        <w:gridCol w:w="1132"/>
        <w:gridCol w:w="1132"/>
        <w:gridCol w:w="1132"/>
        <w:gridCol w:w="1416"/>
        <w:gridCol w:w="1416"/>
        <w:gridCol w:w="850"/>
        <w:gridCol w:w="679"/>
      </w:tblGrid>
      <w:tr w:rsidR="00B72034" w:rsidRPr="00065A2C" w:rsidTr="00065A2C">
        <w:trPr>
          <w:trHeight w:hRule="exact" w:val="510"/>
        </w:trPr>
        <w:tc>
          <w:tcPr>
            <w:tcW w:w="455" w:type="dxa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B72034" w:rsidRPr="007738EB" w:rsidRDefault="00B72034" w:rsidP="00065A2C">
            <w:pPr>
              <w:pStyle w:val="af3"/>
              <w:ind w:left="113" w:right="113"/>
            </w:pPr>
            <w:r>
              <w:t>Изм.</w:t>
            </w:r>
          </w:p>
        </w:tc>
        <w:tc>
          <w:tcPr>
            <w:tcW w:w="452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72034" w:rsidRPr="00065A2C" w:rsidRDefault="00B72034" w:rsidP="00065A2C">
            <w:pPr>
              <w:pStyle w:val="af3"/>
              <w:rPr>
                <w:lang w:val="en-US"/>
              </w:rPr>
            </w:pPr>
            <w:r w:rsidRPr="00F25EF1">
              <w:rPr>
                <w:lang w:eastAsia="en-US"/>
              </w:rPr>
              <w:t>Номера листов (страниц)</w:t>
            </w:r>
          </w:p>
        </w:tc>
        <w:tc>
          <w:tcPr>
            <w:tcW w:w="113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72034" w:rsidRPr="00F25EF1" w:rsidRDefault="00B72034" w:rsidP="00065A2C">
            <w:pPr>
              <w:pStyle w:val="af3"/>
              <w:ind w:left="-57" w:right="-57"/>
              <w:rPr>
                <w:lang w:eastAsia="en-US"/>
              </w:rPr>
            </w:pPr>
            <w:r w:rsidRPr="00F25EF1">
              <w:rPr>
                <w:lang w:eastAsia="en-US"/>
              </w:rPr>
              <w:t>Всего</w:t>
            </w:r>
            <w:r>
              <w:rPr>
                <w:lang w:eastAsia="en-US"/>
              </w:rPr>
              <w:t xml:space="preserve"> </w:t>
            </w:r>
            <w:r w:rsidRPr="00F25EF1">
              <w:rPr>
                <w:lang w:eastAsia="en-US"/>
              </w:rPr>
              <w:t>листов (страниц)</w:t>
            </w:r>
          </w:p>
          <w:p w:rsidR="00B72034" w:rsidRPr="00F25EF1" w:rsidRDefault="00B72034" w:rsidP="00065A2C">
            <w:pPr>
              <w:pStyle w:val="af3"/>
              <w:ind w:left="-57" w:right="-57"/>
              <w:rPr>
                <w:lang w:eastAsia="en-US"/>
              </w:rPr>
            </w:pPr>
            <w:r w:rsidRPr="00F25EF1">
              <w:rPr>
                <w:lang w:eastAsia="en-US"/>
              </w:rPr>
              <w:t>в док</w:t>
            </w:r>
            <w:r w:rsidRPr="00F25EF1">
              <w:rPr>
                <w:lang w:eastAsia="en-US"/>
              </w:rPr>
              <w:t>у</w:t>
            </w:r>
            <w:r w:rsidRPr="00F25EF1">
              <w:rPr>
                <w:lang w:eastAsia="en-US"/>
              </w:rPr>
              <w:t>менте</w:t>
            </w:r>
          </w:p>
        </w:tc>
        <w:tc>
          <w:tcPr>
            <w:tcW w:w="141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72034" w:rsidRDefault="00B72034" w:rsidP="00065A2C">
            <w:pPr>
              <w:pStyle w:val="af3"/>
              <w:rPr>
                <w:lang w:eastAsia="en-US"/>
              </w:rPr>
            </w:pPr>
            <w:r w:rsidRPr="00F25EF1">
              <w:rPr>
                <w:lang w:eastAsia="en-US"/>
              </w:rPr>
              <w:t>Номер</w:t>
            </w:r>
          </w:p>
          <w:p w:rsidR="00B72034" w:rsidRPr="00F25EF1" w:rsidRDefault="00B72034" w:rsidP="00065A2C">
            <w:pPr>
              <w:pStyle w:val="af3"/>
              <w:rPr>
                <w:lang w:eastAsia="en-US"/>
              </w:rPr>
            </w:pPr>
            <w:r w:rsidRPr="00F25EF1">
              <w:rPr>
                <w:lang w:eastAsia="en-US"/>
              </w:rPr>
              <w:t>документа</w:t>
            </w:r>
          </w:p>
        </w:tc>
        <w:tc>
          <w:tcPr>
            <w:tcW w:w="141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72034" w:rsidRPr="00F25EF1" w:rsidRDefault="00B72034" w:rsidP="00065A2C">
            <w:pPr>
              <w:pStyle w:val="af3"/>
              <w:spacing w:line="220" w:lineRule="exact"/>
              <w:ind w:left="-57" w:right="-57"/>
              <w:rPr>
                <w:lang w:eastAsia="en-US"/>
              </w:rPr>
            </w:pPr>
            <w:r w:rsidRPr="00F25EF1">
              <w:rPr>
                <w:lang w:eastAsia="en-US"/>
              </w:rPr>
              <w:t>Входящий номер</w:t>
            </w:r>
            <w:r>
              <w:rPr>
                <w:lang w:eastAsia="en-US"/>
              </w:rPr>
              <w:t xml:space="preserve"> </w:t>
            </w:r>
            <w:r w:rsidRPr="00F25EF1">
              <w:rPr>
                <w:lang w:eastAsia="en-US"/>
              </w:rPr>
              <w:t>с</w:t>
            </w:r>
            <w:r w:rsidRPr="00F25EF1">
              <w:rPr>
                <w:lang w:eastAsia="en-US"/>
              </w:rPr>
              <w:t>о</w:t>
            </w:r>
            <w:r w:rsidRPr="00F25EF1">
              <w:rPr>
                <w:lang w:eastAsia="en-US"/>
              </w:rPr>
              <w:t>провод</w:t>
            </w:r>
            <w:r w:rsidRPr="00F25EF1">
              <w:rPr>
                <w:lang w:eastAsia="en-US"/>
              </w:rPr>
              <w:t>и</w:t>
            </w:r>
            <w:r w:rsidRPr="00F25EF1">
              <w:rPr>
                <w:lang w:eastAsia="en-US"/>
              </w:rPr>
              <w:t>тельного документа</w:t>
            </w:r>
            <w:r>
              <w:rPr>
                <w:lang w:eastAsia="en-US"/>
              </w:rPr>
              <w:t xml:space="preserve"> </w:t>
            </w:r>
            <w:r w:rsidRPr="00F25EF1">
              <w:rPr>
                <w:lang w:eastAsia="en-US"/>
              </w:rPr>
              <w:t>и дата</w:t>
            </w:r>
          </w:p>
        </w:tc>
        <w:tc>
          <w:tcPr>
            <w:tcW w:w="8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72034" w:rsidRPr="00F25EF1" w:rsidRDefault="00B72034" w:rsidP="00065A2C">
            <w:pPr>
              <w:pStyle w:val="af3"/>
              <w:rPr>
                <w:lang w:eastAsia="en-US"/>
              </w:rPr>
            </w:pPr>
            <w:r w:rsidRPr="00F25EF1">
              <w:rPr>
                <w:lang w:eastAsia="en-US"/>
              </w:rPr>
              <w:t>Подп.</w:t>
            </w:r>
          </w:p>
        </w:tc>
        <w:tc>
          <w:tcPr>
            <w:tcW w:w="6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72034" w:rsidRPr="00F25EF1" w:rsidRDefault="00B72034" w:rsidP="00065A2C">
            <w:pPr>
              <w:pStyle w:val="af3"/>
              <w:ind w:left="-57" w:right="-57"/>
              <w:rPr>
                <w:lang w:eastAsia="en-US"/>
              </w:rPr>
            </w:pPr>
            <w:r w:rsidRPr="00F25EF1">
              <w:rPr>
                <w:lang w:eastAsia="en-US"/>
              </w:rPr>
              <w:t>Дата</w:t>
            </w:r>
          </w:p>
        </w:tc>
        <w:tc>
          <w:tcPr>
            <w:tcW w:w="141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:rsidR="00B72034" w:rsidRPr="00065A2C" w:rsidRDefault="00B72034" w:rsidP="00065A2C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B72034" w:rsidRPr="007738EB" w:rsidRDefault="00B72034" w:rsidP="00065A2C">
            <w:pPr>
              <w:pStyle w:val="af3"/>
              <w:ind w:left="113" w:right="113"/>
            </w:pPr>
            <w:r>
              <w:t>Изм.</w:t>
            </w:r>
          </w:p>
        </w:tc>
        <w:tc>
          <w:tcPr>
            <w:tcW w:w="452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72034" w:rsidRPr="00065A2C" w:rsidRDefault="00B72034" w:rsidP="00065A2C">
            <w:pPr>
              <w:pStyle w:val="af3"/>
              <w:rPr>
                <w:lang w:val="en-US"/>
              </w:rPr>
            </w:pPr>
            <w:r w:rsidRPr="00F25EF1">
              <w:rPr>
                <w:lang w:eastAsia="en-US"/>
              </w:rPr>
              <w:t>Номера листов (страниц)</w:t>
            </w:r>
          </w:p>
        </w:tc>
        <w:tc>
          <w:tcPr>
            <w:tcW w:w="113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72034" w:rsidRPr="00F25EF1" w:rsidRDefault="00B72034" w:rsidP="00065A2C">
            <w:pPr>
              <w:pStyle w:val="af3"/>
              <w:ind w:left="-57" w:right="-57"/>
              <w:rPr>
                <w:lang w:eastAsia="en-US"/>
              </w:rPr>
            </w:pPr>
            <w:r w:rsidRPr="00F25EF1">
              <w:rPr>
                <w:lang w:eastAsia="en-US"/>
              </w:rPr>
              <w:t>Всего</w:t>
            </w:r>
            <w:r>
              <w:rPr>
                <w:lang w:eastAsia="en-US"/>
              </w:rPr>
              <w:t xml:space="preserve"> </w:t>
            </w:r>
            <w:r w:rsidRPr="00F25EF1">
              <w:rPr>
                <w:lang w:eastAsia="en-US"/>
              </w:rPr>
              <w:t>листов (страниц)</w:t>
            </w:r>
          </w:p>
          <w:p w:rsidR="00B72034" w:rsidRPr="00F25EF1" w:rsidRDefault="00B72034" w:rsidP="00065A2C">
            <w:pPr>
              <w:pStyle w:val="af3"/>
              <w:ind w:left="-57" w:right="-57"/>
              <w:rPr>
                <w:lang w:eastAsia="en-US"/>
              </w:rPr>
            </w:pPr>
            <w:r w:rsidRPr="00F25EF1">
              <w:rPr>
                <w:lang w:eastAsia="en-US"/>
              </w:rPr>
              <w:t>в док</w:t>
            </w:r>
            <w:r w:rsidRPr="00F25EF1">
              <w:rPr>
                <w:lang w:eastAsia="en-US"/>
              </w:rPr>
              <w:t>у</w:t>
            </w:r>
            <w:r w:rsidRPr="00F25EF1">
              <w:rPr>
                <w:lang w:eastAsia="en-US"/>
              </w:rPr>
              <w:t>менте</w:t>
            </w:r>
          </w:p>
        </w:tc>
        <w:tc>
          <w:tcPr>
            <w:tcW w:w="141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72034" w:rsidRDefault="00B72034" w:rsidP="00065A2C">
            <w:pPr>
              <w:pStyle w:val="af3"/>
              <w:rPr>
                <w:lang w:eastAsia="en-US"/>
              </w:rPr>
            </w:pPr>
            <w:r w:rsidRPr="00F25EF1">
              <w:rPr>
                <w:lang w:eastAsia="en-US"/>
              </w:rPr>
              <w:t>Номер</w:t>
            </w:r>
          </w:p>
          <w:p w:rsidR="00B72034" w:rsidRPr="00F25EF1" w:rsidRDefault="00B72034" w:rsidP="00065A2C">
            <w:pPr>
              <w:pStyle w:val="af3"/>
              <w:rPr>
                <w:lang w:eastAsia="en-US"/>
              </w:rPr>
            </w:pPr>
            <w:r w:rsidRPr="00F25EF1">
              <w:rPr>
                <w:lang w:eastAsia="en-US"/>
              </w:rPr>
              <w:t>документа</w:t>
            </w:r>
          </w:p>
        </w:tc>
        <w:tc>
          <w:tcPr>
            <w:tcW w:w="141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72034" w:rsidRPr="00F25EF1" w:rsidRDefault="00B72034" w:rsidP="00065A2C">
            <w:pPr>
              <w:pStyle w:val="af3"/>
              <w:spacing w:line="220" w:lineRule="exact"/>
              <w:ind w:left="-57" w:right="-57"/>
              <w:rPr>
                <w:lang w:eastAsia="en-US"/>
              </w:rPr>
            </w:pPr>
            <w:r w:rsidRPr="00F25EF1">
              <w:rPr>
                <w:lang w:eastAsia="en-US"/>
              </w:rPr>
              <w:t>Входящий номер</w:t>
            </w:r>
            <w:r>
              <w:rPr>
                <w:lang w:eastAsia="en-US"/>
              </w:rPr>
              <w:t xml:space="preserve"> </w:t>
            </w:r>
            <w:r w:rsidRPr="00F25EF1">
              <w:rPr>
                <w:lang w:eastAsia="en-US"/>
              </w:rPr>
              <w:t>с</w:t>
            </w:r>
            <w:r w:rsidRPr="00F25EF1">
              <w:rPr>
                <w:lang w:eastAsia="en-US"/>
              </w:rPr>
              <w:t>о</w:t>
            </w:r>
            <w:r w:rsidRPr="00F25EF1">
              <w:rPr>
                <w:lang w:eastAsia="en-US"/>
              </w:rPr>
              <w:t>провод</w:t>
            </w:r>
            <w:r w:rsidRPr="00F25EF1">
              <w:rPr>
                <w:lang w:eastAsia="en-US"/>
              </w:rPr>
              <w:t>и</w:t>
            </w:r>
            <w:r w:rsidRPr="00F25EF1">
              <w:rPr>
                <w:lang w:eastAsia="en-US"/>
              </w:rPr>
              <w:t>тельного документа</w:t>
            </w:r>
            <w:r>
              <w:rPr>
                <w:lang w:eastAsia="en-US"/>
              </w:rPr>
              <w:t xml:space="preserve"> </w:t>
            </w:r>
            <w:r w:rsidRPr="00F25EF1">
              <w:rPr>
                <w:lang w:eastAsia="en-US"/>
              </w:rPr>
              <w:t>и дата</w:t>
            </w:r>
          </w:p>
        </w:tc>
        <w:tc>
          <w:tcPr>
            <w:tcW w:w="8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72034" w:rsidRPr="00F25EF1" w:rsidRDefault="00B72034" w:rsidP="00065A2C">
            <w:pPr>
              <w:pStyle w:val="af3"/>
              <w:rPr>
                <w:lang w:eastAsia="en-US"/>
              </w:rPr>
            </w:pPr>
            <w:r w:rsidRPr="00F25EF1">
              <w:rPr>
                <w:lang w:eastAsia="en-US"/>
              </w:rPr>
              <w:t>Подп.</w:t>
            </w:r>
          </w:p>
        </w:tc>
        <w:tc>
          <w:tcPr>
            <w:tcW w:w="6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B72034" w:rsidRPr="00F25EF1" w:rsidRDefault="00B72034" w:rsidP="00065A2C">
            <w:pPr>
              <w:pStyle w:val="af3"/>
              <w:ind w:left="-57" w:right="-57"/>
              <w:rPr>
                <w:lang w:eastAsia="en-US"/>
              </w:rPr>
            </w:pPr>
            <w:r w:rsidRPr="00F25EF1">
              <w:rPr>
                <w:lang w:eastAsia="en-US"/>
              </w:rPr>
              <w:t>Дата</w:t>
            </w:r>
          </w:p>
        </w:tc>
      </w:tr>
      <w:tr w:rsidR="00B72034" w:rsidRPr="00065A2C" w:rsidTr="00065A2C">
        <w:trPr>
          <w:trHeight w:hRule="exact" w:val="907"/>
        </w:trPr>
        <w:tc>
          <w:tcPr>
            <w:tcW w:w="455" w:type="dxa"/>
            <w:vMerge/>
            <w:tcBorders>
              <w:left w:val="nil"/>
              <w:bottom w:val="single" w:sz="12" w:space="0" w:color="000000"/>
            </w:tcBorders>
            <w:shd w:val="clear" w:color="auto" w:fill="auto"/>
            <w:vAlign w:val="center"/>
          </w:tcPr>
          <w:p w:rsidR="00B72034" w:rsidRPr="00065A2C" w:rsidRDefault="00B72034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B72034" w:rsidRPr="00F25EF1" w:rsidRDefault="00B72034" w:rsidP="00065A2C">
            <w:pPr>
              <w:pStyle w:val="af3"/>
              <w:rPr>
                <w:lang w:eastAsia="en-US"/>
              </w:rPr>
            </w:pPr>
            <w:r w:rsidRPr="00F25EF1">
              <w:rPr>
                <w:lang w:eastAsia="en-US"/>
              </w:rPr>
              <w:t>изм</w:t>
            </w:r>
            <w:r w:rsidRPr="00F25EF1">
              <w:rPr>
                <w:lang w:eastAsia="en-US"/>
              </w:rPr>
              <w:t>е</w:t>
            </w:r>
            <w:r w:rsidRPr="00F25EF1">
              <w:rPr>
                <w:lang w:eastAsia="en-US"/>
              </w:rPr>
              <w:t>ненных</w:t>
            </w:r>
          </w:p>
        </w:tc>
        <w:tc>
          <w:tcPr>
            <w:tcW w:w="113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B72034" w:rsidRPr="00F25EF1" w:rsidRDefault="00B72034" w:rsidP="00065A2C">
            <w:pPr>
              <w:pStyle w:val="af3"/>
              <w:rPr>
                <w:lang w:eastAsia="en-US"/>
              </w:rPr>
            </w:pPr>
            <w:proofErr w:type="gramStart"/>
            <w:r w:rsidRPr="00F25EF1">
              <w:rPr>
                <w:lang w:eastAsia="en-US"/>
              </w:rPr>
              <w:t>зам</w:t>
            </w:r>
            <w:r w:rsidRPr="00F25EF1">
              <w:rPr>
                <w:lang w:eastAsia="en-US"/>
              </w:rPr>
              <w:t>е</w:t>
            </w:r>
            <w:r w:rsidRPr="00F25EF1">
              <w:rPr>
                <w:lang w:eastAsia="en-US"/>
              </w:rPr>
              <w:t>ненных</w:t>
            </w:r>
            <w:proofErr w:type="gramEnd"/>
          </w:p>
        </w:tc>
        <w:tc>
          <w:tcPr>
            <w:tcW w:w="113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B72034" w:rsidRPr="00F25EF1" w:rsidRDefault="00B72034" w:rsidP="00065A2C">
            <w:pPr>
              <w:pStyle w:val="af3"/>
              <w:rPr>
                <w:lang w:eastAsia="en-US"/>
              </w:rPr>
            </w:pPr>
            <w:r w:rsidRPr="00F25EF1">
              <w:rPr>
                <w:lang w:eastAsia="en-US"/>
              </w:rPr>
              <w:t>новых</w:t>
            </w:r>
          </w:p>
        </w:tc>
        <w:tc>
          <w:tcPr>
            <w:tcW w:w="113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B72034" w:rsidRPr="00F25EF1" w:rsidRDefault="00B72034" w:rsidP="00065A2C">
            <w:pPr>
              <w:pStyle w:val="af3"/>
              <w:rPr>
                <w:lang w:eastAsia="en-US"/>
              </w:rPr>
            </w:pPr>
            <w:r w:rsidRPr="008A3A49">
              <w:rPr>
                <w:lang w:eastAsia="en-US"/>
              </w:rPr>
              <w:t>а</w:t>
            </w:r>
            <w:r w:rsidRPr="00F25EF1">
              <w:rPr>
                <w:lang w:eastAsia="en-US"/>
              </w:rPr>
              <w:t>ннул</w:t>
            </w:r>
            <w:r w:rsidRPr="00F25EF1">
              <w:rPr>
                <w:lang w:eastAsia="en-US"/>
              </w:rPr>
              <w:t>и</w:t>
            </w:r>
            <w:r w:rsidRPr="00F25EF1">
              <w:rPr>
                <w:lang w:eastAsia="en-US"/>
              </w:rPr>
              <w:t>рова</w:t>
            </w:r>
            <w:r w:rsidRPr="00F25EF1">
              <w:rPr>
                <w:lang w:eastAsia="en-US"/>
              </w:rPr>
              <w:t>н</w:t>
            </w:r>
            <w:r w:rsidRPr="00F25EF1">
              <w:rPr>
                <w:lang w:eastAsia="en-US"/>
              </w:rPr>
              <w:t>ных</w:t>
            </w:r>
          </w:p>
        </w:tc>
        <w:tc>
          <w:tcPr>
            <w:tcW w:w="1132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B72034" w:rsidRPr="00065A2C" w:rsidRDefault="00B72034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B72034" w:rsidRPr="00065A2C" w:rsidRDefault="00B72034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B72034" w:rsidRPr="00065A2C" w:rsidRDefault="00B72034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B72034" w:rsidRPr="00065A2C" w:rsidRDefault="00B72034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B72034" w:rsidRPr="00065A2C" w:rsidRDefault="00B72034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2034" w:rsidRPr="00065A2C" w:rsidRDefault="00B72034" w:rsidP="00065A2C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B72034" w:rsidRPr="00065A2C" w:rsidRDefault="00B72034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B72034" w:rsidRPr="00F25EF1" w:rsidRDefault="00B72034" w:rsidP="00065A2C">
            <w:pPr>
              <w:pStyle w:val="af3"/>
              <w:rPr>
                <w:lang w:eastAsia="en-US"/>
              </w:rPr>
            </w:pPr>
            <w:r w:rsidRPr="00F25EF1">
              <w:rPr>
                <w:lang w:eastAsia="en-US"/>
              </w:rPr>
              <w:t>изм</w:t>
            </w:r>
            <w:r w:rsidRPr="00F25EF1">
              <w:rPr>
                <w:lang w:eastAsia="en-US"/>
              </w:rPr>
              <w:t>е</w:t>
            </w:r>
            <w:r w:rsidRPr="00F25EF1">
              <w:rPr>
                <w:lang w:eastAsia="en-US"/>
              </w:rPr>
              <w:t>ненных</w:t>
            </w:r>
          </w:p>
        </w:tc>
        <w:tc>
          <w:tcPr>
            <w:tcW w:w="113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B72034" w:rsidRPr="00F25EF1" w:rsidRDefault="00B72034" w:rsidP="00065A2C">
            <w:pPr>
              <w:pStyle w:val="af3"/>
              <w:rPr>
                <w:lang w:eastAsia="en-US"/>
              </w:rPr>
            </w:pPr>
            <w:proofErr w:type="gramStart"/>
            <w:r w:rsidRPr="00F25EF1">
              <w:rPr>
                <w:lang w:eastAsia="en-US"/>
              </w:rPr>
              <w:t>зам</w:t>
            </w:r>
            <w:r w:rsidRPr="00F25EF1">
              <w:rPr>
                <w:lang w:eastAsia="en-US"/>
              </w:rPr>
              <w:t>е</w:t>
            </w:r>
            <w:r w:rsidRPr="00F25EF1">
              <w:rPr>
                <w:lang w:eastAsia="en-US"/>
              </w:rPr>
              <w:t>ненных</w:t>
            </w:r>
            <w:proofErr w:type="gramEnd"/>
          </w:p>
        </w:tc>
        <w:tc>
          <w:tcPr>
            <w:tcW w:w="113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B72034" w:rsidRPr="00F25EF1" w:rsidRDefault="00B72034" w:rsidP="00065A2C">
            <w:pPr>
              <w:pStyle w:val="af3"/>
              <w:rPr>
                <w:lang w:eastAsia="en-US"/>
              </w:rPr>
            </w:pPr>
            <w:r w:rsidRPr="00F25EF1">
              <w:rPr>
                <w:lang w:eastAsia="en-US"/>
              </w:rPr>
              <w:t>новых</w:t>
            </w:r>
          </w:p>
        </w:tc>
        <w:tc>
          <w:tcPr>
            <w:tcW w:w="113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B72034" w:rsidRPr="00F25EF1" w:rsidRDefault="00B72034" w:rsidP="00065A2C">
            <w:pPr>
              <w:pStyle w:val="af3"/>
              <w:rPr>
                <w:lang w:eastAsia="en-US"/>
              </w:rPr>
            </w:pPr>
            <w:r w:rsidRPr="008A3A49">
              <w:rPr>
                <w:lang w:eastAsia="en-US"/>
              </w:rPr>
              <w:t>а</w:t>
            </w:r>
            <w:r w:rsidRPr="00F25EF1">
              <w:rPr>
                <w:lang w:eastAsia="en-US"/>
              </w:rPr>
              <w:t>ннул</w:t>
            </w:r>
            <w:r w:rsidRPr="00F25EF1">
              <w:rPr>
                <w:lang w:eastAsia="en-US"/>
              </w:rPr>
              <w:t>и</w:t>
            </w:r>
            <w:r w:rsidRPr="00F25EF1">
              <w:rPr>
                <w:lang w:eastAsia="en-US"/>
              </w:rPr>
              <w:t>рова</w:t>
            </w:r>
            <w:r w:rsidRPr="00F25EF1">
              <w:rPr>
                <w:lang w:eastAsia="en-US"/>
              </w:rPr>
              <w:t>н</w:t>
            </w:r>
            <w:r w:rsidRPr="00F25EF1">
              <w:rPr>
                <w:lang w:eastAsia="en-US"/>
              </w:rPr>
              <w:t>ных</w:t>
            </w:r>
          </w:p>
        </w:tc>
        <w:tc>
          <w:tcPr>
            <w:tcW w:w="1132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B72034" w:rsidRPr="00065A2C" w:rsidRDefault="00B72034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B72034" w:rsidRPr="00065A2C" w:rsidRDefault="00B72034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B72034" w:rsidRPr="00065A2C" w:rsidRDefault="00B72034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B72034" w:rsidRPr="00065A2C" w:rsidRDefault="00B72034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vMerge/>
            <w:tcBorders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B72034" w:rsidRPr="00065A2C" w:rsidRDefault="00B72034" w:rsidP="00065A2C">
            <w:pPr>
              <w:pStyle w:val="af3"/>
              <w:rPr>
                <w:lang w:val="en-US"/>
              </w:rPr>
            </w:pPr>
          </w:p>
        </w:tc>
      </w:tr>
      <w:tr w:rsidR="00A01159" w:rsidRPr="00065A2C" w:rsidTr="00065A2C">
        <w:trPr>
          <w:trHeight w:val="454"/>
        </w:trPr>
        <w:tc>
          <w:tcPr>
            <w:tcW w:w="455" w:type="dxa"/>
            <w:tcBorders>
              <w:top w:val="single" w:sz="12" w:space="0" w:color="000000"/>
              <w:left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top w:val="single" w:sz="12" w:space="0" w:color="000000"/>
              <w:right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</w:tr>
      <w:tr w:rsidR="00A01159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</w:tr>
      <w:tr w:rsidR="00A01159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</w:tr>
      <w:tr w:rsidR="00A01159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</w:tr>
      <w:tr w:rsidR="00A01159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</w:tr>
      <w:tr w:rsidR="00A01159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</w:tr>
      <w:tr w:rsidR="00A01159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</w:tr>
      <w:tr w:rsidR="00A01159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</w:tbl>
    <w:p w:rsidR="00E31BE9" w:rsidRPr="00357C0C" w:rsidRDefault="00E31BE9" w:rsidP="002F43DD">
      <w:pPr>
        <w:pStyle w:val="40"/>
        <w:rPr>
          <w:lang w:val="en-US"/>
        </w:rPr>
      </w:pPr>
    </w:p>
    <w:sectPr w:rsidR="00E31BE9" w:rsidRPr="00357C0C" w:rsidSect="005E62DA">
      <w:headerReference w:type="default" r:id="rId17"/>
      <w:footerReference w:type="default" r:id="rId18"/>
      <w:pgSz w:w="23814" w:h="16840" w:orient="landscape" w:code="8"/>
      <w:pgMar w:top="40" w:right="567" w:bottom="1701" w:left="1418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9D4" w:rsidRDefault="001159D4" w:rsidP="006145D4">
      <w:r>
        <w:separator/>
      </w:r>
    </w:p>
  </w:endnote>
  <w:endnote w:type="continuationSeparator" w:id="0">
    <w:p w:rsidR="001159D4" w:rsidRDefault="001159D4" w:rsidP="00614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4C7" w:rsidRDefault="00D944C7" w:rsidP="00937462"/>
  <w:p w:rsidR="00D944C7" w:rsidRDefault="00D944C7" w:rsidP="00937462"/>
  <w:p w:rsidR="00D944C7" w:rsidRPr="001F4F4D" w:rsidRDefault="00D944C7" w:rsidP="0093746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4C7" w:rsidRDefault="00D944C7" w:rsidP="00937462"/>
  <w:p w:rsidR="001339BF" w:rsidRDefault="001339BF" w:rsidP="00937462"/>
  <w:p w:rsidR="001339BF" w:rsidRDefault="001339BF" w:rsidP="00937462"/>
  <w:p w:rsidR="001339BF" w:rsidRDefault="001339BF" w:rsidP="00937462"/>
  <w:p w:rsidR="001339BF" w:rsidRPr="001339BF" w:rsidRDefault="00314FE5" w:rsidP="00937462">
    <w:r>
      <w:rPr>
        <w:noProof/>
      </w:rPr>
      <w:drawing>
        <wp:anchor distT="0" distB="0" distL="114300" distR="114300" simplePos="0" relativeHeight="251662848" behindDoc="0" locked="0" layoutInCell="1" allowOverlap="1" wp14:anchorId="7F1D0A4E" wp14:editId="1821437B">
          <wp:simplePos x="0" y="0"/>
          <wp:positionH relativeFrom="column">
            <wp:posOffset>8839200</wp:posOffset>
          </wp:positionH>
          <wp:positionV relativeFrom="paragraph">
            <wp:posOffset>109204</wp:posOffset>
          </wp:positionV>
          <wp:extent cx="471194" cy="136591"/>
          <wp:effectExtent l="0" t="0" r="5080" b="0"/>
          <wp:wrapNone/>
          <wp:docPr id="254" name="Рисунок 2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" name="Рисунок 16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194" cy="136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944C7" w:rsidRDefault="00314FE5" w:rsidP="00937462">
    <w:r>
      <w:rPr>
        <w:noProof/>
      </w:rPr>
      <w:drawing>
        <wp:anchor distT="0" distB="0" distL="114300" distR="114300" simplePos="0" relativeHeight="251661824" behindDoc="0" locked="0" layoutInCell="1" allowOverlap="1" wp14:anchorId="0DB51E32" wp14:editId="78542E91">
          <wp:simplePos x="0" y="0"/>
          <wp:positionH relativeFrom="column">
            <wp:posOffset>8909050</wp:posOffset>
          </wp:positionH>
          <wp:positionV relativeFrom="paragraph">
            <wp:posOffset>66029</wp:posOffset>
          </wp:positionV>
          <wp:extent cx="369583" cy="147883"/>
          <wp:effectExtent l="0" t="0" r="0" b="5080"/>
          <wp:wrapNone/>
          <wp:docPr id="253" name="Рисунок 2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" name="Рисунок 16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9583" cy="147883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5077CB" w:rsidRDefault="005077CB" w:rsidP="00937462"/>
  <w:p w:rsidR="003A2BB0" w:rsidRPr="005077CB" w:rsidRDefault="003A2BB0" w:rsidP="0093746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758" w:rsidRDefault="00C84758" w:rsidP="00937462"/>
  <w:p w:rsidR="00C84758" w:rsidRDefault="00C84758" w:rsidP="00937462"/>
  <w:p w:rsidR="00C84758" w:rsidRPr="001F4F4D" w:rsidRDefault="00C84758" w:rsidP="00937462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758" w:rsidRDefault="00C84758" w:rsidP="00937462"/>
  <w:p w:rsidR="00C84758" w:rsidRDefault="00C84758" w:rsidP="00937462"/>
  <w:p w:rsidR="00C84758" w:rsidRPr="005077CB" w:rsidRDefault="00C84758" w:rsidP="00937462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758" w:rsidRDefault="00C84758" w:rsidP="00937462"/>
  <w:p w:rsidR="00C84758" w:rsidRDefault="00C84758" w:rsidP="00937462"/>
  <w:p w:rsidR="00C84758" w:rsidRPr="001F4F4D" w:rsidRDefault="00C84758" w:rsidP="0093746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9D4" w:rsidRDefault="001159D4" w:rsidP="006145D4">
      <w:r>
        <w:separator/>
      </w:r>
    </w:p>
  </w:footnote>
  <w:footnote w:type="continuationSeparator" w:id="0">
    <w:p w:rsidR="001159D4" w:rsidRDefault="001159D4" w:rsidP="006145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4C7" w:rsidRDefault="00435851" w:rsidP="00405268">
    <w:pPr>
      <w:tabs>
        <w:tab w:val="left" w:pos="2029"/>
        <w:tab w:val="right" w:pos="21829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215900</wp:posOffset>
              </wp:positionV>
              <wp:extent cx="14636750" cy="10387965"/>
              <wp:effectExtent l="12065" t="15875" r="10160" b="0"/>
              <wp:wrapNone/>
              <wp:docPr id="208" name="Group 18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636750" cy="10387965"/>
                        <a:chOff x="454" y="340"/>
                        <a:chExt cx="23050" cy="16359"/>
                      </a:xfrm>
                    </wpg:grpSpPr>
                    <wpg:grpSp>
                      <wpg:cNvPr id="209" name="Group 1882"/>
                      <wpg:cNvGrpSpPr>
                        <a:grpSpLocks/>
                      </wpg:cNvGrpSpPr>
                      <wpg:grpSpPr bwMode="auto">
                        <a:xfrm>
                          <a:off x="964" y="16256"/>
                          <a:ext cx="21882" cy="443"/>
                          <a:chOff x="760" y="16258"/>
                          <a:chExt cx="21882" cy="443"/>
                        </a:xfrm>
                      </wpg:grpSpPr>
                      <wps:wsp>
                        <wps:cNvPr id="210" name="Text Box 1883"/>
                        <wps:cNvSpPr txBox="1">
                          <a:spLocks noChangeArrowheads="1"/>
                        </wps:cNvSpPr>
                        <wps:spPr bwMode="auto">
                          <a:xfrm>
                            <a:off x="760" y="16338"/>
                            <a:ext cx="18517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F43DD" w:rsidRPr="001339BF" w:rsidRDefault="002F43DD" w:rsidP="002F43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75B6">
                                <w:rPr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1339BF">
                                <w:rPr>
                                  <w:sz w:val="16"/>
                                  <w:szCs w:val="16"/>
                                </w:rPr>
                                <w:instrText xml:space="preserve"> </w:instrText>
                              </w:r>
                              <w:r w:rsidRPr="005B75B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instrText>FILENAME</w:instrText>
                              </w:r>
                              <w:r w:rsidRPr="001339BF">
                                <w:rPr>
                                  <w:sz w:val="16"/>
                                  <w:szCs w:val="16"/>
                                </w:rPr>
                                <w:instrText xml:space="preserve"> \</w:instrText>
                              </w:r>
                              <w:r w:rsidRPr="005B75B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instrText>p</w:instrText>
                              </w:r>
                              <w:r w:rsidRPr="001339BF">
                                <w:rPr>
                                  <w:sz w:val="16"/>
                                  <w:szCs w:val="16"/>
                                </w:rPr>
                                <w:instrText xml:space="preserve"> </w:instrText>
                              </w:r>
                              <w:r w:rsidRPr="005B75B6">
                                <w:rPr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E46A22">
                                <w:rPr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Z</w:t>
                              </w:r>
                              <w:r w:rsidR="00E46A22" w:rsidRPr="00E46A22">
                                <w:rPr>
                                  <w:noProof/>
                                  <w:sz w:val="16"/>
                                  <w:szCs w:val="16"/>
                                </w:rPr>
                                <w:t>:\ПРОЕКТЫ\_2016\01-16-01\РД\РП-РД\4550.70.ВП00.008.0155\СЭО\Документация\Ч\4550.70.ВП00.008.0155.362632.20.006 рев.0\4550.70.ВП00.008.0155.362632.20.006 рев.0 л.1-6.</w:t>
                              </w:r>
                              <w:r w:rsidR="00E46A22">
                                <w:rPr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docx</w:t>
                              </w:r>
                              <w:r w:rsidRPr="005B75B6"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Text Box 1884"/>
                        <wps:cNvSpPr txBox="1">
                          <a:spLocks noChangeArrowheads="1"/>
                        </wps:cNvSpPr>
                        <wps:spPr bwMode="auto">
                          <a:xfrm>
                            <a:off x="20110" y="16258"/>
                            <a:ext cx="2532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F43DD" w:rsidRPr="00005A89" w:rsidRDefault="002F43DD" w:rsidP="002F43DD">
                              <w:pPr>
                                <w:jc w:val="right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05A89">
                                <w:rPr>
                                  <w:sz w:val="20"/>
                                  <w:lang w:val="en-US"/>
                                </w:rPr>
                                <w:t>Формат</w:t>
                              </w:r>
                              <w:proofErr w:type="spellEnd"/>
                              <w:r w:rsidRPr="00005A89">
                                <w:rPr>
                                  <w:sz w:val="20"/>
                                  <w:lang w:val="en-US"/>
                                </w:rPr>
                                <w:t xml:space="preserve"> А3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12" name="Rectangle 1885"/>
                      <wps:cNvSpPr>
                        <a:spLocks noChangeArrowheads="1"/>
                      </wps:cNvSpPr>
                      <wps:spPr bwMode="auto">
                        <a:xfrm>
                          <a:off x="1134" y="340"/>
                          <a:ext cx="22365" cy="1598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13" name="Group 1886"/>
                      <wpg:cNvGrpSpPr>
                        <a:grpSpLocks/>
                      </wpg:cNvGrpSpPr>
                      <wpg:grpSpPr bwMode="auto">
                        <a:xfrm>
                          <a:off x="13013" y="15502"/>
                          <a:ext cx="10491" cy="829"/>
                          <a:chOff x="6042" y="10382"/>
                          <a:chExt cx="10491" cy="829"/>
                        </a:xfrm>
                      </wpg:grpSpPr>
                      <wps:wsp>
                        <wps:cNvPr id="214" name="tbxIzme"/>
                        <wps:cNvSpPr txBox="1">
                          <a:spLocks noChangeArrowheads="1"/>
                        </wps:cNvSpPr>
                        <wps:spPr bwMode="auto">
                          <a:xfrm>
                            <a:off x="6043" y="10658"/>
                            <a:ext cx="39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2F0258" w:rsidRDefault="002F43DD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215" name="Text Box 2171"/>
                        <wps:cNvSpPr txBox="1">
                          <a:spLocks noChangeArrowheads="1"/>
                        </wps:cNvSpPr>
                        <wps:spPr bwMode="auto">
                          <a:xfrm>
                            <a:off x="6043" y="10934"/>
                            <a:ext cx="39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9234DB" w:rsidRDefault="002F43DD" w:rsidP="002F43D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216" name="tbxIzmk"/>
                        <wps:cNvSpPr txBox="1">
                          <a:spLocks noChangeArrowheads="1"/>
                        </wps:cNvSpPr>
                        <wps:spPr bwMode="auto">
                          <a:xfrm>
                            <a:off x="6441" y="10658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2F0258" w:rsidRDefault="002F43DD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217" name="Text Box 2173"/>
                        <wps:cNvSpPr txBox="1">
                          <a:spLocks noChangeArrowheads="1"/>
                        </wps:cNvSpPr>
                        <wps:spPr bwMode="auto">
                          <a:xfrm>
                            <a:off x="6441" y="10934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E46299" w:rsidRDefault="002F43DD" w:rsidP="002F43DD">
                              <w:pPr>
                                <w:ind w:left="-113" w:right="-11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6299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218" name="tbxNdoc"/>
                        <wps:cNvSpPr txBox="1">
                          <a:spLocks noChangeArrowheads="1"/>
                        </wps:cNvSpPr>
                        <wps:spPr bwMode="auto">
                          <a:xfrm>
                            <a:off x="7008" y="10658"/>
                            <a:ext cx="1304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2F0258" w:rsidRDefault="002F43DD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219" name="Text Box 2175"/>
                        <wps:cNvSpPr txBox="1">
                          <a:spLocks noChangeArrowheads="1"/>
                        </wps:cNvSpPr>
                        <wps:spPr bwMode="auto">
                          <a:xfrm>
                            <a:off x="7008" y="10934"/>
                            <a:ext cx="1304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D12038" w:rsidRDefault="002F43DD" w:rsidP="002F43D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№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док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ум</w:t>
                              </w:r>
                              <w:r w:rsidRPr="00D12038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220" name="Text Box 2176"/>
                        <wps:cNvSpPr txBox="1">
                          <a:spLocks noChangeArrowheads="1"/>
                        </wps:cNvSpPr>
                        <wps:spPr bwMode="auto">
                          <a:xfrm>
                            <a:off x="8311" y="10658"/>
                            <a:ext cx="850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2F0258" w:rsidRDefault="002F43DD" w:rsidP="002F43DD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221" name="Text Box 2177"/>
                        <wps:cNvSpPr txBox="1">
                          <a:spLocks noChangeArrowheads="1"/>
                        </wps:cNvSpPr>
                        <wps:spPr bwMode="auto">
                          <a:xfrm>
                            <a:off x="8311" y="10934"/>
                            <a:ext cx="850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9234DB" w:rsidRDefault="002F43DD" w:rsidP="002F43D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222" name="tbxIzmd"/>
                        <wps:cNvSpPr txBox="1">
                          <a:spLocks noChangeArrowheads="1"/>
                        </wps:cNvSpPr>
                        <wps:spPr bwMode="auto">
                          <a:xfrm>
                            <a:off x="9162" y="10658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2F0258" w:rsidRDefault="002F43DD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223" name="Text Box 2179"/>
                        <wps:cNvSpPr txBox="1">
                          <a:spLocks noChangeArrowheads="1"/>
                        </wps:cNvSpPr>
                        <wps:spPr bwMode="auto">
                          <a:xfrm>
                            <a:off x="9162" y="10934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9234DB" w:rsidRDefault="002F43DD" w:rsidP="002F43D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224" name="tbxOboz"/>
                        <wps:cNvSpPr txBox="1">
                          <a:spLocks noChangeArrowheads="1"/>
                        </wps:cNvSpPr>
                        <wps:spPr bwMode="auto">
                          <a:xfrm>
                            <a:off x="10069" y="10602"/>
                            <a:ext cx="5698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3DD" w:rsidRPr="00DB1F85" w:rsidRDefault="002F43DD" w:rsidP="002F43DD">
                              <w:pPr>
                                <w:spacing w:line="240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DB1F85">
                                <w:rPr>
                                  <w:sz w:val="36"/>
                                  <w:szCs w:val="36"/>
                                </w:rPr>
                                <w:fldChar w:fldCharType="begin"/>
                              </w:r>
                              <w:r w:rsidRPr="00DB1F85">
                                <w:rPr>
                                  <w:sz w:val="36"/>
                                  <w:szCs w:val="36"/>
                                </w:rPr>
                                <w:instrText xml:space="preserve"> REF  шифр_тома  \* MERGEFORMAT </w:instrText>
                              </w:r>
                              <w:r w:rsidRPr="00DB1F85">
                                <w:rPr>
                                  <w:sz w:val="36"/>
                                  <w:szCs w:val="36"/>
                                </w:rPr>
                                <w:fldChar w:fldCharType="separate"/>
                              </w:r>
                              <w:r w:rsidR="00E46A22" w:rsidRPr="00E46A22">
                                <w:rPr>
                                  <w:bCs/>
                                  <w:sz w:val="36"/>
                                  <w:szCs w:val="36"/>
                                </w:rPr>
                                <w:t>01.16.01.08.155.362632</w:t>
                              </w:r>
                              <w:r w:rsidR="00E46A22" w:rsidRPr="00E46A22">
                                <w:rPr>
                                  <w:sz w:val="36"/>
                                  <w:szCs w:val="36"/>
                                </w:rPr>
                                <w:t xml:space="preserve">.20.006 </w:t>
                              </w:r>
                              <w:r w:rsidRPr="00DB1F85">
                                <w:rPr>
                                  <w:sz w:val="36"/>
                                  <w:szCs w:val="36"/>
                                </w:rPr>
                                <w:fldChar w:fldCharType="end"/>
                              </w:r>
                            </w:p>
                            <w:p w:rsidR="002F43DD" w:rsidRPr="00411C8B" w:rsidRDefault="002F43DD" w:rsidP="002F43DD">
                              <w:pPr>
                                <w:pStyle w:val="6"/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225" name="Text Box 2181"/>
                        <wps:cNvSpPr txBox="1">
                          <a:spLocks noChangeArrowheads="1"/>
                        </wps:cNvSpPr>
                        <wps:spPr bwMode="auto">
                          <a:xfrm>
                            <a:off x="15966" y="10382"/>
                            <a:ext cx="567" cy="38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335FF2" w:rsidRDefault="002F43DD" w:rsidP="002F43DD">
                              <w:r w:rsidRPr="00335FF2">
                                <w:t>Лист</w:t>
                              </w:r>
                            </w:p>
                            <w:p w:rsidR="002F43DD" w:rsidRPr="00D74237" w:rsidRDefault="002F43DD" w:rsidP="002F43DD"/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226" name="tbxPage"/>
                        <wps:cNvSpPr txBox="1">
                          <a:spLocks noChangeArrowheads="1"/>
                        </wps:cNvSpPr>
                        <wps:spPr bwMode="auto">
                          <a:xfrm>
                            <a:off x="15966" y="10768"/>
                            <a:ext cx="567" cy="4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BB7C18" w:rsidRDefault="002F43DD" w:rsidP="002F43D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C60012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7" name="Line 2189"/>
                        <wps:cNvCnPr>
                          <a:cxnSpLocks noChangeShapeType="1"/>
                        </wps:cNvCnPr>
                        <wps:spPr bwMode="auto">
                          <a:xfrm>
                            <a:off x="6043" y="11211"/>
                            <a:ext cx="99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190"/>
                        <wps:cNvCnPr>
                          <a:cxnSpLocks noChangeShapeType="1"/>
                        </wps:cNvCnPr>
                        <wps:spPr bwMode="auto">
                          <a:xfrm>
                            <a:off x="6441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191"/>
                        <wps:cNvCnPr>
                          <a:cxnSpLocks noChangeShapeType="1"/>
                        </wps:cNvCnPr>
                        <wps:spPr bwMode="auto">
                          <a:xfrm>
                            <a:off x="7008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2192"/>
                        <wps:cNvCnPr>
                          <a:cxnSpLocks noChangeShapeType="1"/>
                        </wps:cNvCnPr>
                        <wps:spPr bwMode="auto">
                          <a:xfrm>
                            <a:off x="8311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2193"/>
                        <wps:cNvCnPr>
                          <a:cxnSpLocks noChangeShapeType="1"/>
                        </wps:cNvCnPr>
                        <wps:spPr bwMode="auto">
                          <a:xfrm>
                            <a:off x="9162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2194"/>
                        <wps:cNvCnPr>
                          <a:cxnSpLocks noChangeShapeType="1"/>
                        </wps:cNvCnPr>
                        <wps:spPr bwMode="auto">
                          <a:xfrm>
                            <a:off x="9729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2195"/>
                        <wps:cNvCnPr>
                          <a:cxnSpLocks noChangeShapeType="1"/>
                        </wps:cNvCnPr>
                        <wps:spPr bwMode="auto">
                          <a:xfrm>
                            <a:off x="6043" y="10382"/>
                            <a:ext cx="99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2196"/>
                        <wps:cNvCnPr>
                          <a:cxnSpLocks noChangeShapeType="1"/>
                        </wps:cNvCnPr>
                        <wps:spPr bwMode="auto">
                          <a:xfrm>
                            <a:off x="6043" y="10934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2191"/>
                        <wps:cNvCnPr>
                          <a:cxnSpLocks noChangeShapeType="1"/>
                        </wps:cNvCnPr>
                        <wps:spPr bwMode="auto">
                          <a:xfrm>
                            <a:off x="6042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tbxIzme"/>
                        <wps:cNvSpPr txBox="1">
                          <a:spLocks noChangeArrowheads="1"/>
                        </wps:cNvSpPr>
                        <wps:spPr bwMode="auto">
                          <a:xfrm>
                            <a:off x="6043" y="10382"/>
                            <a:ext cx="39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2F0258" w:rsidRDefault="002F43DD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237" name="tbxIzmk"/>
                        <wps:cNvSpPr txBox="1">
                          <a:spLocks noChangeArrowheads="1"/>
                        </wps:cNvSpPr>
                        <wps:spPr bwMode="auto">
                          <a:xfrm>
                            <a:off x="6441" y="10382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2F0258" w:rsidRDefault="002F43DD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238" name="tbxIzmk"/>
                        <wps:cNvSpPr txBox="1">
                          <a:spLocks noChangeArrowheads="1"/>
                        </wps:cNvSpPr>
                        <wps:spPr bwMode="auto">
                          <a:xfrm>
                            <a:off x="7008" y="10382"/>
                            <a:ext cx="1304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2F0258" w:rsidRDefault="002F43DD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239" name="Text Box 2176"/>
                        <wps:cNvSpPr txBox="1">
                          <a:spLocks noChangeArrowheads="1"/>
                        </wps:cNvSpPr>
                        <wps:spPr bwMode="auto">
                          <a:xfrm>
                            <a:off x="8312" y="10382"/>
                            <a:ext cx="850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2F0258" w:rsidRDefault="002F43DD" w:rsidP="002F43DD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240" name="tbxIzmd"/>
                        <wps:cNvSpPr txBox="1">
                          <a:spLocks noChangeArrowheads="1"/>
                        </wps:cNvSpPr>
                        <wps:spPr bwMode="auto">
                          <a:xfrm>
                            <a:off x="9161" y="10382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2F0258" w:rsidRDefault="002F43DD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</wpg:grpSp>
                    <wpg:grpSp>
                      <wpg:cNvPr id="241" name="Group 1180"/>
                      <wpg:cNvGrpSpPr>
                        <a:grpSpLocks/>
                      </wpg:cNvGrpSpPr>
                      <wpg:grpSpPr bwMode="auto">
                        <a:xfrm>
                          <a:off x="454" y="8108"/>
                          <a:ext cx="683" cy="8222"/>
                          <a:chOff x="1699" y="1144"/>
                          <a:chExt cx="683" cy="8222"/>
                        </a:xfrm>
                      </wpg:grpSpPr>
                      <wps:wsp>
                        <wps:cNvPr id="242" name="tbxInpo"/>
                        <wps:cNvSpPr txBox="1">
                          <a:spLocks noChangeArrowheads="1"/>
                        </wps:cNvSpPr>
                        <wps:spPr bwMode="auto">
                          <a:xfrm>
                            <a:off x="1985" y="7949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43DD" w:rsidRPr="00C144F4" w:rsidRDefault="002F43DD" w:rsidP="002F43D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243" name="Text Box 4516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794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DE238E" w:rsidRDefault="002F43DD" w:rsidP="002F43DD">
                              <w:pPr>
                                <w:ind w:left="-57" w:right="-57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bxInpd"/>
                        <wps:cNvSpPr txBox="1">
                          <a:spLocks noChangeArrowheads="1"/>
                        </wps:cNvSpPr>
                        <wps:spPr bwMode="auto">
                          <a:xfrm>
                            <a:off x="1985" y="5965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43DD" w:rsidRPr="009D74F2" w:rsidRDefault="002F43DD" w:rsidP="002F43DD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245" name="Text Box 4518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5965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43DD" w:rsidRPr="00C94162" w:rsidRDefault="002F43DD" w:rsidP="002F43D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94162">
                                <w:rPr>
                                  <w:sz w:val="22"/>
                                  <w:szCs w:val="22"/>
                                </w:rPr>
                                <w:t>Подп. и дата</w:t>
                              </w:r>
                            </w:p>
                            <w:p w:rsidR="002F43DD" w:rsidRPr="00C144F4" w:rsidRDefault="002F43DD" w:rsidP="002F43DD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tbxInvz"/>
                        <wps:cNvSpPr txBox="1">
                          <a:spLocks noChangeArrowheads="1"/>
                        </wps:cNvSpPr>
                        <wps:spPr bwMode="auto">
                          <a:xfrm>
                            <a:off x="1985" y="4547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43DD" w:rsidRPr="00FE2B1B" w:rsidRDefault="002F43DD" w:rsidP="002F43D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247" name="Text Box 4520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4547"/>
                            <a:ext cx="283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43DD" w:rsidRPr="00DE238E" w:rsidRDefault="002F43DD" w:rsidP="002F43D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Взам. инв. №</w:t>
                              </w:r>
                            </w:p>
                            <w:p w:rsidR="002F43DD" w:rsidRPr="00C94162" w:rsidRDefault="002F43DD" w:rsidP="002F43DD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4518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1144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43DD" w:rsidRPr="00C94162" w:rsidRDefault="002F43DD" w:rsidP="002F43D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94162">
                                <w:rPr>
                                  <w:sz w:val="22"/>
                                  <w:szCs w:val="22"/>
                                </w:rPr>
                                <w:t>Подп. и дата</w:t>
                              </w:r>
                            </w:p>
                            <w:p w:rsidR="002F43DD" w:rsidRPr="00C144F4" w:rsidRDefault="002F43DD" w:rsidP="002F43DD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49" name="tbxInpo"/>
                        <wps:cNvSpPr txBox="1">
                          <a:spLocks noChangeArrowheads="1"/>
                        </wps:cNvSpPr>
                        <wps:spPr bwMode="auto">
                          <a:xfrm>
                            <a:off x="1983" y="3130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43DD" w:rsidRPr="00C144F4" w:rsidRDefault="002F43DD" w:rsidP="002F43D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250" name="Text Box 4516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3130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DE238E" w:rsidRDefault="002F43DD" w:rsidP="002F43DD">
                              <w:pPr>
                                <w:ind w:left="-57" w:right="-57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 xml:space="preserve">Инв.№ </w:t>
                              </w:r>
                              <w:proofErr w:type="spellStart"/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51" name="tbxInpd"/>
                        <wps:cNvSpPr txBox="1">
                          <a:spLocks noChangeArrowheads="1"/>
                        </wps:cNvSpPr>
                        <wps:spPr bwMode="auto">
                          <a:xfrm>
                            <a:off x="1982" y="1144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43DD" w:rsidRPr="009D74F2" w:rsidRDefault="002F43DD" w:rsidP="002F43DD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881" o:spid="_x0000_s1027" style="position:absolute;left:0;text-align:left;margin-left:22.7pt;margin-top:17pt;width:1152.5pt;height:817.95pt;z-index:-251660800;mso-position-horizontal-relative:page;mso-position-vertical-relative:page" coordorigin="454,340" coordsize="23050,16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">
              <v:group id="Group 1882" o:spid="_x0000_s1028" style="position:absolute;left:964;top:16256;width:21882;height:443" coordorigin="760,16258" coordsize="21882,4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3" o:spid="_x0000_s1029" type="#_x0000_t202" style="position:absolute;left:760;top:16338;width:1851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<v:textbox>
                    <w:txbxContent>
                      <w:p w:rsidR="002F43DD" w:rsidRPr="001339BF" w:rsidRDefault="002F43DD" w:rsidP="002F43DD">
                        <w:pPr>
                          <w:rPr>
                            <w:sz w:val="16"/>
                            <w:szCs w:val="16"/>
                          </w:rPr>
                        </w:pPr>
                        <w:r w:rsidRPr="005B75B6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Pr="001339BF">
                          <w:rPr>
                            <w:sz w:val="16"/>
                            <w:szCs w:val="16"/>
                          </w:rPr>
                          <w:instrText xml:space="preserve"> </w:instrText>
                        </w:r>
                        <w:r w:rsidRPr="005B75B6">
                          <w:rPr>
                            <w:sz w:val="16"/>
                            <w:szCs w:val="16"/>
                            <w:lang w:val="en-US"/>
                          </w:rPr>
                          <w:instrText>FILENAME</w:instrText>
                        </w:r>
                        <w:r w:rsidRPr="001339BF">
                          <w:rPr>
                            <w:sz w:val="16"/>
                            <w:szCs w:val="16"/>
                          </w:rPr>
                          <w:instrText xml:space="preserve"> \</w:instrText>
                        </w:r>
                        <w:r w:rsidRPr="005B75B6">
                          <w:rPr>
                            <w:sz w:val="16"/>
                            <w:szCs w:val="16"/>
                            <w:lang w:val="en-US"/>
                          </w:rPr>
                          <w:instrText>p</w:instrText>
                        </w:r>
                        <w:r w:rsidRPr="001339BF">
                          <w:rPr>
                            <w:sz w:val="16"/>
                            <w:szCs w:val="16"/>
                          </w:rPr>
                          <w:instrText xml:space="preserve"> </w:instrText>
                        </w:r>
                        <w:r w:rsidRPr="005B75B6"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 w:rsidR="00E46A22">
                          <w:rPr>
                            <w:noProof/>
                            <w:sz w:val="16"/>
                            <w:szCs w:val="16"/>
                            <w:lang w:val="en-US"/>
                          </w:rPr>
                          <w:t>Z</w:t>
                        </w:r>
                        <w:r w:rsidR="00E46A22" w:rsidRPr="00E46A22">
                          <w:rPr>
                            <w:noProof/>
                            <w:sz w:val="16"/>
                            <w:szCs w:val="16"/>
                          </w:rPr>
                          <w:t>:\ПРОЕКТЫ\_2016\01-16-01\РД\РП-РД\4550.70.ВП00.008.0155\СЭО\Документация\Ч\4550.70.ВП00.008.0155.362632.20.006 рев.0\4550.70.ВП00.008.0155.362632.20.006 рев.0 л.1-6.</w:t>
                        </w:r>
                        <w:r w:rsidR="00E46A22">
                          <w:rPr>
                            <w:noProof/>
                            <w:sz w:val="16"/>
                            <w:szCs w:val="16"/>
                            <w:lang w:val="en-US"/>
                          </w:rPr>
                          <w:t>docx</w:t>
                        </w:r>
                        <w:r w:rsidRPr="005B75B6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884" o:spid="_x0000_s1030" type="#_x0000_t202" style="position:absolute;left:20110;top:16258;width:2532;height: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<v:textbox>
                    <w:txbxContent>
                      <w:p w:rsidR="002F43DD" w:rsidRPr="00005A89" w:rsidRDefault="002F43DD" w:rsidP="002F43DD">
                        <w:pPr>
                          <w:jc w:val="right"/>
                          <w:rPr>
                            <w:sz w:val="20"/>
                          </w:rPr>
                        </w:pPr>
                        <w:proofErr w:type="spellStart"/>
                        <w:r w:rsidRPr="00005A89">
                          <w:rPr>
                            <w:sz w:val="20"/>
                            <w:lang w:val="en-US"/>
                          </w:rPr>
                          <w:t>Формат</w:t>
                        </w:r>
                        <w:proofErr w:type="spellEnd"/>
                        <w:r w:rsidRPr="00005A89">
                          <w:rPr>
                            <w:sz w:val="20"/>
                            <w:lang w:val="en-US"/>
                          </w:rPr>
                          <w:t xml:space="preserve"> А3</w:t>
                        </w:r>
                      </w:p>
                    </w:txbxContent>
                  </v:textbox>
                </v:shape>
              </v:group>
              <v:rect id="Rectangle 1885" o:spid="_x0000_s1031" style="position:absolute;left:1134;top:340;width:22365;height:15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WP18MA&#10;AADcAAAADwAAAGRycy9kb3ducmV2LnhtbESPQWvCQBSE74L/YXlCb7pJDppGVwmCkB5rC/b4zD6T&#10;YPZtyG7N9t93hUKPw8x8w+wOwfTiQaPrLCtIVwkI4trqjhsFnx+nZQ7CeWSNvWVS8EMODvv5bIeF&#10;thO/0+PsGxEh7ApU0Ho/FFK6uiWDbmUH4ujd7GjQRzk2Uo84RbjpZZYka2mw47jQ4kDHlur7+dso&#10;yNevdT5cL2/hUqVlY8qvMG0qpV4WodyC8BT8f/ivXWkFWZrB80w8AnL/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0WP18MAAADcAAAADwAAAAAAAAAAAAAAAACYAgAAZHJzL2Rv&#10;d25yZXYueG1sUEsFBgAAAAAEAAQA9QAAAIgDAAAAAA==&#10;" strokeweight="1.5pt">
                <v:fill opacity="0"/>
              </v:rect>
              <v:group id="Group 1886" o:spid="_x0000_s1032" style="position:absolute;left:13013;top:15502;width:10491;height:829" coordorigin="6042,10382" coordsize="10491,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<v:shape id="tbxIzme" o:spid="_x0000_s1033" type="#_x0000_t202" style="position:absolute;left:6043;top:10658;width:39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GlwsIA&#10;AADcAAAADwAAAGRycy9kb3ducmV2LnhtbESPQYvCMBSE74L/ITzBm6ZVWZZqFHFZ8Kruxdvb5tlU&#10;m5faRI3/frMgeBxm5htmsYq2EXfqfO1YQT7OQBCXTtdcKfg5fI8+QfiArLFxTAqe5GG17PcWWGj3&#10;4B3d96ESCcK+QAUmhLaQ0peGLPqxa4mTd3KdxZBkV0nd4SPBbSMnWfYhLdacFgy2tDFUXvY3qyCe&#10;n1/59HSkcGtnF4OH6288XpUaDuJ6DiJQDO/wq73VCib5DP7PpCM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aXCwgAAANwAAAAPAAAAAAAAAAAAAAAAAJgCAABkcnMvZG93&#10;bnJldi54bWxQSwUGAAAAAAQABAD1AAAAhwMAAAAA&#10;" filled="f" strokeweight=".5pt">
                  <v:textbox inset="0,.5mm,0,0">
                    <w:txbxContent>
                      <w:p w:rsidR="002F43DD" w:rsidRPr="002F0258" w:rsidRDefault="002F43DD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1" o:spid="_x0000_s1034" type="#_x0000_t202" style="position:absolute;left:6043;top:10934;width:39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0AWcMA&#10;AADcAAAADwAAAGRycy9kb3ducmV2LnhtbESPS2/CMBCE70j9D9ZW4gZOeKlKMagqQuLK48JtGy9x&#10;SrwOsQHz73GlShxHM/ONZr6MthE36nztWEE+zEAQl07XXCk47NeDDxA+IGtsHJOCB3lYLt56cyy0&#10;u/OWbrtQiQRhX6ACE0JbSOlLQxb90LXEyTu5zmJIsquk7vCe4LaRoyybSYs1pwWDLX0bKs+7q1UQ&#10;fx+rfHw6Uri2k7PB/eUnHi9K9d/j1yeIQDG8wv/tjVYwyqfwdyYdAb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0AWcMAAADcAAAADwAAAAAAAAAAAAAAAACYAgAAZHJzL2Rv&#10;d25yZXYueG1sUEsFBgAAAAAEAAQA9QAAAIgDAAAAAA==&#10;" filled="f" strokeweight=".5pt">
                  <v:textbox inset="0,.5mm,0,0">
                    <w:txbxContent>
                      <w:p w:rsidR="002F43DD" w:rsidRPr="009234DB" w:rsidRDefault="002F43DD" w:rsidP="002F43D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34DB"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shape>
                <v:shape id="tbxIzmk" o:spid="_x0000_s1035" type="#_x0000_t202" style="position:absolute;left:6441;top:10658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+eLsIA&#10;AADcAAAADwAAAGRycy9kb3ducmV2LnhtbESPT4vCMBTE7wt+h/AEb2taFVmqUcRlwat/Lt7eNs+m&#10;2rzUJmr89mZhweMwM79h5stoG3GnzteOFeTDDARx6XTNlYLD/ufzC4QPyBobx6TgSR6Wi97HHAvt&#10;Hryl+y5UIkHYF6jAhNAWUvrSkEU/dC1x8k6usxiS7CqpO3wkuG3kKMum0mLNacFgS2tD5WV3swri&#10;+fmdj09HCrd2cjG4v/7G41WpQT+uZiACxfAO/7c3WsEon8LfmXQ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D54uwgAAANwAAAAPAAAAAAAAAAAAAAAAAJgCAABkcnMvZG93&#10;bnJldi54bWxQSwUGAAAAAAQABAD1AAAAhwMAAAAA&#10;" filled="f" strokeweight=".5pt">
                  <v:textbox inset="0,.5mm,0,0">
                    <w:txbxContent>
                      <w:p w:rsidR="002F43DD" w:rsidRPr="002F0258" w:rsidRDefault="002F43DD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3" o:spid="_x0000_s1036" type="#_x0000_t202" style="position:absolute;left:6441;top:10934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M7tcMA&#10;AADcAAAADwAAAGRycy9kb3ducmV2LnhtbESPT2sCMRTE70K/Q3gFb5pdFS1bo5SK4NU/F2+vm+dm&#10;6+Zl3USN394UCh6HmfkNM19G24gbdb52rCAfZiCIS6drrhQc9uvBBwgfkDU2jknBgzwsF2+9ORba&#10;3XlLt12oRIKwL1CBCaEtpPSlIYt+6Fri5J1cZzEk2VVSd3hPcNvIUZZNpcWa04LBlr4Nlefd1SqI&#10;v49VPj4dKVzbydng/vITjxel+u/x6xNEoBhe4f/2RisY5TP4O5OO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M7tcMAAADcAAAADwAAAAAAAAAAAAAAAACYAgAAZHJzL2Rv&#10;d25yZXYueG1sUEsFBgAAAAAEAAQA9QAAAIgDAAAAAA==&#10;" filled="f" strokeweight=".5pt">
                  <v:textbox inset="0,.5mm,0,0">
                    <w:txbxContent>
                      <w:p w:rsidR="002F43DD" w:rsidRPr="00E46299" w:rsidRDefault="002F43DD" w:rsidP="002F43DD">
                        <w:pPr>
                          <w:ind w:left="-113" w:right="-113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46299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bxNdoc" o:spid="_x0000_s1037" type="#_x0000_t202" style="position:absolute;left:7008;top:10658;width:130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yvx8AA&#10;AADcAAAADwAAAGRycy9kb3ducmV2LnhtbERPPW/CMBDdK/EfrENia5zQqqoCBiGqSl2BLmzX+BIH&#10;4nOIDXH+fT1U6vj0vtfbaDvxoMG3jhUUWQ6CuHK65UbB9+nz+R2ED8gaO8ekYCIP283saY2ldiMf&#10;6HEMjUgh7EtUYELoSyl9Zciiz1xPnLjaDRZDgkMj9YBjCredXOb5m7TYcmow2NPeUHU93q2CeJk+&#10;ipf6TOHev14Nnm4/8XxTajGPuxWIQDH8i//cX1rBskhr05l0BO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Nyvx8AAAADcAAAADwAAAAAAAAAAAAAAAACYAgAAZHJzL2Rvd25y&#10;ZXYueG1sUEsFBgAAAAAEAAQA9QAAAIUDAAAAAA==&#10;" filled="f" strokeweight=".5pt">
                  <v:textbox inset="0,.5mm,0,0">
                    <w:txbxContent>
                      <w:p w:rsidR="002F43DD" w:rsidRPr="002F0258" w:rsidRDefault="002F43DD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5" o:spid="_x0000_s1038" type="#_x0000_t202" style="position:absolute;left:7008;top:10934;width:130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AKXMMA&#10;AADcAAAADwAAAGRycy9kb3ducmV2LnhtbESPT2sCMRTE70K/Q3gFb5pdFbFbo5SK4NU/F2+vm+dm&#10;6+Zl3USN394UCh6HmfkNM19G24gbdb52rCAfZiCIS6drrhQc9uvBDIQPyBobx6TgQR6Wi7feHAvt&#10;7ryl2y5UIkHYF6jAhNAWUvrSkEU/dC1x8k6usxiS7CqpO7wnuG3kKMum0mLNacFgS9+GyvPuahXE&#10;38cqH5+OFK7t5Gxwf/mJx4tS/ff49QkiUAyv8H97oxWM8g/4O5OO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AKXMMAAADcAAAADwAAAAAAAAAAAAAAAACYAgAAZHJzL2Rv&#10;d25yZXYueG1sUEsFBgAAAAAEAAQA9QAAAIgDAAAAAA==&#10;" filled="f" strokeweight=".5pt">
                  <v:textbox inset="0,.5mm,0,0">
                    <w:txbxContent>
                      <w:p w:rsidR="002F43DD" w:rsidRPr="00D12038" w:rsidRDefault="002F43DD" w:rsidP="002F43D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34DB">
                          <w:rPr>
                            <w:sz w:val="18"/>
                            <w:szCs w:val="18"/>
                          </w:rPr>
                          <w:t>№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9234DB">
                          <w:rPr>
                            <w:sz w:val="18"/>
                            <w:szCs w:val="18"/>
                          </w:rPr>
                          <w:t>док</w:t>
                        </w:r>
                        <w:r>
                          <w:rPr>
                            <w:sz w:val="18"/>
                            <w:szCs w:val="18"/>
                          </w:rPr>
                          <w:t>ум</w:t>
                        </w:r>
                        <w:r w:rsidRPr="00D12038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2176" o:spid="_x0000_s1039" type="#_x0000_t202" style="position:absolute;left:8311;top:10658;width:85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pfMAA&#10;AADcAAAADwAAAGRycy9kb3ducmV2LnhtbERPPW/CMBDdkfofrEPqBg5pVaGAQahVpa6FLmxHfMSB&#10;+GxiJ5h/Xw+VOj697/U22U6M1IfWsYLFvABBXDvdcqPg5/A5W4IIEVlj55gUPCjAdvM0WWOl3Z2/&#10;adzHRuQQDhUqMDH6SspQG7IY5s4TZ+7seosxw76Rusd7DredLIviTVpsOTcY9PRuqL7uB6sgXR4f&#10;i5fzkeLgX68GD7dTOt6Uep6m3QpEpBT/xX/uL62gLPP8fCYfAb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MZpfMAAAADcAAAADwAAAAAAAAAAAAAAAACYAgAAZHJzL2Rvd25y&#10;ZXYueG1sUEsFBgAAAAAEAAQA9QAAAIUDAAAAAA==&#10;" filled="f" strokeweight=".5pt">
                  <v:textbox inset="0,.5mm,0,0">
                    <w:txbxContent>
                      <w:p w:rsidR="002F43DD" w:rsidRPr="002F0258" w:rsidRDefault="002F43DD" w:rsidP="002F43DD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7" o:spid="_x0000_s1040" type="#_x0000_t202" style="position:absolute;left:8311;top:10934;width:85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rM58IA&#10;AADcAAAADwAAAGRycy9kb3ducmV2LnhtbESPQWsCMRSE7wX/Q3iCt5rdtRRZjVIUwWu1F2/PzXOz&#10;dfOybqLGf98UBI/DzHzDzJfRtuJGvW8cK8jHGQjiyumGawU/+837FIQPyBpbx6TgQR6Wi8HbHEvt&#10;7vxNt12oRYKwL1GBCaErpfSVIYt+7Dri5J1cbzEk2ddS93hPcNvKIss+pcWG04LBjlaGqvPuahXE&#10;38c6n5wOFK7dx9ng/nKMh4tSo2H8moEIFMMr/GxvtYKiyOH/TDoC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isznwgAAANwAAAAPAAAAAAAAAAAAAAAAAJgCAABkcnMvZG93&#10;bnJldi54bWxQSwUGAAAAAAQABAD1AAAAhwMAAAAA&#10;" filled="f" strokeweight=".5pt">
                  <v:textbox inset="0,.5mm,0,0">
                    <w:txbxContent>
                      <w:p w:rsidR="002F43DD" w:rsidRPr="009234DB" w:rsidRDefault="002F43DD" w:rsidP="002F43D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34DB">
                          <w:rPr>
                            <w:sz w:val="18"/>
                            <w:szCs w:val="18"/>
                          </w:rPr>
                          <w:t>Подп.</w:t>
                        </w:r>
                      </w:p>
                    </w:txbxContent>
                  </v:textbox>
                </v:shape>
                <v:shape id="tbxIzmd" o:spid="_x0000_s1041" type="#_x0000_t202" style="position:absolute;left:9162;top:10658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hSkMIA&#10;AADcAAAADwAAAGRycy9kb3ducmV2LnhtbESPT4vCMBTE74LfITxhb5raFZGuURZF8Oqfi7e3zbPp&#10;2rzUJmr89kZY2OMwM79h5stoG3GnzteOFYxHGQji0umaKwXHw2Y4A+EDssbGMSl4koflot+bY6Hd&#10;g3d034dKJAj7AhWYENpCSl8asuhHriVO3tl1FkOSXSV1h48Et43Ms2wqLdacFgy2tDJUXvY3qyD+&#10;Ptfjz/OJwq2dXAwerj/xdFXqYxC/v0AEiuE//NfeagV5nsP7TDoC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WFKQwgAAANwAAAAPAAAAAAAAAAAAAAAAAJgCAABkcnMvZG93&#10;bnJldi54bWxQSwUGAAAAAAQABAD1AAAAhwMAAAAA&#10;" filled="f" strokeweight=".5pt">
                  <v:textbox inset="0,.5mm,0,0">
                    <w:txbxContent>
                      <w:p w:rsidR="002F43DD" w:rsidRPr="002F0258" w:rsidRDefault="002F43DD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9" o:spid="_x0000_s1042" type="#_x0000_t202" style="position:absolute;left:9162;top:10934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T3C8IA&#10;AADcAAAADwAAAGRycy9kb3ducmV2LnhtbESPQYvCMBSE74L/ITzBm6bWZZFqFHFZ8KruxduzeTbV&#10;5qU2UeO/NwsLexxm5htmsYq2EQ/qfO1YwWScgSAuna65UvBz+B7NQPiArLFxTApe5GG17PcWWGj3&#10;5B099qESCcK+QAUmhLaQ0peGLPqxa4mTd3adxZBkV0nd4TPBbSPzLPuUFmtOCwZb2hgqr/u7VRAv&#10;r6/J9HykcG8/rgYPt1M83pQaDuJ6DiJQDP/hv/ZWK8jzKfyeSUdAL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FPcLwgAAANwAAAAPAAAAAAAAAAAAAAAAAJgCAABkcnMvZG93&#10;bnJldi54bWxQSwUGAAAAAAQABAD1AAAAhwMAAAAA&#10;" filled="f" strokeweight=".5pt">
                  <v:textbox inset="0,.5mm,0,0">
                    <w:txbxContent>
                      <w:p w:rsidR="002F43DD" w:rsidRPr="009234DB" w:rsidRDefault="002F43DD" w:rsidP="002F43D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34DB"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bxOboz" o:spid="_x0000_s1043" type="#_x0000_t202" style="position:absolute;left:10069;top:10602;width:5698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ySDMMA&#10;AADcAAAADwAAAGRycy9kb3ducmV2LnhtbESPQWsCMRSE7wX/Q3iCt5p1kVJWo6ig9KCH2v6Ax+a5&#10;Wd28LEnq7vrrTaHQ4zAz3zDLdW8bcScfascKZtMMBHHpdM2Vgu+v/es7iBCRNTaOScFAAdar0csS&#10;C+06/qT7OVYiQTgUqMDE2BZShtKQxTB1LXHyLs5bjEn6SmqPXYLbRuZZ9iYt1pwWDLa0M1Tezj9W&#10;gX3MHv6IaK+HIceuHczhdNwqNRn3mwWISH38D/+1P7SCPJ/D75l0BO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ySDMMAAADcAAAADwAAAAAAAAAAAAAAAACYAgAAZHJzL2Rv&#10;d25yZXYueG1sUEsFBgAAAAAEAAQA9QAAAIgDAAAAAA==&#10;" filled="f" stroked="f">
                  <v:textbox inset=",0,,0">
                    <w:txbxContent>
                      <w:p w:rsidR="002F43DD" w:rsidRPr="00DB1F85" w:rsidRDefault="002F43DD" w:rsidP="002F43DD">
                        <w:pPr>
                          <w:spacing w:line="240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DB1F85">
                          <w:rPr>
                            <w:sz w:val="36"/>
                            <w:szCs w:val="36"/>
                          </w:rPr>
                          <w:fldChar w:fldCharType="begin"/>
                        </w:r>
                        <w:r w:rsidRPr="00DB1F85">
                          <w:rPr>
                            <w:sz w:val="36"/>
                            <w:szCs w:val="36"/>
                          </w:rPr>
                          <w:instrText xml:space="preserve"> REF  шифр_тома  \* MERGEFORMAT </w:instrText>
                        </w:r>
                        <w:r w:rsidRPr="00DB1F85">
                          <w:rPr>
                            <w:sz w:val="36"/>
                            <w:szCs w:val="36"/>
                          </w:rPr>
                          <w:fldChar w:fldCharType="separate"/>
                        </w:r>
                        <w:r w:rsidR="00E46A22" w:rsidRPr="00E46A22">
                          <w:rPr>
                            <w:bCs/>
                            <w:sz w:val="36"/>
                            <w:szCs w:val="36"/>
                          </w:rPr>
                          <w:t>01.16.01.08.155.362632</w:t>
                        </w:r>
                        <w:r w:rsidR="00E46A22" w:rsidRPr="00E46A22">
                          <w:rPr>
                            <w:sz w:val="36"/>
                            <w:szCs w:val="36"/>
                          </w:rPr>
                          <w:t xml:space="preserve">.20.006 </w:t>
                        </w:r>
                        <w:r w:rsidRPr="00DB1F85">
                          <w:rPr>
                            <w:sz w:val="36"/>
                            <w:szCs w:val="36"/>
                          </w:rPr>
                          <w:fldChar w:fldCharType="end"/>
                        </w:r>
                      </w:p>
                      <w:p w:rsidR="002F43DD" w:rsidRPr="00411C8B" w:rsidRDefault="002F43DD" w:rsidP="002F43DD">
                        <w:pPr>
                          <w:pStyle w:val="6"/>
                        </w:pPr>
                      </w:p>
                    </w:txbxContent>
                  </v:textbox>
                </v:shape>
                <v:shape id="Text Box 2181" o:spid="_x0000_s1044" type="#_x0000_t202" style="position:absolute;left:15966;top:10382;width:567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DqssQA&#10;AADcAAAADwAAAGRycy9kb3ducmV2LnhtbESPzYrCMBSF98K8Q7gDs9N0CiPSMYoMCKILsbrQ3aW5&#10;0xSbm9qktr69GRhweTg/H2e+HGwt7tT6yrGCz0kCgrhwuuJSwem4Hs9A+ICssXZMCh7kYbl4G80x&#10;067nA93zUIo4wj5DBSaEJpPSF4Ys+olriKP361qLIcq2lLrFPo7bWqZJMpUWK44Egw39GCqueWcj&#10;ZG0vZneY9Xm33z3SbTe9nfVNqY/3YfUNItAQXuH/9kYrSNMv+DsTj4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Q6rLEAAAA3AAAAA8AAAAAAAAAAAAAAAAAmAIAAGRycy9k&#10;b3ducmV2LnhtbFBLBQYAAAAABAAEAPUAAACJAwAAAAA=&#10;" filled="f" strokeweight="1.5pt">
                  <v:textbox inset="0,1mm,0,0">
                    <w:txbxContent>
                      <w:p w:rsidR="002F43DD" w:rsidRPr="00335FF2" w:rsidRDefault="002F43DD" w:rsidP="002F43DD">
                        <w:r w:rsidRPr="00335FF2">
                          <w:t>Лист</w:t>
                        </w:r>
                      </w:p>
                      <w:p w:rsidR="002F43DD" w:rsidRPr="00D74237" w:rsidRDefault="002F43DD" w:rsidP="002F43DD"/>
                    </w:txbxContent>
                  </v:textbox>
                </v:shape>
                <v:shape id="tbxPage" o:spid="_x0000_s1045" type="#_x0000_t202" style="position:absolute;left:15966;top:10768;width:567;height: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C5JsUA&#10;AADcAAAADwAAAGRycy9kb3ducmV2LnhtbESPQWvCQBSE7wX/w/KE3uqmMZUa3QQRIrn0oPYHPLPP&#10;JDb7NmS3Jv77bqHQ4zAz3zDbfDKduNPgWssKXhcRCOLK6pZrBZ/n4uUdhPPIGjvLpOBBDvJs9rTF&#10;VNuRj3Q/+VoECLsUFTTe96mUrmrIoFvYnjh4VzsY9EEOtdQDjgFuOhlH0UoabDksNNjTvqHq6/Rt&#10;FBxul2PULpNkXVTLN/NxS7QuSqWe59NuA8LT5P/Df+1SK4jjFfyeCUd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ILkmxQAAANwAAAAPAAAAAAAAAAAAAAAAAJgCAABkcnMv&#10;ZG93bnJldi54bWxQSwUGAAAAAAQABAD1AAAAigMAAAAA&#10;" filled="f" strokeweight="1.5pt">
                  <v:textbox inset="0,0,0,0">
                    <w:txbxContent>
                      <w:p w:rsidR="002F43DD" w:rsidRPr="00BB7C18" w:rsidRDefault="002F43DD" w:rsidP="002F43D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C60012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line id="Line 2189" o:spid="_x0000_s1046" style="position:absolute;visibility:visible;mso-wrap-style:square" from="6043,11211" to="15964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hIDcQAAADcAAAADwAAAGRycy9kb3ducmV2LnhtbESPQWvCQBSE7wX/w/IEb3VjBCupqxTB&#10;Wrw1itDbI/tM0mTfprsbTf99VxB6HGbmG2a1GUwrruR8bVnBbJqAIC6srrlUcDrunpcgfEDW2Fom&#10;Bb/kYbMePa0w0/bGn3TNQykihH2GCqoQukxKX1Rk0E9tRxy9i3UGQ5SulNrhLcJNK9MkWUiDNceF&#10;CjvaVlQ0eW8UnPucv76bnWuxf9/vL+efxs8PSk3Gw9sriEBD+A8/2h9aQZq+wP1MPA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2EgNxAAAANwAAAAPAAAAAAAAAAAA&#10;AAAAAKECAABkcnMvZG93bnJldi54bWxQSwUGAAAAAAQABAD5AAAAkgMAAAAA&#10;" strokeweight="1.5pt"/>
                <v:line id="Line 2190" o:spid="_x0000_s1047" style="position:absolute;visibility:visible;mso-wrap-style:square" from="6441,10382" to="6441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fcf8EAAADcAAAADwAAAGRycy9kb3ducmV2LnhtbERPz2vCMBS+D/Y/hDfwNtNVEOmMIgOn&#10;eLOKsNujeba1zUuXpFr/e3MQPH58v+fLwbTiSs7XlhV8jRMQxIXVNZcKjof15wyED8gaW8uk4E4e&#10;lov3tzlm2t54T9c8lCKGsM9QQRVCl0npi4oM+rHtiCN3ts5giNCVUju8xXDTyjRJptJgzbGhwo5+&#10;KiqavDcKTn3Of5dm7Vrsfzeb8+m/8ZOdUqOPYfUNItAQXuKne6sVpGlcG8/EIy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R9x/wQAAANwAAAAPAAAAAAAAAAAAAAAA&#10;AKECAABkcnMvZG93bnJldi54bWxQSwUGAAAAAAQABAD5AAAAjwMAAAAA&#10;" strokeweight="1.5pt"/>
                <v:line id="Line 2191" o:spid="_x0000_s1048" style="position:absolute;visibility:visible;mso-wrap-style:square" from="7008,10382" to="7008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t55MQAAADcAAAADwAAAGRycy9kb3ducmV2LnhtbESPQWvCQBSE7wX/w/IEb3VjBKmpqxTB&#10;Wrw1itDbI/tM0mTfprsbTf99VxB6HGbmG2a1GUwrruR8bVnBbJqAIC6srrlUcDrunl9A+ICssbVM&#10;Cn7Jw2Y9elphpu2NP+mah1JECPsMFVQhdJmUvqjIoJ/ajjh6F+sMhihdKbXDW4SbVqZJspAGa44L&#10;FXa0raho8t4oOPc5f303O9di/77fX84/jZ8flJqMh7dXEIGG8B9+tD+0gjRdwv1MPA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C3nkxAAAANwAAAAPAAAAAAAAAAAA&#10;AAAAAKECAABkcnMvZG93bnJldi54bWxQSwUGAAAAAAQABAD5AAAAkgMAAAAA&#10;" strokeweight="1.5pt"/>
                <v:line id="Line 2192" o:spid="_x0000_s1049" style="position:absolute;visibility:visible;mso-wrap-style:square" from="8311,10382" to="8311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hGpMEAAADcAAAADwAAAGRycy9kb3ducmV2LnhtbERPy4rCMBTdC/MP4Q7MTtNREKlGEcEH&#10;s7OK4O7SXNva5qaTpNr5+8lCcHk478WqN414kPOVZQXfowQEcW51xYWC82k7nIHwAVljY5kU/JGH&#10;1fJjsMBU2ycf6ZGFQsQQ9ikqKENoUyl9XpJBP7ItceRu1hkMEbpCaofPGG4aOU6SqTRYcWwosaVN&#10;SXmddUbBpcv4eq+3rsFut9/fLr+1n/wo9fXZr+cgAvXhLX65D1rBeBLnxzPxCM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6EakwQAAANwAAAAPAAAAAAAAAAAAAAAA&#10;AKECAABkcnMvZG93bnJldi54bWxQSwUGAAAAAAQABAD5AAAAjwMAAAAA&#10;" strokeweight="1.5pt"/>
                <v:line id="Line 2193" o:spid="_x0000_s1050" style="position:absolute;visibility:visible;mso-wrap-style:square" from="9162,10382" to="9162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TjP8QAAADcAAAADwAAAGRycy9kb3ducmV2LnhtbESPT2vCQBTE74V+h+UVvNWNCkVSVxHB&#10;P3hrlIC3R/aZpMm+jbsbjd++Wyj0OMzMb5jFajCtuJPztWUFk3ECgriwuuZSwfm0fZ+D8AFZY2uZ&#10;FDzJw2r5+rLAVNsHf9E9C6WIEPYpKqhC6FIpfVGRQT+2HXH0rtYZDFG6UmqHjwg3rZwmyYc0WHNc&#10;qLCjTUVFk/VGQd5nfPlutq7FfrffX/Nb42dHpUZvw/oTRKAh/If/2getYDqbwO+ZeAT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pOM/xAAAANwAAAAPAAAAAAAAAAAA&#10;AAAAAKECAABkcnMvZG93bnJldi54bWxQSwUGAAAAAAQABAD5AAAAkgMAAAAA&#10;" strokeweight="1.5pt"/>
                <v:line id="Line 2194" o:spid="_x0000_s1051" style="position:absolute;visibility:visible;mso-wrap-style:square" from="9729,10382" to="9729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Z9SMQAAADcAAAADwAAAGRycy9kb3ducmV2LnhtbESPQWvCQBSE7wX/w/KE3uqmEUqJrlIK&#10;avFmKoK3R/aZpMm+jbsbjf/eLQgeh5n5hpkvB9OKCzlfW1bwPklAEBdW11wq2P+u3j5B+ICssbVM&#10;Cm7kYbkYvcwx0/bKO7rkoRQRwj5DBVUIXSalLyoy6Ce2I47eyTqDIUpXSu3wGuGmlWmSfEiDNceF&#10;Cjv6rqho8t4oOPQ5H/+alWuxX282p8O58dOtUq/j4WsGItAQnuFH+0crSKcp/J+JR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dn1IxAAAANwAAAAPAAAAAAAAAAAA&#10;AAAAAKECAABkcnMvZG93bnJldi54bWxQSwUGAAAAAAQABAD5AAAAkgMAAAAA&#10;" strokeweight="1.5pt"/>
                <v:line id="Line 2195" o:spid="_x0000_s1052" style="position:absolute;visibility:visible;mso-wrap-style:square" from="6043,10382" to="15964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rY08QAAADcAAAADwAAAGRycy9kb3ducmV2LnhtbESPQWvCQBSE7wX/w/KE3uqmBkqJrlIK&#10;avFmKoK3R/aZpMm+jbsbjf/eLQgeh5n5hpkvB9OKCzlfW1bwPklAEBdW11wq2P+u3j5B+ICssbVM&#10;Cm7kYbkYvcwx0/bKO7rkoRQRwj5DBVUIXSalLyoy6Ce2I47eyTqDIUpXSu3wGuGmldMk+ZAGa44L&#10;FXb0XVHR5L1RcOhzPv41K9div95sTodz49OtUq/j4WsGItAQnuFH+0crmKYp/J+JR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OtjTxAAAANwAAAAPAAAAAAAAAAAA&#10;AAAAAKECAABkcnMvZG93bnJldi54bWxQSwUGAAAAAAQABAD5AAAAkgMAAAAA&#10;" strokeweight="1.5pt"/>
                <v:line id="Line 2196" o:spid="_x0000_s1053" style="position:absolute;visibility:visible;mso-wrap-style:square" from="6043,10934" to="9728,10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NAp8UAAADcAAAADwAAAGRycy9kb3ducmV2LnhtbESPT2vCQBTE7wW/w/IEb3WjliLRVUTw&#10;D701LYK3R/aZxGTfxt2Nxm/fLRR6HGbmN8xy3ZtG3Mn5yrKCyTgBQZxbXXGh4Ptr9zoH4QOyxsYy&#10;KXiSh/Vq8LLEVNsHf9I9C4WIEPYpKihDaFMpfV6SQT+2LXH0LtYZDFG6QmqHjwg3jZwmybs0WHFc&#10;KLGlbUl5nXVGwanL+Hytd67Bbn84XE632s8+lBoN+80CRKA+/If/2ketYDp7g98z8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9NAp8UAAADcAAAADwAAAAAAAAAA&#10;AAAAAAChAgAAZHJzL2Rvd25yZXYueG1sUEsFBgAAAAAEAAQA+QAAAJMDAAAAAA==&#10;" strokeweight="1.5pt"/>
                <v:line id="Line 2191" o:spid="_x0000_s1054" style="position:absolute;visibility:visible;mso-wrap-style:square" from="6042,10382" to="6042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/lPMUAAADcAAAADwAAAGRycy9kb3ducmV2LnhtbESPT2vCQBTE7wW/w/IEb3Wj0iLRVUTw&#10;D701LYK3R/aZxGTfxt2Nxm/fLRR6HGbmN8xy3ZtG3Mn5yrKCyTgBQZxbXXGh4Ptr9zoH4QOyxsYy&#10;KXiSh/Vq8LLEVNsHf9I9C4WIEPYpKihDaFMpfV6SQT+2LXH0LtYZDFG6QmqHjwg3jZwmybs0WHFc&#10;KLGlbUl5nXVGwanL+Hytd67Bbn84XE632s8+lBoN+80CRKA+/If/2ketYDp7g98z8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/lPMUAAADcAAAADwAAAAAAAAAA&#10;AAAAAAChAgAAZHJzL2Rvd25yZXYueG1sUEsFBgAAAAAEAAQA+QAAAJMDAAAAAA==&#10;" strokeweight="1.5pt"/>
                <v:shape id="tbxIzme" o:spid="_x0000_s1055" type="#_x0000_t202" style="position:absolute;left:6043;top:10382;width:39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rCTsIA&#10;AADcAAAADwAAAGRycy9kb3ducmV2LnhtbESPzYoCMRCE7wu+Q2hhb2vGH0RGo4gieF314q2dtJPR&#10;SWecRI1vbxYWPBZV9RU1W0Rbiwe1vnKsoN/LQBAXTldcKjjsNz8TED4ga6wdk4IXeVjMO18zzLV7&#10;8i89dqEUCcI+RwUmhCaX0heGLPqea4iTd3atxZBkW0rd4jPBbS0HWTaWFitOCwYbWhkqrru7VRAv&#10;r3V/eD5SuDejq8H97RSPN6W+u3E5BREohk/4v73VCgbDMfydSUd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usJOwgAAANwAAAAPAAAAAAAAAAAAAAAAAJgCAABkcnMvZG93&#10;bnJldi54bWxQSwUGAAAAAAQABAD1AAAAhwMAAAAA&#10;" filled="f" strokeweight=".5pt">
                  <v:textbox inset="0,.5mm,0,0">
                    <w:txbxContent>
                      <w:p w:rsidR="002F43DD" w:rsidRPr="002F0258" w:rsidRDefault="002F43DD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bxIzmk" o:spid="_x0000_s1056" type="#_x0000_t202" style="position:absolute;left:6441;top:10382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n1cIA&#10;AADcAAAADwAAAGRycy9kb3ducmV2LnhtbESPQWsCMRSE74L/ITyhN82qpcpqFGkpeK168fbcPDer&#10;m5d1EzX+eyMIPQ4z8w0zX0Zbixu1vnKsYDjIQBAXTldcKthtf/tTED4ga6wdk4IHeVguup055trd&#10;+Y9um1CKBGGfowITQpNL6QtDFv3ANcTJO7rWYkiyLaVu8Z7gtpajLPuSFitOCwYb+jZUnDdXqyCe&#10;Hj/D8XFP4dp8ng1uL4e4vyj10YurGYhAMfyH3+21VjAaT+B1Jh0B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9mfVwgAAANwAAAAPAAAAAAAAAAAAAAAAAJgCAABkcnMvZG93&#10;bnJldi54bWxQSwUGAAAAAAQABAD1AAAAhwMAAAAA&#10;" filled="f" strokeweight=".5pt">
                  <v:textbox inset="0,.5mm,0,0">
                    <w:txbxContent>
                      <w:p w:rsidR="002F43DD" w:rsidRPr="002F0258" w:rsidRDefault="002F43DD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bxIzmk" o:spid="_x0000_s1057" type="#_x0000_t202" style="position:absolute;left:7008;top:10382;width:130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zp8AA&#10;AADcAAAADwAAAGRycy9kb3ducmV2LnhtbERPPW/CMBDdK/EfrEPqVhxIVaGAQRUIibWhC9sRH3FK&#10;fA6xIc6/r4dKHZ/e93obbSue1PvGsYL5LANBXDndcK3g+3R4W4LwAVlj65gUjORhu5m8rLHQbuAv&#10;epahFimEfYEKTAhdIaWvDFn0M9cRJ+7qeoshwb6WuschhdtWLrLsQ1psODUY7GhnqLqVD6sg/oz7&#10;eX49U3h07zeDp/slnu9KvU7j5wpEoBj+xX/uo1awyNPadCYdAb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2nzp8AAAADcAAAADwAAAAAAAAAAAAAAAACYAgAAZHJzL2Rvd25y&#10;ZXYueG1sUEsFBgAAAAAEAAQA9QAAAIUDAAAAAA==&#10;" filled="f" strokeweight=".5pt">
                  <v:textbox inset="0,.5mm,0,0">
                    <w:txbxContent>
                      <w:p w:rsidR="002F43DD" w:rsidRPr="002F0258" w:rsidRDefault="002F43DD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6" o:spid="_x0000_s1058" type="#_x0000_t202" style="position:absolute;left:8312;top:10382;width:85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VWPMIA&#10;AADcAAAADwAAAGRycy9kb3ducmV2LnhtbESPQWsCMRSE74L/ITyhN82qpehqFGkpeK168fbcPDer&#10;m5d1EzX+eyMIPQ4z8w0zX0Zbixu1vnKsYDjIQBAXTldcKthtf/sTED4ga6wdk4IHeVguup055trd&#10;+Y9um1CKBGGfowITQpNL6QtDFv3ANcTJO7rWYkiyLaVu8Z7gtpajLPuSFitOCwYb+jZUnDdXqyCe&#10;Hj/D8XFP4dp8ng1uL4e4vyj10YurGYhAMfyH3+21VjAaT+F1Jh0B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JVY8wgAAANwAAAAPAAAAAAAAAAAAAAAAAJgCAABkcnMvZG93&#10;bnJldi54bWxQSwUGAAAAAAQABAD1AAAAhwMAAAAA&#10;" filled="f" strokeweight=".5pt">
                  <v:textbox inset="0,.5mm,0,0">
                    <w:txbxContent>
                      <w:p w:rsidR="002F43DD" w:rsidRPr="002F0258" w:rsidRDefault="002F43DD" w:rsidP="002F43DD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bxIzmd" o:spid="_x0000_s1059" type="#_x0000_t202" style="position:absolute;left:9161;top:10382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mM3MAA&#10;AADcAAAADwAAAGRycy9kb3ducmV2LnhtbERPPW/CMBDdK/EfrEPqVhxohFDAoApUqWsDC9sRH3FK&#10;fA6xIc6/r4dKHZ/e92YXbSue1PvGsYL5LANBXDndcK3gdPx8W4HwAVlj65gUjORht528bLDQbuBv&#10;epahFimEfYEKTAhdIaWvDFn0M9cRJ+7qeoshwb6WuschhdtWLrJsKS02nBoMdrQ3VN3Kh1UQf8bD&#10;/P16pvDo8pvB4/0Sz3elXqfxYw0iUAz/4j/3l1awyNP8dCYdAb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RmM3MAAAADcAAAADwAAAAAAAAAAAAAAAACYAgAAZHJzL2Rvd25y&#10;ZXYueG1sUEsFBgAAAAAEAAQA9QAAAIUDAAAAAA==&#10;" filled="f" strokeweight=".5pt">
                  <v:textbox inset="0,.5mm,0,0">
                    <w:txbxContent>
                      <w:p w:rsidR="002F43DD" w:rsidRPr="002F0258" w:rsidRDefault="002F43DD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v:group id="Group 1180" o:spid="_x0000_s1060" style="position:absolute;left:454;top:8108;width:683;height:8222" coordorigin="1699,1144" coordsize="683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<v:shape id="tbxInpo" o:spid="_x0000_s1061" type="#_x0000_t202" style="position:absolute;left:1985;top:7949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qpbsIA&#10;AADcAAAADwAAAGRycy9kb3ducmV2LnhtbESPQYvCMBSE78L+h/AWvGm6RUS6RpGFXUQ8aLUs3h7N&#10;sy02L6WJtf57Iwgeh5n5hpkve1OLjlpXWVbwNY5AEOdWV1woOB5+RzMQziNrrC2Tgjs5WC4+BnNM&#10;tL3xnrrUFyJA2CWooPS+SaR0eUkG3dg2xME729agD7ItpG7xFuCmlnEUTaXBisNCiQ39lJRf0qtR&#10;oCPc+v+/bNedqp52KSJn6Uap4We/+gbhqffv8Ku91griSQzPM+E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aqluwgAAANwAAAAPAAAAAAAAAAAAAAAAAJgCAABkcnMvZG93&#10;bnJldi54bWxQSwUGAAAAAAQABAD1AAAAhwMAAAAA&#10;" strokeweight="1.5pt">
                  <v:textbox style="layout-flow:vertical;mso-layout-flow-alt:bottom-to-top" inset="1mm,1mm,0,0">
                    <w:txbxContent>
                      <w:p w:rsidR="002F43DD" w:rsidRPr="00C144F4" w:rsidRDefault="002F43DD" w:rsidP="002F43D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16" o:spid="_x0000_s1062" type="#_x0000_t202" style="position:absolute;left:1699;top:7949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fnMQA&#10;AADcAAAADwAAAGRycy9kb3ducmV2LnhtbESPT4vCMBTE78J+h/AWvGnqH2TpGmVXUNSDoC7r9dE8&#10;22LzUpOo9dsbQfA4zMxvmPG0MZW4kvOlZQW9bgKCOLO65FzB337e+QLhA7LGyjIpuJOH6eSjNcZU&#10;2xtv6boLuYgQ9ikqKEKoUyl9VpBB37U1cfSO1hkMUbpcaoe3CDeV7CfJSBosOS4UWNOsoOy0uxgF&#10;K+ft73ndw8Vlf6g29WG0Dv9npdqfzc83iEBNeIdf7aVW0B8O4HkmHgE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bn5zEAAAA3AAAAA8AAAAAAAAAAAAAAAAAmAIAAGRycy9k&#10;b3ducmV2LnhtbFBLBQYAAAAABAAEAPUAAACJAwAAAAA=&#10;" filled="f" strokeweight="1.5pt">
                  <v:textbox style="layout-flow:vertical;mso-layout-flow-alt:bottom-to-top" inset="0,0,0,0">
                    <w:txbxContent>
                      <w:p w:rsidR="002F43DD" w:rsidRPr="00DE238E" w:rsidRDefault="002F43DD" w:rsidP="002F43DD">
                        <w:pPr>
                          <w:ind w:left="-57" w:right="-57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E238E">
                          <w:rPr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bxInpd" o:spid="_x0000_s1063" type="#_x0000_t202" style="position:absolute;left:1985;top:5965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+UgcMA&#10;AADcAAAADwAAAGRycy9kb3ducmV2LnhtbESPQWvCQBSE7wX/w/KE3upGCaVEVxHBUqQHGxXx9sg+&#10;k2D2bdhdk/jv3UKhx2FmvmEWq8E0oiPna8sKppMEBHFhdc2lguNh+/YBwgdkjY1lUvAgD6vl6GWB&#10;mbY9/1CXh1JECPsMFVQhtJmUvqjIoJ/Yljh6V+sMhihdKbXDPsJNI2dJ8i4N1hwXKmxpU1Fxy+9G&#10;gU7wO5w/T/vuUg+0zxH5lO+Ueh0P6zmIQEP4D/+1v7SCWZrC7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+UgcMAAADcAAAADwAAAAAAAAAAAAAAAACYAgAAZHJzL2Rv&#10;d25yZXYueG1sUEsFBgAAAAAEAAQA9QAAAIgDAAAAAA==&#10;" strokeweight="1.5pt">
                  <v:textbox style="layout-flow:vertical;mso-layout-flow-alt:bottom-to-top" inset="1mm,1mm,0,0">
                    <w:txbxContent>
                      <w:p w:rsidR="002F43DD" w:rsidRPr="009D74F2" w:rsidRDefault="002F43DD" w:rsidP="002F43DD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4518" o:spid="_x0000_s1064" type="#_x0000_t202" style="position:absolute;left:1699;top:5965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7y7sIA&#10;AADcAAAADwAAAGRycy9kb3ducmV2LnhtbESPT4vCMBTE7wt+h/AEb2tqcUWqaRFBUPDguovnR/P6&#10;B5uX2sRav71ZWPA4zMxvmHU2mEb01LnasoLZNAJBnFtdc6ng92f3uQThPLLGxjIpeJKDLB19rDHR&#10;9sHf1J99KQKEXYIKKu/bREqXV2TQTW1LHLzCdgZ9kF0pdYePADeNjKNoIQ3WHBYqbGlbUX49342C&#10;Y3+4MRfxzPCyia6XTWHtqVdqMh42KxCeBv8O/7f3WkE8/4K/M+EI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fvLuwgAAANwAAAAPAAAAAAAAAAAAAAAAAJgCAABkcnMvZG93&#10;bnJldi54bWxQSwUGAAAAAAQABAD1AAAAhwMAAAAA&#10;" strokeweight="1.5pt">
                  <v:textbox style="layout-flow:vertical;mso-layout-flow-alt:bottom-to-top" inset="0,0,0,0">
                    <w:txbxContent>
                      <w:p w:rsidR="002F43DD" w:rsidRPr="00C94162" w:rsidRDefault="002F43DD" w:rsidP="002F43D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94162">
                          <w:rPr>
                            <w:sz w:val="22"/>
                            <w:szCs w:val="22"/>
                          </w:rPr>
                          <w:t>Подп. и дата</w:t>
                        </w:r>
                      </w:p>
                      <w:p w:rsidR="002F43DD" w:rsidRPr="00C144F4" w:rsidRDefault="002F43DD" w:rsidP="002F43DD"/>
                    </w:txbxContent>
                  </v:textbox>
                </v:shape>
                <v:shape id="tbxInvz" o:spid="_x0000_s1065" type="#_x0000_t202" style="position:absolute;left:1985;top:4547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vbcQA&#10;AADcAAAADwAAAGRycy9kb3ducmV2LnhtbESPQWvCQBSE70L/w/IKvemmUoKk2YgILUV60KhIb4/s&#10;axKafRt21yT9992C4HGYmW+YfD2ZTgzkfGtZwfMiAUFcWd1yreB0fJuvQPiArLGzTAp+ycO6eJjl&#10;mGk78oGGMtQiQthnqKAJoc+k9FVDBv3C9sTR+7bOYIjS1VI7HCPcdHKZJKk02HJcaLCnbUPVT3k1&#10;CnSCn+Hyft4PX+1E+xKRz+VOqafHafMKItAU7uFb+0MrWL6k8H8mHgF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Rr23EAAAA3AAAAA8AAAAAAAAAAAAAAAAAmAIAAGRycy9k&#10;b3ducmV2LnhtbFBLBQYAAAAABAAEAPUAAACJAwAAAAA=&#10;" strokeweight="1.5pt">
                  <v:textbox style="layout-flow:vertical;mso-layout-flow-alt:bottom-to-top" inset="1mm,1mm,0,0">
                    <w:txbxContent>
                      <w:p w:rsidR="002F43DD" w:rsidRPr="00FE2B1B" w:rsidRDefault="002F43DD" w:rsidP="002F43D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20" o:spid="_x0000_s1066" type="#_x0000_t202" style="position:absolute;left:1699;top:454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DJAsIA&#10;AADcAAAADwAAAGRycy9kb3ducmV2LnhtbESPT4vCMBTE7wt+h/AEb2tqkVWqaRFBUPDguovnR/P6&#10;B5uX2sRav71ZWPA4zMxvmHU2mEb01LnasoLZNAJBnFtdc6ng92f3uQThPLLGxjIpeJKDLB19rDHR&#10;9sHf1J99KQKEXYIKKu/bREqXV2TQTW1LHLzCdgZ9kF0pdYePADeNjKPoSxqsOSxU2NK2ovx6vhsF&#10;x/5wYy7imeFlE10vm8LaU6/UZDxsViA8Df4d/m/vtYJ4voC/M+EI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4MkCwgAAANwAAAAPAAAAAAAAAAAAAAAAAJgCAABkcnMvZG93&#10;bnJldi54bWxQSwUGAAAAAAQABAD1AAAAhwMAAAAA&#10;" strokeweight="1.5pt">
                  <v:textbox style="layout-flow:vertical;mso-layout-flow-alt:bottom-to-top" inset="0,0,0,0">
                    <w:txbxContent>
                      <w:p w:rsidR="002F43DD" w:rsidRPr="00DE238E" w:rsidRDefault="002F43DD" w:rsidP="002F43D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E238E">
                          <w:rPr>
                            <w:sz w:val="22"/>
                            <w:szCs w:val="22"/>
                          </w:rPr>
                          <w:t>Взам. инв. №</w:t>
                        </w:r>
                      </w:p>
                      <w:p w:rsidR="002F43DD" w:rsidRPr="00C94162" w:rsidRDefault="002F43DD" w:rsidP="002F43DD"/>
                    </w:txbxContent>
                  </v:textbox>
                </v:shape>
                <v:shape id="Text Box 4518" o:spid="_x0000_s1067" type="#_x0000_t202" style="position:absolute;left:1699;top:114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9dcLwA&#10;AADcAAAADwAAAGRycy9kb3ducmV2LnhtbERPyQrCMBC9C/5DGMGbphYRqUYRQVDw4IbnoZku2Exq&#10;E2v9e3MQPD7evlx3phItNa60rGAyjkAQp1aXnCu4XXejOQjnkTVWlknBhxysV/3eEhNt33ym9uJz&#10;EULYJaig8L5OpHRpQQbd2NbEgctsY9AH2ORSN/gO4aaScRTNpMGSQ0OBNW0LSh+Xl1FwbA9P5iye&#10;GJ5X0eO+yaw9tUoNB91mAcJT5//in3uvFcTTsDacCUdAr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Nf11wvAAAANwAAAAPAAAAAAAAAAAAAAAAAJgCAABkcnMvZG93bnJldi54&#10;bWxQSwUGAAAAAAQABAD1AAAAgQMAAAAA&#10;" strokeweight="1.5pt">
                  <v:textbox style="layout-flow:vertical;mso-layout-flow-alt:bottom-to-top" inset="0,0,0,0">
                    <w:txbxContent>
                      <w:p w:rsidR="002F43DD" w:rsidRPr="00C94162" w:rsidRDefault="002F43DD" w:rsidP="002F43D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94162">
                          <w:rPr>
                            <w:sz w:val="22"/>
                            <w:szCs w:val="22"/>
                          </w:rPr>
                          <w:t>Подп. и дата</w:t>
                        </w:r>
                      </w:p>
                      <w:p w:rsidR="002F43DD" w:rsidRPr="00C144F4" w:rsidRDefault="002F43DD" w:rsidP="002F43DD"/>
                    </w:txbxContent>
                  </v:textbox>
                </v:shape>
                <v:shape id="tbxInpo" o:spid="_x0000_s1068" type="#_x0000_t202" style="position:absolute;left:1983;top:3130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47H8QA&#10;AADcAAAADwAAAGRycy9kb3ducmV2LnhtbESPQWvCQBSE74X+h+UVems2ioiNWUUKLVI8aKqIt0f2&#10;NQnNvg272xj/vSsIHoeZ+YbJl4NpRU/ON5YVjJIUBHFpdcOVgv3P59sMhA/IGlvLpOBCHpaL56cc&#10;M23PvKO+CJWIEPYZKqhD6DIpfVmTQZ/Yjjh6v9YZDFG6SmqH5wg3rRyn6VQabDgu1NjRR03lX/Fv&#10;FOgUN+H4ddj2p2agbYHIh+JbqdeXYTUHEWgIj/C9vdYKxpN3uJ2JR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OOx/EAAAA3AAAAA8AAAAAAAAAAAAAAAAAmAIAAGRycy9k&#10;b3ducmV2LnhtbFBLBQYAAAAABAAEAPUAAACJAwAAAAA=&#10;" strokeweight="1.5pt">
                  <v:textbox style="layout-flow:vertical;mso-layout-flow-alt:bottom-to-top" inset="1mm,1mm,0,0">
                    <w:txbxContent>
                      <w:p w:rsidR="002F43DD" w:rsidRPr="00C144F4" w:rsidRDefault="002F43DD" w:rsidP="002F43D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16" o:spid="_x0000_s1069" type="#_x0000_t202" style="position:absolute;left:1699;top:3130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CXNsEA&#10;AADcAAAADwAAAGRycy9kb3ducmV2LnhtbERPTYvCMBC9L/gfwgje1lRBWWpTUcFl14OwKnodmrEt&#10;NpOaRO3+e3MQPD7edzbvTCPu5HxtWcFomIAgLqyuuVRw2K8/v0D4gKyxsUwK/snDPO99ZJhq++A/&#10;uu9CKWII+xQVVCG0qZS+qMigH9qWOHJn6wyGCF0ptcNHDDeNHCfJVBqsOTZU2NKqouKyuxkFv87b&#10;5XUzwu/b/tRs29N0E45XpQb9bjEDEagLb/HL/aMVjCdxfjwTj4DM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QlzbBAAAA3AAAAA8AAAAAAAAAAAAAAAAAmAIAAGRycy9kb3du&#10;cmV2LnhtbFBLBQYAAAAABAAEAPUAAACGAwAAAAA=&#10;" filled="f" strokeweight="1.5pt">
                  <v:textbox style="layout-flow:vertical;mso-layout-flow-alt:bottom-to-top" inset="0,0,0,0">
                    <w:txbxContent>
                      <w:p w:rsidR="002F43DD" w:rsidRPr="00DE238E" w:rsidRDefault="002F43DD" w:rsidP="002F43DD">
                        <w:pPr>
                          <w:ind w:left="-57" w:right="-57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E238E">
                          <w:rPr>
                            <w:sz w:val="22"/>
                            <w:szCs w:val="22"/>
                          </w:rPr>
                          <w:t xml:space="preserve">Инв.№ </w:t>
                        </w:r>
                        <w:proofErr w:type="spellStart"/>
                        <w:r w:rsidRPr="00DE238E">
                          <w:rPr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DE238E"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bxInpd" o:spid="_x0000_s1070" type="#_x0000_t202" style="position:absolute;left:1982;top:1144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hxMMA&#10;AADcAAAADwAAAGRycy9kb3ducmV2LnhtbESPQYvCMBSE74L/ITxhb5oqKNJtKiIoInvQqsjeHs3b&#10;tmzzUppYu/9+Iwgeh5n5hklWvalFR62rLCuYTiIQxLnVFRcKLufteAnCeWSNtWVS8EcOVulwkGCs&#10;7YNP1GW+EAHCLkYFpfdNLKXLSzLoJrYhDt6PbQ36INtC6hYfAW5qOYuihTRYcVgosaFNSflvdjcK&#10;dIRf/ra7HrvvqqdjhsjX7KDUx6hff4Lw1Pt3+NXeawWz+RSeZ8IRkO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GhxMMAAADcAAAADwAAAAAAAAAAAAAAAACYAgAAZHJzL2Rv&#10;d25yZXYueG1sUEsFBgAAAAAEAAQA9QAAAIgDAAAAAA==&#10;" strokeweight="1.5pt">
                  <v:textbox style="layout-flow:vertical;mso-layout-flow-alt:bottom-to-top" inset="1mm,1mm,0,0">
                    <w:txbxContent>
                      <w:p w:rsidR="002F43DD" w:rsidRPr="009D74F2" w:rsidRDefault="002F43DD" w:rsidP="002F43DD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4C7" w:rsidRDefault="00435851">
    <w:pPr>
      <w:pStyle w:val="ab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215900</wp:posOffset>
              </wp:positionV>
              <wp:extent cx="14634210" cy="10387965"/>
              <wp:effectExtent l="12065" t="15875" r="12700" b="0"/>
              <wp:wrapNone/>
              <wp:docPr id="133" name="Group 19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634210" cy="10387965"/>
                        <a:chOff x="454" y="340"/>
                        <a:chExt cx="23046" cy="16359"/>
                      </a:xfrm>
                    </wpg:grpSpPr>
                    <wpg:grpSp>
                      <wpg:cNvPr id="134" name="Group 1838"/>
                      <wpg:cNvGrpSpPr>
                        <a:grpSpLocks/>
                      </wpg:cNvGrpSpPr>
                      <wpg:grpSpPr bwMode="auto">
                        <a:xfrm>
                          <a:off x="964" y="16256"/>
                          <a:ext cx="21882" cy="443"/>
                          <a:chOff x="760" y="16258"/>
                          <a:chExt cx="21882" cy="443"/>
                        </a:xfrm>
                      </wpg:grpSpPr>
                      <wps:wsp>
                        <wps:cNvPr id="135" name="Text Box 1839"/>
                        <wps:cNvSpPr txBox="1">
                          <a:spLocks noChangeArrowheads="1"/>
                        </wps:cNvSpPr>
                        <wps:spPr bwMode="auto">
                          <a:xfrm>
                            <a:off x="760" y="16338"/>
                            <a:ext cx="18517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F43DD" w:rsidRPr="001339BF" w:rsidRDefault="002F43DD" w:rsidP="002F43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75B6">
                                <w:rPr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1339BF">
                                <w:rPr>
                                  <w:sz w:val="16"/>
                                  <w:szCs w:val="16"/>
                                </w:rPr>
                                <w:instrText xml:space="preserve"> </w:instrText>
                              </w:r>
                              <w:r w:rsidRPr="005B75B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instrText>FILENAME</w:instrText>
                              </w:r>
                              <w:r w:rsidRPr="001339BF">
                                <w:rPr>
                                  <w:sz w:val="16"/>
                                  <w:szCs w:val="16"/>
                                </w:rPr>
                                <w:instrText xml:space="preserve"> \</w:instrText>
                              </w:r>
                              <w:r w:rsidRPr="005B75B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instrText>p</w:instrText>
                              </w:r>
                              <w:r w:rsidRPr="001339BF">
                                <w:rPr>
                                  <w:sz w:val="16"/>
                                  <w:szCs w:val="16"/>
                                </w:rPr>
                                <w:instrText xml:space="preserve"> </w:instrText>
                              </w:r>
                              <w:r w:rsidRPr="005B75B6">
                                <w:rPr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E46A22">
                                <w:rPr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Z</w:t>
                              </w:r>
                              <w:r w:rsidR="00E46A22" w:rsidRPr="00E46A22">
                                <w:rPr>
                                  <w:noProof/>
                                  <w:sz w:val="16"/>
                                  <w:szCs w:val="16"/>
                                </w:rPr>
                                <w:t>:\ПРОЕКТЫ\_2016\01-16-01\РД\РП-РД\4550.70.ВП00.008.0155\СЭО\Документация\Ч\4550.70.ВП00.008.0155.362632.20.006 рев.0\4550.70.ВП00.008.0155.362632.20.006 рев.0 л.1-6.</w:t>
                              </w:r>
                              <w:r w:rsidR="00E46A22">
                                <w:rPr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docx</w:t>
                              </w:r>
                              <w:r w:rsidRPr="005B75B6"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Text Box 1840"/>
                        <wps:cNvSpPr txBox="1">
                          <a:spLocks noChangeArrowheads="1"/>
                        </wps:cNvSpPr>
                        <wps:spPr bwMode="auto">
                          <a:xfrm>
                            <a:off x="20110" y="16258"/>
                            <a:ext cx="2532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F43DD" w:rsidRPr="00005A89" w:rsidRDefault="002F43DD" w:rsidP="002F43DD">
                              <w:pPr>
                                <w:jc w:val="right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05A89">
                                <w:rPr>
                                  <w:sz w:val="20"/>
                                  <w:lang w:val="en-US"/>
                                </w:rPr>
                                <w:t>Формат</w:t>
                              </w:r>
                              <w:proofErr w:type="spellEnd"/>
                              <w:r w:rsidRPr="00005A89">
                                <w:rPr>
                                  <w:sz w:val="20"/>
                                  <w:lang w:val="en-US"/>
                                </w:rPr>
                                <w:t xml:space="preserve"> А3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37" name="Rectangle 1841"/>
                      <wps:cNvSpPr>
                        <a:spLocks noChangeArrowheads="1"/>
                      </wps:cNvSpPr>
                      <wps:spPr bwMode="auto">
                        <a:xfrm>
                          <a:off x="1134" y="340"/>
                          <a:ext cx="22365" cy="1598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38" name="Group 1180"/>
                      <wpg:cNvGrpSpPr>
                        <a:grpSpLocks/>
                      </wpg:cNvGrpSpPr>
                      <wpg:grpSpPr bwMode="auto">
                        <a:xfrm>
                          <a:off x="454" y="8108"/>
                          <a:ext cx="683" cy="8222"/>
                          <a:chOff x="1699" y="1144"/>
                          <a:chExt cx="683" cy="8222"/>
                        </a:xfrm>
                      </wpg:grpSpPr>
                      <wps:wsp>
                        <wps:cNvPr id="139" name="tbxInpo"/>
                        <wps:cNvSpPr txBox="1">
                          <a:spLocks noChangeArrowheads="1"/>
                        </wps:cNvSpPr>
                        <wps:spPr bwMode="auto">
                          <a:xfrm>
                            <a:off x="1985" y="7949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43DD" w:rsidRPr="00C144F4" w:rsidRDefault="002F43DD" w:rsidP="002F43D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140" name="Text Box 4516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794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DE238E" w:rsidRDefault="002F43DD" w:rsidP="002F43DD">
                              <w:pPr>
                                <w:ind w:left="-57" w:right="-57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tbxInpd"/>
                        <wps:cNvSpPr txBox="1">
                          <a:spLocks noChangeArrowheads="1"/>
                        </wps:cNvSpPr>
                        <wps:spPr bwMode="auto">
                          <a:xfrm>
                            <a:off x="1985" y="5965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43DD" w:rsidRPr="009D74F2" w:rsidRDefault="002F43DD" w:rsidP="002F43DD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142" name="Text Box 4518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5965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43DD" w:rsidRPr="00C94162" w:rsidRDefault="002F43DD" w:rsidP="002F43D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94162">
                                <w:rPr>
                                  <w:sz w:val="22"/>
                                  <w:szCs w:val="22"/>
                                </w:rPr>
                                <w:t>Подп. и дата</w:t>
                              </w:r>
                            </w:p>
                            <w:p w:rsidR="002F43DD" w:rsidRPr="00C144F4" w:rsidRDefault="002F43DD" w:rsidP="002F43DD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tbxInvz"/>
                        <wps:cNvSpPr txBox="1">
                          <a:spLocks noChangeArrowheads="1"/>
                        </wps:cNvSpPr>
                        <wps:spPr bwMode="auto">
                          <a:xfrm>
                            <a:off x="1985" y="4547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43DD" w:rsidRPr="00FE2B1B" w:rsidRDefault="002F43DD" w:rsidP="002F43D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144" name="Text Box 4520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4547"/>
                            <a:ext cx="283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43DD" w:rsidRPr="00DE238E" w:rsidRDefault="002F43DD" w:rsidP="002F43D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Взам. инв. №</w:t>
                              </w:r>
                            </w:p>
                            <w:p w:rsidR="002F43DD" w:rsidRPr="00C94162" w:rsidRDefault="002F43DD" w:rsidP="002F43DD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Text Box 4518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1144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43DD" w:rsidRPr="00C94162" w:rsidRDefault="002F43DD" w:rsidP="002F43D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94162">
                                <w:rPr>
                                  <w:sz w:val="22"/>
                                  <w:szCs w:val="22"/>
                                </w:rPr>
                                <w:t>Подп. и дата</w:t>
                              </w:r>
                            </w:p>
                            <w:p w:rsidR="002F43DD" w:rsidRPr="00C144F4" w:rsidRDefault="002F43DD" w:rsidP="002F43DD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tbxInpo"/>
                        <wps:cNvSpPr txBox="1">
                          <a:spLocks noChangeArrowheads="1"/>
                        </wps:cNvSpPr>
                        <wps:spPr bwMode="auto">
                          <a:xfrm>
                            <a:off x="1983" y="3130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43DD" w:rsidRPr="00C144F4" w:rsidRDefault="002F43DD" w:rsidP="002F43D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147" name="Text Box 4516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3130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DE238E" w:rsidRDefault="002F43DD" w:rsidP="002F43DD">
                              <w:pPr>
                                <w:ind w:left="-57" w:right="-57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 xml:space="preserve">Инв.№ </w:t>
                              </w:r>
                              <w:proofErr w:type="spellStart"/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tbxInpd"/>
                        <wps:cNvSpPr txBox="1">
                          <a:spLocks noChangeArrowheads="1"/>
                        </wps:cNvSpPr>
                        <wps:spPr bwMode="auto">
                          <a:xfrm>
                            <a:off x="1982" y="1144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43DD" w:rsidRPr="009D74F2" w:rsidRDefault="002F43DD" w:rsidP="002F43DD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</wpg:grpSp>
                    <wpg:grpSp>
                      <wpg:cNvPr id="149" name="Group 1238"/>
                      <wpg:cNvGrpSpPr>
                        <a:grpSpLocks/>
                      </wpg:cNvGrpSpPr>
                      <wpg:grpSpPr bwMode="auto">
                        <a:xfrm>
                          <a:off x="13001" y="13659"/>
                          <a:ext cx="10499" cy="2671"/>
                          <a:chOff x="6044" y="8692"/>
                          <a:chExt cx="10499" cy="2671"/>
                        </a:xfrm>
                      </wpg:grpSpPr>
                      <wps:wsp>
                        <wps:cNvPr id="150" name="tbxFam6"/>
                        <wps:cNvSpPr txBox="1">
                          <a:spLocks noChangeArrowheads="1"/>
                        </wps:cNvSpPr>
                        <wps:spPr bwMode="auto">
                          <a:xfrm>
                            <a:off x="7019" y="11085"/>
                            <a:ext cx="1304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122F77" w:rsidRDefault="001159D4" w:rsidP="00595CF1">
                              <w:pPr>
                                <w:rPr>
                                  <w:sz w:val="20"/>
                                </w:rPr>
                              </w:pPr>
                              <w:bookmarkStart w:id="1" w:name="ГИП"/>
                              <w:r>
                                <w:rPr>
                                  <w:sz w:val="20"/>
                                </w:rPr>
                                <w:t>Голуб</w:t>
                              </w:r>
                              <w:r w:rsidR="0081782F">
                                <w:rPr>
                                  <w:sz w:val="20"/>
                                </w:rPr>
                                <w:t xml:space="preserve"> </w:t>
                              </w:r>
                              <w:bookmarkEnd w:id="1"/>
                            </w:p>
                          </w:txbxContent>
                        </wps:txbx>
                        <wps:bodyPr rot="0" vert="horz" wrap="square" lIns="18000" tIns="0" rIns="0" bIns="0" anchor="t" anchorCtr="0" upright="1">
                          <a:noAutofit/>
                        </wps:bodyPr>
                      </wps:wsp>
                      <wps:wsp>
                        <wps:cNvPr id="151" name="tbxJob6"/>
                        <wps:cNvSpPr txBox="1">
                          <a:spLocks noChangeArrowheads="1"/>
                        </wps:cNvSpPr>
                        <wps:spPr bwMode="auto">
                          <a:xfrm>
                            <a:off x="6056" y="11085"/>
                            <a:ext cx="964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BB2B3D" w:rsidRDefault="00595CF1" w:rsidP="00595CF1">
                              <w:r w:rsidRPr="00BB2B3D">
                                <w:t>ГИП</w:t>
                              </w:r>
                            </w:p>
                          </w:txbxContent>
                        </wps:txbx>
                        <wps:bodyPr rot="0" vert="horz" wrap="square" lIns="18000" tIns="0" rIns="0" bIns="0" anchor="t" anchorCtr="0" upright="1">
                          <a:noAutofit/>
                        </wps:bodyPr>
                      </wps:wsp>
                      <wps:wsp>
                        <wps:cNvPr id="152" name="Text Box 408"/>
                        <wps:cNvSpPr txBox="1">
                          <a:spLocks noChangeArrowheads="1"/>
                        </wps:cNvSpPr>
                        <wps:spPr bwMode="auto">
                          <a:xfrm>
                            <a:off x="8321" y="11082"/>
                            <a:ext cx="850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122F77" w:rsidRDefault="00595CF1" w:rsidP="00595CF1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53" name="tbxDat6"/>
                        <wps:cNvSpPr txBox="1">
                          <a:spLocks noChangeArrowheads="1"/>
                        </wps:cNvSpPr>
                        <wps:spPr bwMode="auto">
                          <a:xfrm>
                            <a:off x="9172" y="11082"/>
                            <a:ext cx="567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14FE5" w:rsidRPr="00A10C21" w:rsidRDefault="00314FE5" w:rsidP="00314FE5">
                              <w:pPr>
                                <w:ind w:left="28"/>
                                <w:rPr>
                                  <w:spacing w:val="-28"/>
                                  <w:sz w:val="20"/>
                                </w:rPr>
                              </w:pPr>
                              <w:r>
                                <w:rPr>
                                  <w:spacing w:val="-28"/>
                                  <w:sz w:val="20"/>
                                </w:rPr>
                                <w:t>22.02.17</w:t>
                              </w:r>
                            </w:p>
                            <w:p w:rsidR="00595CF1" w:rsidRPr="00A10C21" w:rsidRDefault="00595CF1" w:rsidP="00595CF1">
                              <w:pPr>
                                <w:ind w:left="28"/>
                                <w:rPr>
                                  <w:spacing w:val="-2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54" name="tbxFirm"/>
                        <wps:cNvSpPr txBox="1">
                          <a:spLocks noChangeArrowheads="1"/>
                        </wps:cNvSpPr>
                        <wps:spPr bwMode="auto">
                          <a:xfrm>
                            <a:off x="13708" y="10528"/>
                            <a:ext cx="2835" cy="83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FE56CD" w:rsidRDefault="00595CF1" w:rsidP="00595CF1">
                              <w:pPr>
                                <w:rPr>
                                  <w:rFonts w:cs="Arial"/>
                                  <w:spacing w:val="4"/>
                                  <w:w w:val="88"/>
                                  <w:sz w:val="18"/>
                                  <w:szCs w:val="18"/>
                                </w:rPr>
                              </w:pPr>
                            </w:p>
                            <w:p w:rsidR="00595CF1" w:rsidRPr="00FE56CD" w:rsidRDefault="00595CF1" w:rsidP="00595CF1">
                              <w:pPr>
                                <w:spacing w:line="240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Arial"/>
                                  <w:spacing w:val="4"/>
                                  <w:w w:val="88"/>
                                </w:rPr>
                                <w:t>ООО</w:t>
                              </w:r>
                              <w:r>
                                <w:rPr>
                                  <w:rFonts w:ascii="Arial" w:hAnsi="Arial" w:cs="Arial"/>
                                  <w:spacing w:val="4"/>
                                  <w:w w:val="88"/>
                                </w:rPr>
                                <w:t>″</w:t>
                              </w:r>
                              <w:r>
                                <w:rPr>
                                  <w:rFonts w:cs="Arial"/>
                                  <w:spacing w:val="4"/>
                                  <w:w w:val="88"/>
                                </w:rPr>
                                <w:t>Волгограднефтепроект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pacing w:val="6"/>
                                  <w:w w:val="88"/>
                                </w:rPr>
                                <w:t>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Line 423"/>
                        <wps:cNvCnPr>
                          <a:cxnSpLocks noChangeShapeType="1"/>
                        </wps:cNvCnPr>
                        <wps:spPr bwMode="auto">
                          <a:xfrm>
                            <a:off x="6053" y="11360"/>
                            <a:ext cx="765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425"/>
                        <wps:cNvCnPr>
                          <a:cxnSpLocks noChangeShapeType="1"/>
                        </wps:cNvCnPr>
                        <wps:spPr bwMode="auto">
                          <a:xfrm>
                            <a:off x="9172" y="9143"/>
                            <a:ext cx="0" cy="221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9739" y="8692"/>
                            <a:ext cx="0" cy="267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6056" y="9146"/>
                            <a:ext cx="0" cy="221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tbxFam1"/>
                        <wps:cNvSpPr txBox="1">
                          <a:spLocks noChangeArrowheads="1"/>
                        </wps:cNvSpPr>
                        <wps:spPr bwMode="auto">
                          <a:xfrm>
                            <a:off x="7019" y="9974"/>
                            <a:ext cx="1304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81782F" w:rsidRDefault="001159D4" w:rsidP="00595CF1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bookmarkStart w:id="2" w:name="Разраб"/>
                              <w:proofErr w:type="spellStart"/>
                              <w:r>
                                <w:rPr>
                                  <w:sz w:val="20"/>
                                  <w:lang w:val="en-US"/>
                                </w:rPr>
                                <w:t>Клименко</w:t>
                              </w:r>
                              <w:proofErr w:type="spellEnd"/>
                              <w:r w:rsidR="0081782F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bookmarkEnd w:id="2"/>
                            </w:p>
                          </w:txbxContent>
                        </wps:txbx>
                        <wps:bodyPr rot="0" vert="horz" wrap="square" lIns="18000" tIns="0" rIns="0" bIns="0" anchor="t" anchorCtr="0" upright="1">
                          <a:noAutofit/>
                        </wps:bodyPr>
                      </wps:wsp>
                      <wps:wsp>
                        <wps:cNvPr id="160" name="tbxFam2"/>
                        <wps:cNvSpPr txBox="1">
                          <a:spLocks noChangeArrowheads="1"/>
                        </wps:cNvSpPr>
                        <wps:spPr bwMode="auto">
                          <a:xfrm>
                            <a:off x="7019" y="10251"/>
                            <a:ext cx="1304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122F77" w:rsidRDefault="001159D4" w:rsidP="00595CF1">
                              <w:pPr>
                                <w:rPr>
                                  <w:sz w:val="20"/>
                                </w:rPr>
                              </w:pPr>
                              <w:bookmarkStart w:id="3" w:name="Пров"/>
                              <w:proofErr w:type="spellStart"/>
                              <w:r>
                                <w:rPr>
                                  <w:sz w:val="20"/>
                                  <w:lang w:val="en-US"/>
                                </w:rPr>
                                <w:t>Осеев</w:t>
                              </w:r>
                              <w:proofErr w:type="spellEnd"/>
                              <w:r w:rsidR="0081782F">
                                <w:rPr>
                                  <w:sz w:val="20"/>
                                </w:rPr>
                                <w:t xml:space="preserve"> </w:t>
                              </w:r>
                              <w:bookmarkEnd w:id="3"/>
                            </w:p>
                          </w:txbxContent>
                        </wps:txbx>
                        <wps:bodyPr rot="0" vert="horz" wrap="square" lIns="18000" tIns="0" rIns="0" bIns="0" anchor="t" anchorCtr="0" upright="1">
                          <a:noAutofit/>
                        </wps:bodyPr>
                      </wps:wsp>
                      <wps:wsp>
                        <wps:cNvPr id="161" name="tbxFam4"/>
                        <wps:cNvSpPr txBox="1">
                          <a:spLocks noChangeArrowheads="1"/>
                        </wps:cNvSpPr>
                        <wps:spPr bwMode="auto">
                          <a:xfrm>
                            <a:off x="7019" y="10528"/>
                            <a:ext cx="1304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122F77" w:rsidRDefault="001159D4" w:rsidP="00595CF1">
                              <w:pPr>
                                <w:rPr>
                                  <w:sz w:val="20"/>
                                </w:rPr>
                              </w:pPr>
                              <w:bookmarkStart w:id="4" w:name="Нач_отд"/>
                              <w:r>
                                <w:rPr>
                                  <w:sz w:val="20"/>
                                  <w:lang w:val="en-US"/>
                                </w:rPr>
                                <w:t>Галкин</w:t>
                              </w:r>
                              <w:r w:rsidR="0081782F">
                                <w:rPr>
                                  <w:sz w:val="20"/>
                                </w:rPr>
                                <w:t xml:space="preserve"> </w:t>
                              </w:r>
                              <w:bookmarkEnd w:id="4"/>
                            </w:p>
                          </w:txbxContent>
                        </wps:txbx>
                        <wps:bodyPr rot="0" vert="horz" wrap="square" lIns="18000" tIns="0" rIns="0" bIns="0" anchor="t" anchorCtr="0" upright="1">
                          <a:noAutofit/>
                        </wps:bodyPr>
                      </wps:wsp>
                      <wps:wsp>
                        <wps:cNvPr id="162" name="tbxFam5"/>
                        <wps:cNvSpPr txBox="1">
                          <a:spLocks noChangeArrowheads="1"/>
                        </wps:cNvSpPr>
                        <wps:spPr bwMode="auto">
                          <a:xfrm>
                            <a:off x="7019" y="10806"/>
                            <a:ext cx="1304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3E7A3C" w:rsidRDefault="001159D4" w:rsidP="00595CF1">
                              <w:pPr>
                                <w:rPr>
                                  <w:sz w:val="20"/>
                                </w:rPr>
                              </w:pPr>
                              <w:bookmarkStart w:id="5" w:name="Н_контр"/>
                              <w:r>
                                <w:rPr>
                                  <w:sz w:val="20"/>
                                </w:rPr>
                                <w:t>Ковязина</w:t>
                              </w:r>
                              <w:r w:rsidR="0081782F">
                                <w:rPr>
                                  <w:sz w:val="20"/>
                                </w:rPr>
                                <w:t xml:space="preserve"> </w:t>
                              </w:r>
                              <w:bookmarkEnd w:id="5"/>
                            </w:p>
                          </w:txbxContent>
                        </wps:txbx>
                        <wps:bodyPr rot="0" vert="horz" wrap="square" lIns="18000" tIns="0" rIns="0" bIns="0" anchor="t" anchorCtr="0" upright="1">
                          <a:noAutofit/>
                        </wps:bodyPr>
                      </wps:wsp>
                      <wps:wsp>
                        <wps:cNvPr id="163" name="tbxJob1"/>
                        <wps:cNvSpPr txBox="1">
                          <a:spLocks noChangeArrowheads="1"/>
                        </wps:cNvSpPr>
                        <wps:spPr bwMode="auto">
                          <a:xfrm>
                            <a:off x="6056" y="9974"/>
                            <a:ext cx="964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037B1B" w:rsidRDefault="00595CF1" w:rsidP="00595CF1">
                              <w:proofErr w:type="spellStart"/>
                              <w:r w:rsidRPr="00BF2021">
                                <w:t>Раз</w:t>
                              </w:r>
                              <w:r w:rsidRPr="00037B1B">
                                <w:t>раб</w:t>
                              </w:r>
                              <w:proofErr w:type="spellEnd"/>
                              <w:r w:rsidRPr="00037B1B">
                                <w:t>.</w:t>
                              </w:r>
                            </w:p>
                          </w:txbxContent>
                        </wps:txbx>
                        <wps:bodyPr rot="0" vert="horz" wrap="square" lIns="18000" tIns="0" rIns="0" bIns="0" anchor="t" anchorCtr="0" upright="1">
                          <a:noAutofit/>
                        </wps:bodyPr>
                      </wps:wsp>
                      <wps:wsp>
                        <wps:cNvPr id="164" name="tbxJob2"/>
                        <wps:cNvSpPr txBox="1">
                          <a:spLocks noChangeArrowheads="1"/>
                        </wps:cNvSpPr>
                        <wps:spPr bwMode="auto">
                          <a:xfrm>
                            <a:off x="6056" y="10251"/>
                            <a:ext cx="964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32579B" w:rsidRDefault="00595CF1" w:rsidP="00595CF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Пров</w:t>
                              </w:r>
                              <w:r>
                                <w:rPr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8000" tIns="0" rIns="0" bIns="0" anchor="t" anchorCtr="0" upright="1">
                          <a:noAutofit/>
                        </wps:bodyPr>
                      </wps:wsp>
                      <wps:wsp>
                        <wps:cNvPr id="165" name="tbxJob4"/>
                        <wps:cNvSpPr txBox="1">
                          <a:spLocks noChangeArrowheads="1"/>
                        </wps:cNvSpPr>
                        <wps:spPr bwMode="auto">
                          <a:xfrm>
                            <a:off x="6056" y="10528"/>
                            <a:ext cx="964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BB2B3D" w:rsidRDefault="00595CF1" w:rsidP="00595CF1">
                              <w:proofErr w:type="spellStart"/>
                              <w:r w:rsidRPr="00BB2B3D">
                                <w:t>Нач</w:t>
                              </w:r>
                              <w:proofErr w:type="gramStart"/>
                              <w:r w:rsidRPr="00BB2B3D">
                                <w:t>.о</w:t>
                              </w:r>
                              <w:proofErr w:type="gramEnd"/>
                              <w:r w:rsidRPr="00BB2B3D">
                                <w:t>тд</w:t>
                              </w:r>
                              <w:proofErr w:type="spellEnd"/>
                              <w:r w:rsidRPr="00BB2B3D">
                                <w:t>.</w:t>
                              </w:r>
                            </w:p>
                          </w:txbxContent>
                        </wps:txbx>
                        <wps:bodyPr rot="0" vert="horz" wrap="square" lIns="18000" tIns="0" rIns="0" bIns="0" anchor="t" anchorCtr="0" upright="1">
                          <a:noAutofit/>
                        </wps:bodyPr>
                      </wps:wsp>
                      <wps:wsp>
                        <wps:cNvPr id="166" name="tbxJob5"/>
                        <wps:cNvSpPr txBox="1">
                          <a:spLocks noChangeArrowheads="1"/>
                        </wps:cNvSpPr>
                        <wps:spPr bwMode="auto">
                          <a:xfrm>
                            <a:off x="6056" y="10806"/>
                            <a:ext cx="964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BB2B3D" w:rsidRDefault="00595CF1" w:rsidP="00595CF1">
                              <w:proofErr w:type="spellStart"/>
                              <w:r w:rsidRPr="00BB2B3D">
                                <w:t>Н.контр</w:t>
                              </w:r>
                              <w:proofErr w:type="spellEnd"/>
                              <w:r w:rsidRPr="00BB2B3D">
                                <w:t>.</w:t>
                              </w:r>
                            </w:p>
                          </w:txbxContent>
                        </wps:txbx>
                        <wps:bodyPr rot="0" vert="horz" wrap="square" lIns="18000" tIns="0" rIns="0" bIns="0" anchor="t" anchorCtr="0" upright="1">
                          <a:noAutofit/>
                        </wps:bodyPr>
                      </wps:wsp>
                      <wps:wsp>
                        <wps:cNvPr id="167" name="Text Box 404"/>
                        <wps:cNvSpPr txBox="1">
                          <a:spLocks noChangeArrowheads="1"/>
                        </wps:cNvSpPr>
                        <wps:spPr bwMode="auto">
                          <a:xfrm>
                            <a:off x="8321" y="9974"/>
                            <a:ext cx="850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122F77" w:rsidRDefault="00595CF1" w:rsidP="00595CF1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68" name="Text Box 405"/>
                        <wps:cNvSpPr txBox="1">
                          <a:spLocks noChangeArrowheads="1"/>
                        </wps:cNvSpPr>
                        <wps:spPr bwMode="auto">
                          <a:xfrm>
                            <a:off x="8321" y="10251"/>
                            <a:ext cx="850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122F77" w:rsidRDefault="00595CF1" w:rsidP="00595CF1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69" name="Text Box 406"/>
                        <wps:cNvSpPr txBox="1">
                          <a:spLocks noChangeArrowheads="1"/>
                        </wps:cNvSpPr>
                        <wps:spPr bwMode="auto">
                          <a:xfrm>
                            <a:off x="8321" y="10528"/>
                            <a:ext cx="850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122F77" w:rsidRDefault="00595CF1" w:rsidP="00595CF1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70" name="Text Box 407"/>
                        <wps:cNvSpPr txBox="1">
                          <a:spLocks noChangeArrowheads="1"/>
                        </wps:cNvSpPr>
                        <wps:spPr bwMode="auto">
                          <a:xfrm>
                            <a:off x="8321" y="10806"/>
                            <a:ext cx="850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122F77" w:rsidRDefault="00595CF1" w:rsidP="00595CF1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71" name="tbxDat1"/>
                        <wps:cNvSpPr txBox="1">
                          <a:spLocks noChangeArrowheads="1"/>
                        </wps:cNvSpPr>
                        <wps:spPr bwMode="auto">
                          <a:xfrm>
                            <a:off x="9172" y="9974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A10C21" w:rsidRDefault="00314FE5" w:rsidP="00595CF1">
                              <w:pPr>
                                <w:ind w:left="28"/>
                                <w:rPr>
                                  <w:spacing w:val="-28"/>
                                  <w:sz w:val="20"/>
                                </w:rPr>
                              </w:pPr>
                              <w:r>
                                <w:rPr>
                                  <w:spacing w:val="-28"/>
                                  <w:sz w:val="20"/>
                                </w:rPr>
                                <w:t>22.02.17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72" name="tbxDat2"/>
                        <wps:cNvSpPr txBox="1">
                          <a:spLocks noChangeArrowheads="1"/>
                        </wps:cNvSpPr>
                        <wps:spPr bwMode="auto">
                          <a:xfrm>
                            <a:off x="9172" y="10251"/>
                            <a:ext cx="567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14FE5" w:rsidRPr="00A10C21" w:rsidRDefault="00314FE5" w:rsidP="00314FE5">
                              <w:pPr>
                                <w:ind w:left="28"/>
                                <w:rPr>
                                  <w:spacing w:val="-28"/>
                                  <w:sz w:val="20"/>
                                </w:rPr>
                              </w:pPr>
                              <w:r>
                                <w:rPr>
                                  <w:spacing w:val="-28"/>
                                  <w:sz w:val="20"/>
                                </w:rPr>
                                <w:t>22.02.17</w:t>
                              </w:r>
                            </w:p>
                            <w:p w:rsidR="00595CF1" w:rsidRPr="00A10C21" w:rsidRDefault="00595CF1" w:rsidP="00595CF1">
                              <w:pPr>
                                <w:ind w:left="28"/>
                                <w:rPr>
                                  <w:spacing w:val="-2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73" name="tbxDat4"/>
                        <wps:cNvSpPr txBox="1">
                          <a:spLocks noChangeArrowheads="1"/>
                        </wps:cNvSpPr>
                        <wps:spPr bwMode="auto">
                          <a:xfrm>
                            <a:off x="9172" y="10528"/>
                            <a:ext cx="567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14FE5" w:rsidRPr="00A10C21" w:rsidRDefault="00314FE5" w:rsidP="00314FE5">
                              <w:pPr>
                                <w:ind w:left="28"/>
                                <w:rPr>
                                  <w:spacing w:val="-28"/>
                                  <w:sz w:val="20"/>
                                </w:rPr>
                              </w:pPr>
                              <w:r>
                                <w:rPr>
                                  <w:spacing w:val="-28"/>
                                  <w:sz w:val="20"/>
                                </w:rPr>
                                <w:t>22.02.17</w:t>
                              </w:r>
                            </w:p>
                            <w:p w:rsidR="00595CF1" w:rsidRPr="00A10C21" w:rsidRDefault="00595CF1" w:rsidP="00595CF1">
                              <w:pPr>
                                <w:ind w:left="28"/>
                                <w:rPr>
                                  <w:spacing w:val="-2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74" name="tbxDat5"/>
                        <wps:cNvSpPr txBox="1">
                          <a:spLocks noChangeArrowheads="1"/>
                        </wps:cNvSpPr>
                        <wps:spPr bwMode="auto">
                          <a:xfrm>
                            <a:off x="9172" y="10806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14FE5" w:rsidRPr="00A10C21" w:rsidRDefault="00314FE5" w:rsidP="00314FE5">
                              <w:pPr>
                                <w:ind w:left="28"/>
                                <w:rPr>
                                  <w:spacing w:val="-28"/>
                                  <w:sz w:val="20"/>
                                </w:rPr>
                              </w:pPr>
                              <w:r>
                                <w:rPr>
                                  <w:spacing w:val="-28"/>
                                  <w:sz w:val="20"/>
                                </w:rPr>
                                <w:t>22.02.17</w:t>
                              </w:r>
                            </w:p>
                            <w:p w:rsidR="00595CF1" w:rsidRPr="00A10C21" w:rsidRDefault="00595CF1" w:rsidP="00595CF1">
                              <w:pPr>
                                <w:ind w:left="28"/>
                                <w:rPr>
                                  <w:spacing w:val="-2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75" name="tbxOboz"/>
                        <wps:cNvSpPr txBox="1">
                          <a:spLocks noChangeArrowheads="1"/>
                        </wps:cNvSpPr>
                        <wps:spPr bwMode="auto">
                          <a:xfrm>
                            <a:off x="9816" y="9309"/>
                            <a:ext cx="6648" cy="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CF1" w:rsidRPr="00811301" w:rsidRDefault="001159D4" w:rsidP="00595CF1">
                              <w:pPr>
                                <w:pStyle w:val="6"/>
                              </w:pPr>
                              <w:bookmarkStart w:id="6" w:name="шифр_тома"/>
                              <w:r>
                                <w:t>01.16.01.08.155.362632.20.006</w:t>
                              </w:r>
                              <w:r w:rsidR="00595CF1">
                                <w:t xml:space="preserve"> </w:t>
                              </w:r>
                              <w:bookmarkEnd w:id="6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Text Box 416"/>
                        <wps:cNvSpPr txBox="1">
                          <a:spLocks noChangeArrowheads="1"/>
                        </wps:cNvSpPr>
                        <wps:spPr bwMode="auto">
                          <a:xfrm>
                            <a:off x="13708" y="9974"/>
                            <a:ext cx="850" cy="27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C52D69" w:rsidRDefault="00595CF1" w:rsidP="00595CF1">
                              <w:pPr>
                                <w:spacing w:line="240" w:lineRule="auto"/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t>Литера</w:t>
                              </w:r>
                            </w:p>
                            <w:p w:rsidR="00595CF1" w:rsidRPr="00C144F4" w:rsidRDefault="00595CF1" w:rsidP="00595CF1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417"/>
                        <wps:cNvSpPr txBox="1">
                          <a:spLocks noChangeArrowheads="1"/>
                        </wps:cNvSpPr>
                        <wps:spPr bwMode="auto">
                          <a:xfrm>
                            <a:off x="14558" y="9974"/>
                            <a:ext cx="850" cy="27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C52D69" w:rsidRDefault="00595CF1" w:rsidP="00595CF1">
                              <w:pPr>
                                <w:spacing w:line="240" w:lineRule="auto"/>
                                <w:jc w:val="center"/>
                              </w:pPr>
                              <w:r w:rsidRPr="00C52D69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Text Box 418"/>
                        <wps:cNvSpPr txBox="1">
                          <a:spLocks noChangeArrowheads="1"/>
                        </wps:cNvSpPr>
                        <wps:spPr bwMode="auto">
                          <a:xfrm>
                            <a:off x="15409" y="9974"/>
                            <a:ext cx="1134" cy="27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C52D69" w:rsidRDefault="00595CF1" w:rsidP="00595CF1">
                              <w:pPr>
                                <w:spacing w:line="240" w:lineRule="auto"/>
                                <w:jc w:val="center"/>
                              </w:pPr>
                              <w:r w:rsidRPr="00C52D69"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tbxPags"/>
                        <wps:cNvSpPr txBox="1">
                          <a:spLocks noChangeArrowheads="1"/>
                        </wps:cNvSpPr>
                        <wps:spPr bwMode="auto">
                          <a:xfrm>
                            <a:off x="15409" y="10251"/>
                            <a:ext cx="1134" cy="27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CB6241" w:rsidRDefault="00595CF1" w:rsidP="00595CF1">
                              <w:pPr>
                                <w:jc w:val="center"/>
                              </w:pPr>
                              <w:fldSimple w:instr=" NUMPAGES ">
                                <w:r w:rsidR="00C60012">
                                  <w:rPr>
                                    <w:noProof/>
                                  </w:rPr>
                                  <w:t>6</w:t>
                                </w:r>
                              </w:fldSimple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tbxPage1"/>
                        <wps:cNvSpPr txBox="1">
                          <a:spLocks noChangeArrowheads="1"/>
                        </wps:cNvSpPr>
                        <wps:spPr bwMode="auto">
                          <a:xfrm>
                            <a:off x="14558" y="10251"/>
                            <a:ext cx="850" cy="27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CB6241" w:rsidRDefault="00595CF1" w:rsidP="00595CF1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tbxLite"/>
                        <wps:cNvSpPr txBox="1">
                          <a:spLocks noChangeArrowheads="1"/>
                        </wps:cNvSpPr>
                        <wps:spPr bwMode="auto">
                          <a:xfrm>
                            <a:off x="13708" y="10251"/>
                            <a:ext cx="850" cy="27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335FF2" w:rsidRDefault="00595CF1" w:rsidP="00595CF1">
                              <w:pPr>
                                <w:ind w:right="5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tbxNaim"/>
                        <wps:cNvSpPr txBox="1">
                          <a:spLocks noChangeArrowheads="1"/>
                        </wps:cNvSpPr>
                        <wps:spPr bwMode="auto">
                          <a:xfrm>
                            <a:off x="9739" y="9974"/>
                            <a:ext cx="3969" cy="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CF1" w:rsidRPr="00655A35" w:rsidRDefault="001159D4" w:rsidP="00595CF1">
                              <w:pPr>
                                <w:jc w:val="center"/>
                              </w:pPr>
                              <w:bookmarkStart w:id="7" w:name="Название_документа"/>
                              <w:r>
                                <w:t xml:space="preserve">Система электрообогрева. </w:t>
                              </w:r>
                              <w:r w:rsidR="00314FE5">
                                <w:br/>
                              </w:r>
                              <w:proofErr w:type="spellStart"/>
                              <w:r>
                                <w:t>Электрообогрев</w:t>
                              </w:r>
                              <w:proofErr w:type="spellEnd"/>
                              <w:r>
                                <w:t xml:space="preserve"> системы нагнетания пластовой воды. Спецификация</w:t>
                              </w:r>
                              <w:r w:rsidR="0081782F">
                                <w:t xml:space="preserve"> </w:t>
                              </w:r>
                              <w:bookmarkEnd w:id="7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Line 428"/>
                        <wps:cNvCnPr>
                          <a:cxnSpLocks noChangeShapeType="1"/>
                        </wps:cNvCnPr>
                        <wps:spPr bwMode="auto">
                          <a:xfrm>
                            <a:off x="6053" y="9143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6452" y="9696"/>
                            <a:ext cx="567" cy="2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5CF1" w:rsidRPr="001377DA" w:rsidRDefault="00595CF1" w:rsidP="00595CF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1377DA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bxIzme"/>
                        <wps:cNvSpPr txBox="1">
                          <a:spLocks noChangeArrowheads="1"/>
                        </wps:cNvSpPr>
                        <wps:spPr bwMode="auto">
                          <a:xfrm>
                            <a:off x="6053" y="9419"/>
                            <a:ext cx="399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C52D69" w:rsidRDefault="00595CF1" w:rsidP="00595CF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86" name="Text Box 432"/>
                        <wps:cNvSpPr txBox="1">
                          <a:spLocks noChangeArrowheads="1"/>
                        </wps:cNvSpPr>
                        <wps:spPr bwMode="auto">
                          <a:xfrm>
                            <a:off x="6053" y="9697"/>
                            <a:ext cx="399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1377DA" w:rsidRDefault="00595CF1" w:rsidP="00595CF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1A474A">
                                <w:rPr>
                                  <w:spacing w:val="-16"/>
                                  <w:sz w:val="20"/>
                                </w:rPr>
                                <w:t>Изм</w:t>
                              </w:r>
                              <w:r w:rsidRPr="001377DA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435"/>
                        <wps:cNvSpPr txBox="1">
                          <a:spLocks noChangeArrowheads="1"/>
                        </wps:cNvSpPr>
                        <wps:spPr bwMode="auto">
                          <a:xfrm>
                            <a:off x="7019" y="9697"/>
                            <a:ext cx="1304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1A474A" w:rsidRDefault="00595CF1" w:rsidP="00595CF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1A474A">
                                <w:rPr>
                                  <w:sz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7200" tIns="0" rIns="0" bIns="0" anchor="t" anchorCtr="0" upright="1">
                          <a:noAutofit/>
                        </wps:bodyPr>
                      </wps:wsp>
                      <wps:wsp>
                        <wps:cNvPr id="188" name="Text Box 436"/>
                        <wps:cNvSpPr txBox="1">
                          <a:spLocks noChangeArrowheads="1"/>
                        </wps:cNvSpPr>
                        <wps:spPr bwMode="auto">
                          <a:xfrm>
                            <a:off x="8321" y="9419"/>
                            <a:ext cx="850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C144F4" w:rsidRDefault="00595CF1" w:rsidP="00595CF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Text Box 437"/>
                        <wps:cNvSpPr txBox="1">
                          <a:spLocks noChangeArrowheads="1"/>
                        </wps:cNvSpPr>
                        <wps:spPr bwMode="auto">
                          <a:xfrm>
                            <a:off x="8321" y="9697"/>
                            <a:ext cx="850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1377DA" w:rsidRDefault="00595CF1" w:rsidP="00595CF1">
                              <w:pPr>
                                <w:tabs>
                                  <w:tab w:val="left" w:pos="-3179"/>
                                </w:tabs>
                                <w:ind w:right="92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377DA">
                                <w:rPr>
                                  <w:sz w:val="20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bxIzmd"/>
                        <wps:cNvSpPr txBox="1">
                          <a:spLocks noChangeArrowheads="1"/>
                        </wps:cNvSpPr>
                        <wps:spPr bwMode="auto">
                          <a:xfrm>
                            <a:off x="9172" y="9419"/>
                            <a:ext cx="567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A10C21" w:rsidRDefault="00595CF1" w:rsidP="00595CF1">
                              <w:pPr>
                                <w:ind w:left="28"/>
                                <w:jc w:val="center"/>
                                <w:rPr>
                                  <w:spacing w:val="-2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91" name="Text Box 439"/>
                        <wps:cNvSpPr txBox="1">
                          <a:spLocks noChangeArrowheads="1"/>
                        </wps:cNvSpPr>
                        <wps:spPr bwMode="auto">
                          <a:xfrm>
                            <a:off x="9172" y="9697"/>
                            <a:ext cx="567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1377DA" w:rsidRDefault="00595CF1" w:rsidP="00595CF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1377DA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Line 440"/>
                        <wps:cNvCnPr>
                          <a:cxnSpLocks noChangeShapeType="1"/>
                        </wps:cNvCnPr>
                        <wps:spPr bwMode="auto">
                          <a:xfrm>
                            <a:off x="6452" y="9146"/>
                            <a:ext cx="0" cy="83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tbxIzml"/>
                        <wps:cNvSpPr txBox="1">
                          <a:spLocks noChangeArrowheads="1"/>
                        </wps:cNvSpPr>
                        <wps:spPr bwMode="auto">
                          <a:xfrm>
                            <a:off x="7019" y="9419"/>
                            <a:ext cx="1304" cy="2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5CF1" w:rsidRPr="00C52D69" w:rsidRDefault="00595CF1" w:rsidP="00595CF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94" name="Line 443"/>
                        <wps:cNvCnPr>
                          <a:cxnSpLocks noChangeShapeType="1"/>
                        </wps:cNvCnPr>
                        <wps:spPr bwMode="auto">
                          <a:xfrm>
                            <a:off x="6053" y="9697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8321" y="9157"/>
                            <a:ext cx="850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CF1" w:rsidRPr="001377DA" w:rsidRDefault="00595CF1" w:rsidP="00595CF1">
                              <w:pPr>
                                <w:jc w:val="center"/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96" name="tbxNdoc"/>
                        <wps:cNvSpPr txBox="1">
                          <a:spLocks noChangeArrowheads="1"/>
                        </wps:cNvSpPr>
                        <wps:spPr bwMode="auto">
                          <a:xfrm>
                            <a:off x="9163" y="9151"/>
                            <a:ext cx="567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CF1" w:rsidRPr="00A10C21" w:rsidRDefault="00595CF1" w:rsidP="00595CF1">
                              <w:pPr>
                                <w:ind w:left="28"/>
                                <w:jc w:val="center"/>
                                <w:rPr>
                                  <w:spacing w:val="-2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97" name="tbxNdoc"/>
                        <wps:cNvSpPr txBox="1">
                          <a:spLocks noChangeArrowheads="1"/>
                        </wps:cNvSpPr>
                        <wps:spPr bwMode="auto">
                          <a:xfrm>
                            <a:off x="6044" y="9134"/>
                            <a:ext cx="408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CF1" w:rsidRPr="00C52D69" w:rsidRDefault="00595CF1" w:rsidP="00595CF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98" name="tbxNdoc"/>
                        <wps:cNvSpPr txBox="1">
                          <a:spLocks noChangeArrowheads="1"/>
                        </wps:cNvSpPr>
                        <wps:spPr bwMode="auto">
                          <a:xfrm>
                            <a:off x="6455" y="9134"/>
                            <a:ext cx="567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CF1" w:rsidRPr="00C52D69" w:rsidRDefault="00595CF1" w:rsidP="00595CF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99" name="tbxNdoc"/>
                        <wps:cNvSpPr txBox="1">
                          <a:spLocks noChangeArrowheads="1"/>
                        </wps:cNvSpPr>
                        <wps:spPr bwMode="auto">
                          <a:xfrm>
                            <a:off x="7019" y="9149"/>
                            <a:ext cx="1304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CF1" w:rsidRPr="00C52D69" w:rsidRDefault="00595CF1" w:rsidP="00595CF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200" name="tbxNdoc"/>
                        <wps:cNvSpPr txBox="1">
                          <a:spLocks noChangeArrowheads="1"/>
                        </wps:cNvSpPr>
                        <wps:spPr bwMode="auto">
                          <a:xfrm>
                            <a:off x="6452" y="9419"/>
                            <a:ext cx="567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C52D69" w:rsidRDefault="00595CF1" w:rsidP="00595CF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201" name="Line 458"/>
                        <wps:cNvCnPr>
                          <a:cxnSpLocks noChangeShapeType="1"/>
                        </wps:cNvCnPr>
                        <wps:spPr bwMode="auto">
                          <a:xfrm>
                            <a:off x="9730" y="8692"/>
                            <a:ext cx="680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tbxOboz"/>
                        <wps:cNvSpPr txBox="1">
                          <a:spLocks noChangeArrowheads="1"/>
                        </wps:cNvSpPr>
                        <wps:spPr bwMode="auto">
                          <a:xfrm>
                            <a:off x="9816" y="8710"/>
                            <a:ext cx="6648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CF1" w:rsidRPr="00811301" w:rsidRDefault="001159D4" w:rsidP="00595CF1">
                              <w:pPr>
                                <w:pStyle w:val="6"/>
                              </w:pPr>
                              <w:bookmarkStart w:id="8" w:name="Шифр_заказчика"/>
                              <w:r>
                                <w:t>4550.70.ВП00.008.0155.362632.20.006</w:t>
                              </w:r>
                              <w:r w:rsidR="00595CF1">
                                <w:t xml:space="preserve"> </w:t>
                              </w:r>
                              <w:bookmarkEnd w:id="8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AutoShape 460"/>
                        <wps:cNvCnPr>
                          <a:cxnSpLocks noChangeShapeType="1"/>
                        </wps:cNvCnPr>
                        <wps:spPr bwMode="auto">
                          <a:xfrm>
                            <a:off x="14277" y="10251"/>
                            <a:ext cx="0" cy="283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AutoShape 461"/>
                        <wps:cNvCnPr>
                          <a:cxnSpLocks noChangeShapeType="1"/>
                        </wps:cNvCnPr>
                        <wps:spPr bwMode="auto">
                          <a:xfrm>
                            <a:off x="13994" y="10246"/>
                            <a:ext cx="0" cy="283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424"/>
                        <wps:cNvCnPr>
                          <a:cxnSpLocks noChangeShapeType="1"/>
                        </wps:cNvCnPr>
                        <wps:spPr bwMode="auto">
                          <a:xfrm>
                            <a:off x="8321" y="9143"/>
                            <a:ext cx="0" cy="221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7019" y="9146"/>
                            <a:ext cx="0" cy="221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427"/>
                        <wps:cNvCnPr>
                          <a:cxnSpLocks noChangeShapeType="1"/>
                        </wps:cNvCnPr>
                        <wps:spPr bwMode="auto">
                          <a:xfrm>
                            <a:off x="6053" y="9974"/>
                            <a:ext cx="765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984" o:spid="_x0000_s1071" style="position:absolute;left:0;text-align:left;margin-left:22.7pt;margin-top:17pt;width:1152.3pt;height:817.95pt;z-index:251656704;mso-position-horizontal-relative:page;mso-position-vertical-relative:page" coordorigin="454,340" coordsize="23046,16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">
              <v:group id="Group 1838" o:spid="_x0000_s1072" style="position:absolute;left:964;top:16256;width:21882;height:443" coordorigin="760,16258" coordsize="21882,4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39" o:spid="_x0000_s1073" type="#_x0000_t202" style="position:absolute;left:760;top:16338;width:1851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2xc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C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LdsXBAAAA3AAAAA8AAAAAAAAAAAAAAAAAmAIAAGRycy9kb3du&#10;cmV2LnhtbFBLBQYAAAAABAAEAPUAAACGAwAAAAA=&#10;" filled="f" stroked="f">
                  <v:textbox>
                    <w:txbxContent>
                      <w:p w:rsidR="002F43DD" w:rsidRPr="001339BF" w:rsidRDefault="002F43DD" w:rsidP="002F43DD">
                        <w:pPr>
                          <w:rPr>
                            <w:sz w:val="16"/>
                            <w:szCs w:val="16"/>
                          </w:rPr>
                        </w:pPr>
                        <w:r w:rsidRPr="005B75B6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Pr="001339BF">
                          <w:rPr>
                            <w:sz w:val="16"/>
                            <w:szCs w:val="16"/>
                          </w:rPr>
                          <w:instrText xml:space="preserve"> </w:instrText>
                        </w:r>
                        <w:r w:rsidRPr="005B75B6">
                          <w:rPr>
                            <w:sz w:val="16"/>
                            <w:szCs w:val="16"/>
                            <w:lang w:val="en-US"/>
                          </w:rPr>
                          <w:instrText>FILENAME</w:instrText>
                        </w:r>
                        <w:r w:rsidRPr="001339BF">
                          <w:rPr>
                            <w:sz w:val="16"/>
                            <w:szCs w:val="16"/>
                          </w:rPr>
                          <w:instrText xml:space="preserve"> \</w:instrText>
                        </w:r>
                        <w:r w:rsidRPr="005B75B6">
                          <w:rPr>
                            <w:sz w:val="16"/>
                            <w:szCs w:val="16"/>
                            <w:lang w:val="en-US"/>
                          </w:rPr>
                          <w:instrText>p</w:instrText>
                        </w:r>
                        <w:r w:rsidRPr="001339BF">
                          <w:rPr>
                            <w:sz w:val="16"/>
                            <w:szCs w:val="16"/>
                          </w:rPr>
                          <w:instrText xml:space="preserve"> </w:instrText>
                        </w:r>
                        <w:r w:rsidRPr="005B75B6"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 w:rsidR="00E46A22">
                          <w:rPr>
                            <w:noProof/>
                            <w:sz w:val="16"/>
                            <w:szCs w:val="16"/>
                            <w:lang w:val="en-US"/>
                          </w:rPr>
                          <w:t>Z</w:t>
                        </w:r>
                        <w:r w:rsidR="00E46A22" w:rsidRPr="00E46A22">
                          <w:rPr>
                            <w:noProof/>
                            <w:sz w:val="16"/>
                            <w:szCs w:val="16"/>
                          </w:rPr>
                          <w:t>:\ПРОЕКТЫ\_2016\01-16-01\РД\РП-РД\4550.70.ВП00.008.0155\СЭО\Документация\Ч\4550.70.ВП00.008.0155.362632.20.006 рев.0\4550.70.ВП00.008.0155.362632.20.006 рев.0 л.1-6.</w:t>
                        </w:r>
                        <w:r w:rsidR="00E46A22">
                          <w:rPr>
                            <w:noProof/>
                            <w:sz w:val="16"/>
                            <w:szCs w:val="16"/>
                            <w:lang w:val="en-US"/>
                          </w:rPr>
                          <w:t>docx</w:t>
                        </w:r>
                        <w:r w:rsidRPr="005B75B6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840" o:spid="_x0000_s1074" type="#_x0000_t202" style="position:absolute;left:20110;top:16258;width:2532;height: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os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K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Z6LLBAAAA3AAAAA8AAAAAAAAAAAAAAAAAmAIAAGRycy9kb3du&#10;cmV2LnhtbFBLBQYAAAAABAAEAPUAAACGAwAAAAA=&#10;" filled="f" stroked="f">
                  <v:textbox>
                    <w:txbxContent>
                      <w:p w:rsidR="002F43DD" w:rsidRPr="00005A89" w:rsidRDefault="002F43DD" w:rsidP="002F43DD">
                        <w:pPr>
                          <w:jc w:val="right"/>
                          <w:rPr>
                            <w:sz w:val="20"/>
                          </w:rPr>
                        </w:pPr>
                        <w:proofErr w:type="spellStart"/>
                        <w:r w:rsidRPr="00005A89">
                          <w:rPr>
                            <w:sz w:val="20"/>
                            <w:lang w:val="en-US"/>
                          </w:rPr>
                          <w:t>Формат</w:t>
                        </w:r>
                        <w:proofErr w:type="spellEnd"/>
                        <w:r w:rsidRPr="00005A89">
                          <w:rPr>
                            <w:sz w:val="20"/>
                            <w:lang w:val="en-US"/>
                          </w:rPr>
                          <w:t xml:space="preserve"> А3</w:t>
                        </w:r>
                      </w:p>
                    </w:txbxContent>
                  </v:textbox>
                </v:shape>
              </v:group>
              <v:rect id="Rectangle 1841" o:spid="_x0000_s1075" style="position:absolute;left:1134;top:340;width:22365;height:15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IRU8EA&#10;AADcAAAADwAAAGRycy9kb3ducmV2LnhtbERPTYvCMBC9L/gfwgje1lQFrdUoRViox3UFPY7N2Bab&#10;SWmyNv77zcLC3ubxPme7D6YVT+pdY1nBbJqAIC6tbrhScP76eE9BOI+ssbVMCl7kYL8bvW0x03bg&#10;T3qefCViCLsMFdTed5mUrqzJoJvajjhyd9sb9BH2ldQ9DjHctHKeJEtpsOHYUGNHh5rKx+nbKEiX&#10;6zLtbpdjuBSzvDL5NQyrQqnJOOQbEJ6C/xf/uQsd5y9W8PtMvED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iEVPBAAAA3AAAAA8AAAAAAAAAAAAAAAAAmAIAAGRycy9kb3du&#10;cmV2LnhtbFBLBQYAAAAABAAEAPUAAACGAwAAAAA=&#10;" strokeweight="1.5pt">
                <v:fill opacity="0"/>
              </v:rect>
              <v:group id="Group 1180" o:spid="_x0000_s1076" style="position:absolute;left:454;top:8108;width:683;height:8222" coordorigin="1699,1144" coordsize="683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<v:shape id="tbxInpo" o:spid="_x0000_s1077" type="#_x0000_t202" style="position:absolute;left:1985;top:7949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0pHsAA&#10;AADcAAAADwAAAGRycy9kb3ducmV2LnhtbERPTYvCMBC9C/sfwix403RdELcaRRaURTxo3SLehmZs&#10;i82kNLHWf28Ewds83ufMFp2pREuNKy0r+BpGIIgzq0vOFfwfVoMJCOeRNVaWScGdHCzmH70Zxtre&#10;eE9t4nMRQtjFqKDwvo6ldFlBBt3Q1sSBO9vGoA+wyaVu8BbCTSVHUTSWBksODQXW9FtQdkmuRoGO&#10;cOuP63TXnsqOdgkip8lGqf5nt5yC8NT5t/jl/tNh/vcPPJ8JF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+0pHsAAAADcAAAADwAAAAAAAAAAAAAAAACYAgAAZHJzL2Rvd25y&#10;ZXYueG1sUEsFBgAAAAAEAAQA9QAAAIUDAAAAAA==&#10;" strokeweight="1.5pt">
                  <v:textbox style="layout-flow:vertical;mso-layout-flow-alt:bottom-to-top" inset="1mm,1mm,0,0">
                    <w:txbxContent>
                      <w:p w:rsidR="002F43DD" w:rsidRPr="00C144F4" w:rsidRDefault="002F43DD" w:rsidP="002F43D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16" o:spid="_x0000_s1078" type="#_x0000_t202" style="position:absolute;left:1699;top:7949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xgl8QA&#10;AADcAAAADwAAAGRycy9kb3ducmV2LnhtbESPQWsCQQyF7wX/wxDBW521iJTVUVSoWA+FaqnXsBN3&#10;F3cy68yo23/fHARvCe/lvS+zRecadaMQa88GRsMMFHHhbc2lgZ/Dx+s7qJiQLTaeycAfRVjMey8z&#10;zK2/8zfd9qlUEsIxRwNVSm2udSwqchiHviUW7eSDwyRrKLUNeJdw1+i3LJtohzVLQ4UtrSsqzvur&#10;M/AZol9ddiPcXA/H5qs9Tnbp92LMoN8tp6ASdelpflxvreCPBV+ekQn0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sYJfEAAAA3AAAAA8AAAAAAAAAAAAAAAAAmAIAAGRycy9k&#10;b3ducmV2LnhtbFBLBQYAAAAABAAEAPUAAACJAwAAAAA=&#10;" filled="f" strokeweight="1.5pt">
                  <v:textbox style="layout-flow:vertical;mso-layout-flow-alt:bottom-to-top" inset="0,0,0,0">
                    <w:txbxContent>
                      <w:p w:rsidR="002F43DD" w:rsidRPr="00DE238E" w:rsidRDefault="002F43DD" w:rsidP="002F43DD">
                        <w:pPr>
                          <w:ind w:left="-57" w:right="-57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E238E">
                          <w:rPr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bxInpd" o:spid="_x0000_s1079" type="#_x0000_t202" style="position:absolute;left:1985;top:5965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WZcAA&#10;AADcAAAADwAAAGRycy9kb3ducmV2LnhtbERPTYvCMBC9C/sfwix407QiIl1jWRZWRDxoVRZvQzO2&#10;ZZtJaWKt/94Igrd5vM9ZpL2pRUetqywriMcRCOLc6ooLBcfD72gOwnlkjbVlUnAnB+nyY7DARNsb&#10;76nLfCFCCLsEFZTeN4mULi/JoBvbhjhwF9sa9AG2hdQt3kK4qeUkimbSYMWhocSGfkrK/7OrUaAj&#10;3Pq/1WnXnauedhkin7KNUsPP/vsLhKfev8Uv91qH+dMYns+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Z1WZcAAAADcAAAADwAAAAAAAAAAAAAAAACYAgAAZHJzL2Rvd25y&#10;ZXYueG1sUEsFBgAAAAAEAAQA9QAAAIUDAAAAAA==&#10;" strokeweight="1.5pt">
                  <v:textbox style="layout-flow:vertical;mso-layout-flow-alt:bottom-to-top" inset="1mm,1mm,0,0">
                    <w:txbxContent>
                      <w:p w:rsidR="002F43DD" w:rsidRPr="009D74F2" w:rsidRDefault="002F43DD" w:rsidP="002F43DD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4518" o:spid="_x0000_s1080" type="#_x0000_t202" style="position:absolute;left:1699;top:5965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IL5r8A&#10;AADcAAAADwAAAGRycy9kb3ducmV2LnhtbERPS4vCMBC+C/6HMMLeNLWISDUWERZW8LA+8Dw00wdt&#10;JrWJtfvvN4LgbT6+52zSwTSip85VlhXMZxEI4szqigsF18v3dAXCeWSNjWVS8EcO0u14tMFE2yef&#10;qD/7QoQQdgkqKL1vEyldVpJBN7MtceBy2xn0AXaF1B0+Q7hpZBxFS2mw4tBQYkv7krL6/DAKjv3h&#10;zpzHc8OrJqpvu9za316pr8mwW4PwNPiP+O3+0WH+IobXM+ECuf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sgvmvwAAANwAAAAPAAAAAAAAAAAAAAAAAJgCAABkcnMvZG93bnJl&#10;di54bWxQSwUGAAAAAAQABAD1AAAAhAMAAAAA&#10;" strokeweight="1.5pt">
                  <v:textbox style="layout-flow:vertical;mso-layout-flow-alt:bottom-to-top" inset="0,0,0,0">
                    <w:txbxContent>
                      <w:p w:rsidR="002F43DD" w:rsidRPr="00C94162" w:rsidRDefault="002F43DD" w:rsidP="002F43D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94162">
                          <w:rPr>
                            <w:sz w:val="22"/>
                            <w:szCs w:val="22"/>
                          </w:rPr>
                          <w:t>Подп. и дата</w:t>
                        </w:r>
                      </w:p>
                      <w:p w:rsidR="002F43DD" w:rsidRPr="00C144F4" w:rsidRDefault="002F43DD" w:rsidP="002F43DD"/>
                    </w:txbxContent>
                  </v:textbox>
                </v:shape>
                <v:shape id="tbxInvz" o:spid="_x0000_s1081" type="#_x0000_t202" style="position:absolute;left:1985;top:4547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ticAA&#10;AADcAAAADwAAAGRycy9kb3ducmV2LnhtbERPTYvCMBC9C/sfwix403RdkaUaRRaURTxo3SLehmZs&#10;i82kNLHWf28Ewds83ufMFp2pREuNKy0r+BpGIIgzq0vOFfwfVoMfEM4ja6wsk4I7OVjMP3ozjLW9&#10;8Z7axOcihLCLUUHhfR1L6bKCDLqhrYkDd7aNQR9gk0vd4C2Em0qOomgiDZYcGgqs6beg7JJcjQId&#10;4dYf1+muPZUd7RJETpONUv3PbjkF4anzb/HL/afD/PE3PJ8JF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NticAAAADcAAAADwAAAAAAAAAAAAAAAACYAgAAZHJzL2Rvd25y&#10;ZXYueG1sUEsFBgAAAAAEAAQA9QAAAIUDAAAAAA==&#10;" strokeweight="1.5pt">
                  <v:textbox style="layout-flow:vertical;mso-layout-flow-alt:bottom-to-top" inset="1mm,1mm,0,0">
                    <w:txbxContent>
                      <w:p w:rsidR="002F43DD" w:rsidRPr="00FE2B1B" w:rsidRDefault="002F43DD" w:rsidP="002F43D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20" o:spid="_x0000_s1082" type="#_x0000_t202" style="position:absolute;left:1699;top:454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2CbwA&#10;AADcAAAADwAAAGRycy9kb3ducmV2LnhtbERPyQrCMBC9C/5DGMGbpoqIVKOIICh4cMPz0EwXbCa1&#10;ibX+vREEb/N46yxWrSlFQ7UrLCsYDSMQxInVBWcKrpftYAbCeWSNpWVS8CYHq2W3s8BY2xefqDn7&#10;TIQQdjEqyL2vYildkpNBN7QVceBSWxv0AdaZ1DW+Qrgp5TiKptJgwaEhx4o2OSX389MoODT7B3M6&#10;HhmeldH9tk6tPTZK9Xvteg7CU+v/4p97p8P8yQS+z4QL5P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XFzYJvAAAANwAAAAPAAAAAAAAAAAAAAAAAJgCAABkcnMvZG93bnJldi54&#10;bWxQSwUGAAAAAAQABAD1AAAAgQMAAAAA&#10;" strokeweight="1.5pt">
                  <v:textbox style="layout-flow:vertical;mso-layout-flow-alt:bottom-to-top" inset="0,0,0,0">
                    <w:txbxContent>
                      <w:p w:rsidR="002F43DD" w:rsidRPr="00DE238E" w:rsidRDefault="002F43DD" w:rsidP="002F43D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E238E">
                          <w:rPr>
                            <w:sz w:val="22"/>
                            <w:szCs w:val="22"/>
                          </w:rPr>
                          <w:t>Взам. инв. №</w:t>
                        </w:r>
                      </w:p>
                      <w:p w:rsidR="002F43DD" w:rsidRPr="00C94162" w:rsidRDefault="002F43DD" w:rsidP="002F43DD"/>
                    </w:txbxContent>
                  </v:textbox>
                </v:shape>
                <v:shape id="Text Box 4518" o:spid="_x0000_s1083" type="#_x0000_t202" style="position:absolute;left:1699;top:114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uTkr8A&#10;AADcAAAADwAAAGRycy9kb3ducmV2LnhtbERPS4vCMBC+C/6HMII3TRUVqaYigqCwh9VdPA/N9EGb&#10;SW1i7f77jSB4m4/vOdtdb2rRUetKywpm0wgEcWp1ybmC35/jZA3CeWSNtWVS8EcOdslwsMVY2ydf&#10;qLv6XIQQdjEqKLxvYildWpBBN7UNceAy2xr0Aba51C0+Q7ip5TyKVtJgyaGhwIYOBaXV9WEUfHXn&#10;O3M2nxle11F122fWfndKjUf9fgPCU+8/4rf7pMP8xRJez4QLZ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5OSvwAAANwAAAAPAAAAAAAAAAAAAAAAAJgCAABkcnMvZG93bnJl&#10;di54bWxQSwUGAAAAAAQABAD1AAAAhAMAAAAA&#10;" strokeweight="1.5pt">
                  <v:textbox style="layout-flow:vertical;mso-layout-flow-alt:bottom-to-top" inset="0,0,0,0">
                    <w:txbxContent>
                      <w:p w:rsidR="002F43DD" w:rsidRPr="00C94162" w:rsidRDefault="002F43DD" w:rsidP="002F43D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94162">
                          <w:rPr>
                            <w:sz w:val="22"/>
                            <w:szCs w:val="22"/>
                          </w:rPr>
                          <w:t>Подп. и дата</w:t>
                        </w:r>
                      </w:p>
                      <w:p w:rsidR="002F43DD" w:rsidRPr="00C144F4" w:rsidRDefault="002F43DD" w:rsidP="002F43DD"/>
                    </w:txbxContent>
                  </v:textbox>
                </v:shape>
                <v:shape id="tbxInpo" o:spid="_x0000_s1084" type="#_x0000_t202" style="position:absolute;left:1983;top:3130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TOEcAA&#10;AADcAAAADwAAAGRycy9kb3ducmV2LnhtbERPTYvCMBC9L/gfwgje1lQRWaqxiKCIeNDuingbmrEt&#10;NpPSxLb++82CsLd5vM9ZJr2pREuNKy0rmIwjEMSZ1SXnCn6+t59fIJxH1lhZJgUvcpCsBh9LjLXt&#10;+Ext6nMRQtjFqKDwvo6ldFlBBt3Y1sSBu9vGoA+wyaVusAvhppLTKJpLgyWHhgJr2hSUPdKnUaAj&#10;PPrr7nJqb2VPpxSRL+lBqdGwXy9AeOr9v/jt3uswfzaHv2fCBX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TOEcAAAADcAAAADwAAAAAAAAAAAAAAAACYAgAAZHJzL2Rvd25y&#10;ZXYueG1sUEsFBgAAAAAEAAQA9QAAAIUDAAAAAA==&#10;" strokeweight="1.5pt">
                  <v:textbox style="layout-flow:vertical;mso-layout-flow-alt:bottom-to-top" inset="1mm,1mm,0,0">
                    <w:txbxContent>
                      <w:p w:rsidR="002F43DD" w:rsidRPr="00C144F4" w:rsidRDefault="002F43DD" w:rsidP="002F43D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16" o:spid="_x0000_s1085" type="#_x0000_t202" style="position:absolute;left:1699;top:3130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X448EA&#10;AADcAAAADwAAAGRycy9kb3ducmV2LnhtbERPTYvCMBC9L/gfwgjeNFXEla5RVFDUw4K6rNehmW2L&#10;zaQmUeu/N4Kwt3m8z5nMGlOJGzlfWlbQ7yUgiDOrS84V/BxX3TEIH5A1VpZJwYM8zKatjwmm2t55&#10;T7dDyEUMYZ+igiKEOpXSZwUZ9D1bE0fuzzqDIUKXS+3wHsNNJQdJMpIGS44NBda0LCg7H65GwdZ5&#10;u7js+ri+Hk/Vd30a7cLvRalOu5l/gQjUhH/x273Rcf7wE17PxAvk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F+OPBAAAA3AAAAA8AAAAAAAAAAAAAAAAAmAIAAGRycy9kb3du&#10;cmV2LnhtbFBLBQYAAAAABAAEAPUAAACGAwAAAAA=&#10;" filled="f" strokeweight="1.5pt">
                  <v:textbox style="layout-flow:vertical;mso-layout-flow-alt:bottom-to-top" inset="0,0,0,0">
                    <w:txbxContent>
                      <w:p w:rsidR="002F43DD" w:rsidRPr="00DE238E" w:rsidRDefault="002F43DD" w:rsidP="002F43DD">
                        <w:pPr>
                          <w:ind w:left="-57" w:right="-57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E238E">
                          <w:rPr>
                            <w:sz w:val="22"/>
                            <w:szCs w:val="22"/>
                          </w:rPr>
                          <w:t xml:space="preserve">Инв.№ </w:t>
                        </w:r>
                        <w:proofErr w:type="spellStart"/>
                        <w:r w:rsidRPr="00DE238E">
                          <w:rPr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DE238E"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bxInpd" o:spid="_x0000_s1086" type="#_x0000_t202" style="position:absolute;left:1982;top:1144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f/+MMA&#10;AADcAAAADwAAAGRycy9kb3ducmV2LnhtbESPQWvCQBCF74L/YRmhN91YSpHoKkVQivSg0SC9Ddlp&#10;EpqdDdk1pv++cxC8zfDevPfNajO4RvXUhdqzgfksAUVceFtzaeBy3k0XoEJEtth4JgN/FGCzHo9W&#10;mFp/5xP1WSyVhHBI0UAVY5tqHYqKHIaZb4lF+/GdwyhrV2rb4V3CXaNfk+RdO6xZGipsaVtR8Zvd&#10;nAGb4Fe87vNj/10PdMwQOc8OxrxMho8lqEhDfJof159W8N+EVp6RCf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f/+MMAAADcAAAADwAAAAAAAAAAAAAAAACYAgAAZHJzL2Rv&#10;d25yZXYueG1sUEsFBgAAAAAEAAQA9QAAAIgDAAAAAA==&#10;" strokeweight="1.5pt">
                  <v:textbox style="layout-flow:vertical;mso-layout-flow-alt:bottom-to-top" inset="1mm,1mm,0,0">
                    <w:txbxContent>
                      <w:p w:rsidR="002F43DD" w:rsidRPr="009D74F2" w:rsidRDefault="002F43DD" w:rsidP="002F43DD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  <v:group id="Group 1238" o:spid="_x0000_s1087" style="position:absolute;left:13001;top:13659;width:10499;height:2671" coordorigin="6044,8692" coordsize="10499,2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<v:shape id="tbxFam6" o:spid="_x0000_s1088" type="#_x0000_t202" style="position:absolute;left:7019;top:11085;width:1304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sWDMMA&#10;AADcAAAADwAAAGRycy9kb3ducmV2LnhtbESPQWsCMRCF74L/IYzQm2YVqsvWKLIgFHooVaHXYTNu&#10;FjeTsIm6/fedQ6G3Gd6b977Z7kffqwcNqQtsYLkoQBE3wXbcGricj/MSVMrIFvvAZOCHEux308kW&#10;Kxue/EWPU26VhHCq0IDLOVZap8aRx7QIkVi0axg8ZlmHVtsBnxLue70qirX22LE0OIxUO2pup7s3&#10;sPYfq+9lndnXx89N7JpydLE05mU2Ht5AZRrzv/nv+t0K/qvgyzMygd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sWDMMAAADcAAAADwAAAAAAAAAAAAAAAACYAgAAZHJzL2Rv&#10;d25yZXYueG1sUEsFBgAAAAAEAAQA9QAAAIgDAAAAAA==&#10;" filled="f" strokeweight=".5pt">
                  <v:textbox inset=".5mm,0,0,0">
                    <w:txbxContent>
                      <w:p w:rsidR="00595CF1" w:rsidRPr="00122F77" w:rsidRDefault="001159D4" w:rsidP="00595CF1">
                        <w:pPr>
                          <w:rPr>
                            <w:sz w:val="20"/>
                          </w:rPr>
                        </w:pPr>
                        <w:bookmarkStart w:id="9" w:name="ГИП"/>
                        <w:r>
                          <w:rPr>
                            <w:sz w:val="20"/>
                          </w:rPr>
                          <w:t>Голуб</w:t>
                        </w:r>
                        <w:r w:rsidR="0081782F">
                          <w:rPr>
                            <w:sz w:val="20"/>
                          </w:rPr>
                          <w:t xml:space="preserve"> </w:t>
                        </w:r>
                        <w:bookmarkEnd w:id="9"/>
                      </w:p>
                    </w:txbxContent>
                  </v:textbox>
                </v:shape>
                <v:shape id="tbxJob6" o:spid="_x0000_s1089" type="#_x0000_t202" style="position:absolute;left:6056;top:11085;width:964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ezl8EA&#10;AADcAAAADwAAAGRycy9kb3ducmV2LnhtbERPTWvDMAy9D/ofjAq9rU4KzUJWt4xAodDDWDbYVcRa&#10;HBbLJnaT9N/Pg8FuerxPHU6LHcREY+gdK8i3GQji1umeOwUf7+fHEkSIyBoHx6TgTgFOx9XDASvt&#10;Zn6jqYmdSCEcKlRgYvSVlKE1ZDFsnSdO3JcbLcYEx07qEecUbge5y7JCWuw5NRj0VBtqv5ubVVDY&#10;6+4zryPb+vz65Pu2XIwvldqsl5dnEJGW+C/+c190mr/P4feZdIE8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Xs5fBAAAA3AAAAA8AAAAAAAAAAAAAAAAAmAIAAGRycy9kb3du&#10;cmV2LnhtbFBLBQYAAAAABAAEAPUAAACGAwAAAAA=&#10;" filled="f" strokeweight=".5pt">
                  <v:textbox inset=".5mm,0,0,0">
                    <w:txbxContent>
                      <w:p w:rsidR="00595CF1" w:rsidRPr="00BB2B3D" w:rsidRDefault="00595CF1" w:rsidP="00595CF1">
                        <w:r w:rsidRPr="00BB2B3D">
                          <w:t>ГИП</w:t>
                        </w:r>
                      </w:p>
                    </w:txbxContent>
                  </v:textbox>
                </v:shape>
                <v:shape id="Text Box 408" o:spid="_x0000_s1090" type="#_x0000_t202" style="position:absolute;left:8321;top:11082;width:850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lbsMA&#10;AADcAAAADwAAAGRycy9kb3ducmV2LnhtbERPTWvCQBC9F/oflin0UnRjoFWiq4jQNuBJbfE6Zsck&#10;mp0Nu1sT/70rFLzN433ObNGbRlzI+dqygtEwAUFcWF1zqeBn9zmYgPABWWNjmRRcycNi/vw0w0zb&#10;jjd02YZSxBD2GSqoQmgzKX1RkUE/tC1x5I7WGQwRulJqh10MN41Mk+RDGqw5NlTY0qqi4rz9MwrS&#10;7/Gp/92/HdajsHRf3Xidr3Kn1OtLv5yCCNSHh/jfnes4/z2F+zPxAj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QlbsMAAADcAAAADwAAAAAAAAAAAAAAAACYAgAAZHJzL2Rv&#10;d25yZXYueG1sUEsFBgAAAAAEAAQA9QAAAIgDAAAAAA==&#10;" filled="f" strokeweight=".5pt">
                  <v:textbox inset=".5mm,0,.5mm,0">
                    <w:txbxContent>
                      <w:p w:rsidR="00595CF1" w:rsidRPr="00122F77" w:rsidRDefault="00595CF1" w:rsidP="00595CF1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bxDat6" o:spid="_x0000_s1091" type="#_x0000_t202" style="position:absolute;left:9172;top:11082;width:567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flCsIA&#10;AADcAAAADwAAAGRycy9kb3ducmV2LnhtbERPPW/CMBDdK/U/WFepW3FoaFWlGISoKrECXdiu8RGn&#10;xOcQm8T59xgJqds9vc+bL6NtRE+drx0rmE4yEMSl0zVXCn723y8fIHxA1tg4JgUjeVguHh/mWGg3&#10;8Jb6XahECmFfoAITQltI6UtDFv3EtcSJO7rOYkiwq6TucEjhtpGvWfYuLdacGgy2tDZUnnYXqyD+&#10;jV/T/HigcGlnJ4P78288nJV6foqrTxCBYvgX390bnea/5XB7Jl0gF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N+UKwgAAANwAAAAPAAAAAAAAAAAAAAAAAJgCAABkcnMvZG93&#10;bnJldi54bWxQSwUGAAAAAAQABAD1AAAAhwMAAAAA&#10;" filled="f" strokeweight=".5pt">
                  <v:textbox inset="0,.5mm,0,0">
                    <w:txbxContent>
                      <w:p w:rsidR="00314FE5" w:rsidRPr="00A10C21" w:rsidRDefault="00314FE5" w:rsidP="00314FE5">
                        <w:pPr>
                          <w:ind w:left="28"/>
                          <w:rPr>
                            <w:spacing w:val="-28"/>
                            <w:sz w:val="20"/>
                          </w:rPr>
                        </w:pPr>
                        <w:r>
                          <w:rPr>
                            <w:spacing w:val="-28"/>
                            <w:sz w:val="20"/>
                          </w:rPr>
                          <w:t>22.02.17</w:t>
                        </w:r>
                      </w:p>
                      <w:p w:rsidR="00595CF1" w:rsidRPr="00A10C21" w:rsidRDefault="00595CF1" w:rsidP="00595CF1">
                        <w:pPr>
                          <w:ind w:left="28"/>
                          <w:rPr>
                            <w:spacing w:val="-28"/>
                            <w:sz w:val="20"/>
                          </w:rPr>
                        </w:pPr>
                      </w:p>
                    </w:txbxContent>
                  </v:textbox>
                </v:shape>
                <v:shape id="tbxFirm" o:spid="_x0000_s1092" type="#_x0000_t202" style="position:absolute;left:13708;top:10528;width:2835;height: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2Qy8MA&#10;AADcAAAADwAAAGRycy9kb3ducmV2LnhtbERPS27CMBDdI/UO1lRiB05LqEoaJ6oqBbFhAe0BBnua&#10;T+NxFLsQbo+RKnU3T+87eTnZXpxp9K1jBU/LBASxdqblWsHXZ7V4BeEDssHeMSm4koeyeJjlmBl3&#10;4QOdj6EWMYR9hgqaEIZMSq8bsuiXbiCO3LcbLYYIx1qaES8x3PbyOUlepMWWY0ODA300pH+Ov1bB&#10;tjsdknaVpptKr9Z236XGVDul5o/T+xuIQFP4F/+5dybOX6dwfyZeI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2Qy8MAAADcAAAADwAAAAAAAAAAAAAAAACYAgAAZHJzL2Rv&#10;d25yZXYueG1sUEsFBgAAAAAEAAQA9QAAAIgDAAAAAA==&#10;" filled="f" strokeweight="1.5pt">
                  <v:textbox inset="0,0,0,0">
                    <w:txbxContent>
                      <w:p w:rsidR="00595CF1" w:rsidRPr="00FE56CD" w:rsidRDefault="00595CF1" w:rsidP="00595CF1">
                        <w:pPr>
                          <w:rPr>
                            <w:rFonts w:cs="Arial"/>
                            <w:spacing w:val="4"/>
                            <w:w w:val="88"/>
                            <w:sz w:val="18"/>
                            <w:szCs w:val="18"/>
                          </w:rPr>
                        </w:pPr>
                      </w:p>
                      <w:p w:rsidR="00595CF1" w:rsidRPr="00FE56CD" w:rsidRDefault="00595CF1" w:rsidP="00595CF1">
                        <w:pPr>
                          <w:spacing w:line="240" w:lineRule="auto"/>
                          <w:jc w:val="center"/>
                        </w:pPr>
                        <w:proofErr w:type="spellStart"/>
                        <w:r>
                          <w:rPr>
                            <w:rFonts w:cs="Arial"/>
                            <w:spacing w:val="4"/>
                            <w:w w:val="88"/>
                          </w:rPr>
                          <w:t>ООО</w:t>
                        </w:r>
                        <w:r>
                          <w:rPr>
                            <w:rFonts w:ascii="Arial" w:hAnsi="Arial" w:cs="Arial"/>
                            <w:spacing w:val="4"/>
                            <w:w w:val="88"/>
                          </w:rPr>
                          <w:t>″</w:t>
                        </w:r>
                        <w:r>
                          <w:rPr>
                            <w:rFonts w:cs="Arial"/>
                            <w:spacing w:val="4"/>
                            <w:w w:val="88"/>
                          </w:rPr>
                          <w:t>Волгограднефтепроект</w:t>
                        </w:r>
                        <w:proofErr w:type="spellEnd"/>
                        <w:r>
                          <w:rPr>
                            <w:rFonts w:ascii="Arial" w:hAnsi="Arial" w:cs="Arial"/>
                            <w:spacing w:val="6"/>
                            <w:w w:val="88"/>
                          </w:rPr>
                          <w:t>″</w:t>
                        </w:r>
                      </w:p>
                    </w:txbxContent>
                  </v:textbox>
                </v:shape>
                <v:line id="Line 423" o:spid="_x0000_s1093" style="position:absolute;visibility:visible;mso-wrap-style:square" from="6053,11360" to="13707,11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Vh4MIAAADcAAAADwAAAGRycy9kb3ducmV2LnhtbERPTWvCQBC9F/wPywi91Y0Vi0RXEUEt&#10;3hpF8DZkxyQmO5vubjT++26h0Ns83ucsVr1pxJ2crywrGI8SEMS51RUXCk7H7dsMhA/IGhvLpOBJ&#10;HlbLwcsCU20f/EX3LBQihrBPUUEZQptK6fOSDPqRbYkjd7XOYIjQFVI7fMRw08j3JPmQBiuODSW2&#10;tCkpr7POKDh3GV9u9dY12O32++v5u/aTg1Kvw349BxGoD//iP/enjvO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Vh4MIAAADcAAAADwAAAAAAAAAAAAAA&#10;AAChAgAAZHJzL2Rvd25yZXYueG1sUEsFBgAAAAAEAAQA+QAAAJADAAAAAA==&#10;" strokeweight="1.5pt"/>
                <v:line id="Line 425" o:spid="_x0000_s1094" style="position:absolute;visibility:visible;mso-wrap-style:square" from="9172,9143" to="9172,11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f/l8IAAADcAAAADwAAAGRycy9kb3ducmV2LnhtbERPTWvCQBC9F/wPywi91Y0VRaKriKCW&#10;3hpF8DZkxyQmO5vubjT9926h0Ns83ucs171pxJ2crywrGI8SEMS51RUXCk7H3dschA/IGhvLpOCH&#10;PKxXg5clpto++IvuWShEDGGfooIyhDaV0uclGfQj2xJH7mqdwRChK6R2+IjhppHvSTKTBiuODSW2&#10;tC0pr7POKDh3GV9u9c412O0Ph+v5u/aTT6Veh/1mASJQH/7Ff+4PHedPZ/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f/l8IAAADcAAAADwAAAAAAAAAAAAAA&#10;AAChAgAAZHJzL2Rvd25yZXYueG1sUEsFBgAAAAAEAAQA+QAAAJADAAAAAA==&#10;" strokeweight="1.5pt"/>
                <v:line id="Line 426" o:spid="_x0000_s1095" style="position:absolute;visibility:visible;mso-wrap-style:square" from="9739,8692" to="9739,11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taDMMAAADcAAAADwAAAGRycy9kb3ducmV2LnhtbERPS2vCQBC+F/oflil4qxsrtRJdRQQf&#10;9NZUBG9DdkxisrPp7kbTf98tCN7m43vOfNmbRlzJ+cqygtEwAUGcW11xoeDwvXmdgvABWWNjmRT8&#10;kofl4vlpjqm2N/6iaxYKEUPYp6igDKFNpfR5SQb90LbEkTtbZzBE6AqpHd5iuGnkW5JMpMGKY0OJ&#10;La1LyuusMwqOXcanS71xDXbb3e58/Kn9+FOpwUu/moEI1IeH+O7e6zj//QP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37WgzDAAAA3AAAAA8AAAAAAAAAAAAA&#10;AAAAoQIAAGRycy9kb3ducmV2LnhtbFBLBQYAAAAABAAEAPkAAACRAwAAAAA=&#10;" strokeweight="1.5pt"/>
                <v:line id="Line 452" o:spid="_x0000_s1096" style="position:absolute;visibility:visible;mso-wrap-style:square" from="6056,9146" to="6056,11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TOfsUAAADcAAAADwAAAGRycy9kb3ducmV2LnhtbESPQWvCQBCF74X+h2UKvdVNK5aSukop&#10;qMWbsQi9DdkxSZOdTXc3Gv+9cxB6m+G9ee+b+XJ0nTpRiI1nA8+TDBRx6W3DlYHv/erpDVRMyBY7&#10;z2TgQhGWi/u7OebWn3lHpyJVSkI45migTqnPtY5lTQ7jxPfEoh19cJhkDZW2Ac8S7jr9kmWv2mHD&#10;0lBjT581lW0xOAOHoeCf33YVOhzWm83x8NfG6daYx4fx4x1UojH9m2/XX1bwZ0Ir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GTOfsUAAADcAAAADwAAAAAAAAAA&#10;AAAAAAChAgAAZHJzL2Rvd25yZXYueG1sUEsFBgAAAAAEAAQA+QAAAJMDAAAAAA==&#10;" strokeweight="1.5pt"/>
                <v:shape id="tbxFam1" o:spid="_x0000_s1097" type="#_x0000_t202" style="position:absolute;left:7019;top:9974;width:130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G/kcIA&#10;AADcAAAADwAAAGRycy9kb3ducmV2LnhtbERPTWvDMAy9D/ofjAq7LU4Ly9IsbimBwmCHsbbQq4jV&#10;OCyWTew22b+fB4Pd9HifqnezHcSdxtA7VrDKchDErdM9dwrOp8NTCSJEZI2DY1LwTQF228VDjZV2&#10;E3/S/Rg7kUI4VKjAxOgrKUNryGLInCdO3NWNFmOCYyf1iFMKt4Nc53khLfacGgx6agy1X8ebVVDY&#10;9/Vl1US2zeHjxfdtORtfKvW4nPevICLN8V/8537Taf7zBn6fSRfI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4b+RwgAAANwAAAAPAAAAAAAAAAAAAAAAAJgCAABkcnMvZG93&#10;bnJldi54bWxQSwUGAAAAAAQABAD1AAAAhwMAAAAA&#10;" filled="f" strokeweight=".5pt">
                  <v:textbox inset=".5mm,0,0,0">
                    <w:txbxContent>
                      <w:p w:rsidR="00595CF1" w:rsidRPr="0081782F" w:rsidRDefault="001159D4" w:rsidP="00595CF1">
                        <w:pPr>
                          <w:rPr>
                            <w:sz w:val="20"/>
                            <w:lang w:val="en-US"/>
                          </w:rPr>
                        </w:pPr>
                        <w:bookmarkStart w:id="10" w:name="Разраб"/>
                        <w:proofErr w:type="spellStart"/>
                        <w:r>
                          <w:rPr>
                            <w:sz w:val="20"/>
                            <w:lang w:val="en-US"/>
                          </w:rPr>
                          <w:t>Клименко</w:t>
                        </w:r>
                        <w:proofErr w:type="spellEnd"/>
                        <w:r w:rsidR="0081782F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bookmarkEnd w:id="10"/>
                      </w:p>
                    </w:txbxContent>
                  </v:textbox>
                </v:shape>
                <v:shape id="tbxFam2" o:spid="_x0000_s1098" type="#_x0000_t202" style="position:absolute;left:7019;top:10251;width:1304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fcscMA&#10;AADcAAAADwAAAGRycy9kb3ducmV2LnhtbESPQWvCQBCF70L/wzJCb7rRQwypq0hAEDyUqtDrkJ1m&#10;Q7OzS3ar6b/vHITeZnhv3vtmu5/8oO40pj6wgdWyAEXcBttzZ+B2PS4qUCkjWxwCk4FfSrDfvcy2&#10;WNvw4A+6X3KnJIRTjQZczrHWOrWOPKZliMSifYXRY5Z17LQd8SHhftDroii1x56lwWGkxlH7ffnx&#10;Bkp/Xn+umsy+Ob5vYt9Wk4uVMa/z6fAGKtOU/83P65MV/FLw5RmZQO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fcscMAAADcAAAADwAAAAAAAAAAAAAAAACYAgAAZHJzL2Rv&#10;d25yZXYueG1sUEsFBgAAAAAEAAQA9QAAAIgDAAAAAA==&#10;" filled="f" strokeweight=".5pt">
                  <v:textbox inset=".5mm,0,0,0">
                    <w:txbxContent>
                      <w:p w:rsidR="00595CF1" w:rsidRPr="00122F77" w:rsidRDefault="001159D4" w:rsidP="00595CF1">
                        <w:pPr>
                          <w:rPr>
                            <w:sz w:val="20"/>
                          </w:rPr>
                        </w:pPr>
                        <w:bookmarkStart w:id="11" w:name="Пров"/>
                        <w:proofErr w:type="spellStart"/>
                        <w:r>
                          <w:rPr>
                            <w:sz w:val="20"/>
                            <w:lang w:val="en-US"/>
                          </w:rPr>
                          <w:t>Осеев</w:t>
                        </w:r>
                        <w:proofErr w:type="spellEnd"/>
                        <w:r w:rsidR="0081782F">
                          <w:rPr>
                            <w:sz w:val="20"/>
                          </w:rPr>
                          <w:t xml:space="preserve"> </w:t>
                        </w:r>
                        <w:bookmarkEnd w:id="11"/>
                      </w:p>
                    </w:txbxContent>
                  </v:textbox>
                </v:shape>
                <v:shape id="tbxFam4" o:spid="_x0000_s1099" type="#_x0000_t202" style="position:absolute;left:7019;top:10528;width:1304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t5Kr8A&#10;AADcAAAADwAAAGRycy9kb3ducmV2LnhtbERPTYvCMBC9L/gfwgje1rQeuqUaRQqCsAfRXfA6NGNT&#10;bCahidr990YQ9jaP9zmrzWh7cachdI4V5PMMBHHjdMetgt+f3WcJIkRkjb1jUvBHATbryccKK+0e&#10;fKT7KbYihXCoUIGJ0VdShsaQxTB3njhxFzdYjAkOrdQDPlK47eUiywppsePUYNBTbai5nm5WQWG/&#10;F+e8jmzr3eHLd005Gl8qNZuO2yWISGP8F7/de53mFzm8nk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+3kqvwAAANwAAAAPAAAAAAAAAAAAAAAAAJgCAABkcnMvZG93bnJl&#10;di54bWxQSwUGAAAAAAQABAD1AAAAhAMAAAAA&#10;" filled="f" strokeweight=".5pt">
                  <v:textbox inset=".5mm,0,0,0">
                    <w:txbxContent>
                      <w:p w:rsidR="00595CF1" w:rsidRPr="00122F77" w:rsidRDefault="001159D4" w:rsidP="00595CF1">
                        <w:pPr>
                          <w:rPr>
                            <w:sz w:val="20"/>
                          </w:rPr>
                        </w:pPr>
                        <w:bookmarkStart w:id="12" w:name="Нач_отд"/>
                        <w:r>
                          <w:rPr>
                            <w:sz w:val="20"/>
                            <w:lang w:val="en-US"/>
                          </w:rPr>
                          <w:t>Галкин</w:t>
                        </w:r>
                        <w:r w:rsidR="0081782F">
                          <w:rPr>
                            <w:sz w:val="20"/>
                          </w:rPr>
                          <w:t xml:space="preserve"> </w:t>
                        </w:r>
                        <w:bookmarkEnd w:id="12"/>
                      </w:p>
                    </w:txbxContent>
                  </v:textbox>
                </v:shape>
                <v:shape id="tbxFam5" o:spid="_x0000_s1100" type="#_x0000_t202" style="position:absolute;left:7019;top:10806;width:130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nnXb8A&#10;AADcAAAADwAAAGRycy9kb3ducmV2LnhtbERPTYvCMBC9L/gfwgh7W1N76JZqFCkIggdZFbwOzdgU&#10;m0lootZ/bxYW9jaP9znL9Wh78aAhdI4VzGcZCOLG6Y5bBefT9qsEESKyxt4xKXhRgPVq8rHESrsn&#10;/9DjGFuRQjhUqMDE6CspQ2PIYpg5T5y4qxssxgSHVuoBnync9jLPskJa7Dg1GPRUG2pux7tVUNh9&#10;fpnXkW29PXz7rilH40ulPqfjZgEi0hj/xX/unU7zixx+n0kX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KeddvwAAANwAAAAPAAAAAAAAAAAAAAAAAJgCAABkcnMvZG93bnJl&#10;di54bWxQSwUGAAAAAAQABAD1AAAAhAMAAAAA&#10;" filled="f" strokeweight=".5pt">
                  <v:textbox inset=".5mm,0,0,0">
                    <w:txbxContent>
                      <w:p w:rsidR="00595CF1" w:rsidRPr="003E7A3C" w:rsidRDefault="001159D4" w:rsidP="00595CF1">
                        <w:pPr>
                          <w:rPr>
                            <w:sz w:val="20"/>
                          </w:rPr>
                        </w:pPr>
                        <w:bookmarkStart w:id="13" w:name="Н_контр"/>
                        <w:r>
                          <w:rPr>
                            <w:sz w:val="20"/>
                          </w:rPr>
                          <w:t>Ковязина</w:t>
                        </w:r>
                        <w:r w:rsidR="0081782F">
                          <w:rPr>
                            <w:sz w:val="20"/>
                          </w:rPr>
                          <w:t xml:space="preserve"> </w:t>
                        </w:r>
                        <w:bookmarkEnd w:id="13"/>
                      </w:p>
                    </w:txbxContent>
                  </v:textbox>
                </v:shape>
                <v:shape id="tbxJob1" o:spid="_x0000_s1101" type="#_x0000_t202" style="position:absolute;left:6056;top:9974;width:96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VCxsEA&#10;AADcAAAADwAAAGRycy9kb3ducmV2LnhtbERPTWvDMAy9D/ofjAq9LU5byEIWt4xAodDDWDbYVcRa&#10;HBbLJnab9N/Pg8FuerxP1cfFjuJGUxgcK9hmOQjizumBewUf76fHEkSIyBpHx6TgTgGOh9VDjZV2&#10;M7/RrY29SCEcKlRgYvSVlKEzZDFkzhMn7stNFmOCUy/1hHMKt6Pc5XkhLQ6cGgx6agx13+3VKijs&#10;Zfe5bSLb5vT65IeuXIwvldqsl5dnEJGW+C/+c591ml/s4feZdIE8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lQsbBAAAA3AAAAA8AAAAAAAAAAAAAAAAAmAIAAGRycy9kb3du&#10;cmV2LnhtbFBLBQYAAAAABAAEAPUAAACGAwAAAAA=&#10;" filled="f" strokeweight=".5pt">
                  <v:textbox inset=".5mm,0,0,0">
                    <w:txbxContent>
                      <w:p w:rsidR="00595CF1" w:rsidRPr="00037B1B" w:rsidRDefault="00595CF1" w:rsidP="00595CF1">
                        <w:proofErr w:type="spellStart"/>
                        <w:r w:rsidRPr="00BF2021">
                          <w:t>Раз</w:t>
                        </w:r>
                        <w:r w:rsidRPr="00037B1B">
                          <w:t>раб</w:t>
                        </w:r>
                        <w:proofErr w:type="spellEnd"/>
                        <w:r w:rsidRPr="00037B1B">
                          <w:t>.</w:t>
                        </w:r>
                      </w:p>
                    </w:txbxContent>
                  </v:textbox>
                </v:shape>
                <v:shape id="tbxJob2" o:spid="_x0000_s1102" type="#_x0000_t202" style="position:absolute;left:6056;top:10251;width:964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zassEA&#10;AADcAAAADwAAAGRycy9kb3ducmV2LnhtbERPTWvDMAy9D/ofjAq9LU5LyUIWt4xAodDDWDbYVcRa&#10;HBbLJnab9N/Pg8FuerxP1cfFjuJGUxgcK9hmOQjizumBewUf76fHEkSIyBpHx6TgTgGOh9VDjZV2&#10;M7/RrY29SCEcKlRgYvSVlKEzZDFkzhMn7stNFmOCUy/1hHMKt6Pc5XkhLQ6cGgx6agx13+3VKijs&#10;Zfe5bSLb5vT65IeuXIwvldqsl5dnEJGW+C/+c591ml/s4feZdIE8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M2rLBAAAA3AAAAA8AAAAAAAAAAAAAAAAAmAIAAGRycy9kb3du&#10;cmV2LnhtbFBLBQYAAAAABAAEAPUAAACGAwAAAAA=&#10;" filled="f" strokeweight=".5pt">
                  <v:textbox inset=".5mm,0,0,0">
                    <w:txbxContent>
                      <w:p w:rsidR="00595CF1" w:rsidRPr="0032579B" w:rsidRDefault="00595CF1" w:rsidP="00595CF1">
                        <w:pPr>
                          <w:rPr>
                            <w:lang w:val="en-US"/>
                          </w:rPr>
                        </w:pPr>
                        <w:r>
                          <w:t>Пров</w:t>
                        </w:r>
                        <w:r>
                          <w:rPr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tbxJob4" o:spid="_x0000_s1103" type="#_x0000_t202" style="position:absolute;left:6056;top:10528;width:964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B/KcEA&#10;AADcAAAADwAAAGRycy9kb3ducmV2LnhtbERPTWvDMAy9D/ofjAq9LU4LzUIWt4xAodDDWDbYVcRa&#10;HBbLJnab9N/Pg8FuerxP1cfFjuJGUxgcK9hmOQjizumBewUf76fHEkSIyBpHx6TgTgGOh9VDjZV2&#10;M7/RrY29SCEcKlRgYvSVlKEzZDFkzhMn7stNFmOCUy/1hHMKt6Pc5XkhLQ6cGgx6agx13+3VKijs&#10;Zfe5bSLb5vT65IeuXIwvldqsl5dnEJGW+C/+c591ml/s4feZdIE8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AfynBAAAA3AAAAA8AAAAAAAAAAAAAAAAAmAIAAGRycy9kb3du&#10;cmV2LnhtbFBLBQYAAAAABAAEAPUAAACGAwAAAAA=&#10;" filled="f" strokeweight=".5pt">
                  <v:textbox inset=".5mm,0,0,0">
                    <w:txbxContent>
                      <w:p w:rsidR="00595CF1" w:rsidRPr="00BB2B3D" w:rsidRDefault="00595CF1" w:rsidP="00595CF1">
                        <w:proofErr w:type="spellStart"/>
                        <w:r w:rsidRPr="00BB2B3D">
                          <w:t>Нач</w:t>
                        </w:r>
                        <w:proofErr w:type="gramStart"/>
                        <w:r w:rsidRPr="00BB2B3D">
                          <w:t>.о</w:t>
                        </w:r>
                        <w:proofErr w:type="gramEnd"/>
                        <w:r w:rsidRPr="00BB2B3D">
                          <w:t>тд</w:t>
                        </w:r>
                        <w:proofErr w:type="spellEnd"/>
                        <w:r w:rsidRPr="00BB2B3D">
                          <w:t>.</w:t>
                        </w:r>
                      </w:p>
                    </w:txbxContent>
                  </v:textbox>
                </v:shape>
                <v:shape id="tbxJob5" o:spid="_x0000_s1104" type="#_x0000_t202" style="position:absolute;left:6056;top:10806;width:96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LhXsEA&#10;AADcAAAADwAAAGRycy9kb3ducmV2LnhtbERPPWvDMBDdC/kP4gLZGjkeXONGCcVgCHQITQtZD+tq&#10;mVonYSm2+++jQKHbPd7n7Y+LHcREY+gdK9htMxDErdM9dwq+PpvnEkSIyBoHx6TglwIcD6unPVba&#10;zfxB0yV2IoVwqFCBidFXUobWkMWwdZ44cd9utBgTHDupR5xTuB1knmWFtNhzajDoqTbU/lxuVkFh&#10;3/Prro5s6+b84vu2XIwvldqsl7dXEJGW+C/+c590ml8U8HgmXSAP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S4V7BAAAA3AAAAA8AAAAAAAAAAAAAAAAAmAIAAGRycy9kb3du&#10;cmV2LnhtbFBLBQYAAAAABAAEAPUAAACGAwAAAAA=&#10;" filled="f" strokeweight=".5pt">
                  <v:textbox inset=".5mm,0,0,0">
                    <w:txbxContent>
                      <w:p w:rsidR="00595CF1" w:rsidRPr="00BB2B3D" w:rsidRDefault="00595CF1" w:rsidP="00595CF1">
                        <w:proofErr w:type="spellStart"/>
                        <w:r w:rsidRPr="00BB2B3D">
                          <w:t>Н.контр</w:t>
                        </w:r>
                        <w:proofErr w:type="spellEnd"/>
                        <w:r w:rsidRPr="00BB2B3D">
                          <w:t>.</w:t>
                        </w:r>
                      </w:p>
                    </w:txbxContent>
                  </v:textbox>
                </v:shape>
                <v:shape id="Text Box 404" o:spid="_x0000_s1105" type="#_x0000_t202" style="position:absolute;left:8321;top:9974;width:85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9MS8MA&#10;AADcAAAADwAAAGRycy9kb3ducmV2LnhtbERPTWvCQBC9C/6HZQpeSt3owZToKiKoAU9VS69jdpqk&#10;zc6G3dXEf+8WCt7m8T5nsepNI27kfG1ZwWScgCAurK65VHA+bd/eQfiArLGxTAru5GG1HA4WmGnb&#10;8QfdjqEUMYR9hgqqENpMSl9UZNCPbUscuW/rDIYIXSm1wy6Gm0ZOk2QmDdYcGypsaVNR8Xu8GgXT&#10;ffrTf369Xg6TsHa7Lj3km9wpNXrp13MQgfrwFP+7cx3nz1L4eyZe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9MS8MAAADcAAAADwAAAAAAAAAAAAAAAACYAgAAZHJzL2Rv&#10;d25yZXYueG1sUEsFBgAAAAAEAAQA9QAAAIgDAAAAAA==&#10;" filled="f" strokeweight=".5pt">
                  <v:textbox inset=".5mm,0,.5mm,0">
                    <w:txbxContent>
                      <w:p w:rsidR="00595CF1" w:rsidRPr="00122F77" w:rsidRDefault="00595CF1" w:rsidP="00595CF1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 Box 405" o:spid="_x0000_s1106" type="#_x0000_t202" style="position:absolute;left:8321;top:10251;width:850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DYOcYA&#10;AADcAAAADwAAAGRycy9kb3ducmV2LnhtbESPQW/CMAyF75P2HyJP2mWCFA4wFQJCSNsqcQKGuJrG&#10;tN0ap0oy2v17fJi0m633/N7n5XpwrbpRiI1nA5NxBoq49LbhysDn8W30CiomZIutZzLwSxHWq8eH&#10;JebW97yn2yFVSkI45migTqnLtY5lTQ7j2HfEol19cJhkDZW2AXsJd62eZtlMO2xYGmrsaFtT+X34&#10;cQamH/Ov4XR+uewmaRPe+/mu2BbBmOenYbMAlWhI/+a/68IK/kxo5RmZQK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DYOcYAAADcAAAADwAAAAAAAAAAAAAAAACYAgAAZHJz&#10;L2Rvd25yZXYueG1sUEsFBgAAAAAEAAQA9QAAAIsDAAAAAA==&#10;" filled="f" strokeweight=".5pt">
                  <v:textbox inset=".5mm,0,.5mm,0">
                    <w:txbxContent>
                      <w:p w:rsidR="00595CF1" w:rsidRPr="00122F77" w:rsidRDefault="00595CF1" w:rsidP="00595CF1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 Box 406" o:spid="_x0000_s1107" type="#_x0000_t202" style="position:absolute;left:8321;top:10528;width:850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x9osMA&#10;AADcAAAADwAAAGRycy9kb3ducmV2LnhtbERPS2vCQBC+F/wPywi9FN3owUd0FRG0AU/Vll6n2TGJ&#10;ZmfD7tak/94VCt7m43vOct2ZWtzI+cqygtEwAUGcW11xoeDztBvMQPiArLG2TAr+yMN61XtZYqpt&#10;yx90O4ZCxBD2KSooQ2hSKX1ekkE/tA1x5M7WGQwRukJqh20MN7UcJ8lEGqw4NpTY0Lak/Hr8NQrG&#10;79NL9/X99nMYhY3bt9NDts2cUq/9brMAEagLT/G/O9Nx/mQOj2fiB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x9osMAAADcAAAADwAAAAAAAAAAAAAAAACYAgAAZHJzL2Rv&#10;d25yZXYueG1sUEsFBgAAAAAEAAQA9QAAAIgDAAAAAA==&#10;" filled="f" strokeweight=".5pt">
                  <v:textbox inset=".5mm,0,.5mm,0">
                    <w:txbxContent>
                      <w:p w:rsidR="00595CF1" w:rsidRPr="00122F77" w:rsidRDefault="00595CF1" w:rsidP="00595CF1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 Box 407" o:spid="_x0000_s1108" type="#_x0000_t202" style="position:absolute;left:8321;top:10806;width:85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C4sYA&#10;AADcAAAADwAAAGRycy9kb3ducmV2LnhtbESPQW/CMAyF75P2HyJP4jKNFA506ggIIQ0qcRrbtKvX&#10;eG23xqmSQMu/nw9I3Gy95/c+L9ej69SZQmw9G5hNM1DElbct1wY+3l+fnkHFhGyx80wGLhRhvbq/&#10;W2Jh/cBvdD6mWkkIxwINNCn1hdaxashhnPqeWLQfHxwmWUOtbcBBwl2n51m20A5bloYGe9o2VP0d&#10;T87AfJ//jp9fj9+HWdqE3ZAfym0ZjJk8jJsXUInGdDNfr0sr+LngyzMygV7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9C4sYAAADcAAAADwAAAAAAAAAAAAAAAACYAgAAZHJz&#10;L2Rvd25yZXYueG1sUEsFBgAAAAAEAAQA9QAAAIsDAAAAAA==&#10;" filled="f" strokeweight=".5pt">
                  <v:textbox inset=".5mm,0,.5mm,0">
                    <w:txbxContent>
                      <w:p w:rsidR="00595CF1" w:rsidRPr="00122F77" w:rsidRDefault="00595CF1" w:rsidP="00595CF1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bxDat1" o:spid="_x0000_s1109" type="#_x0000_t202" style="position:absolute;left:9172;top:9974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yChsAA&#10;AADcAAAADwAAAGRycy9kb3ducmV2LnhtbERPTWsCMRC9C/6HMEJvmt22VFmNIhXBa9WLt3EzblY3&#10;k3UTNf57Uyj0No/3ObNFtI24U+drxwryUQaCuHS65krBfrceTkD4gKyxcUwKnuRhMe/3Zlho9+Af&#10;um9DJVII+wIVmBDaQkpfGrLoR64lTtzJdRZDgl0ldYePFG4b+Z5lX9JizanBYEvfhsrL9mYVxPNz&#10;lX+cDhRu7efF4O56jIerUm+DuJyCCBTDv/jPvdFp/jiH32fSBX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yChsAAAADcAAAADwAAAAAAAAAAAAAAAACYAgAAZHJzL2Rvd25y&#10;ZXYueG1sUEsFBgAAAAAEAAQA9QAAAIUDAAAAAA==&#10;" filled="f" strokeweight=".5pt">
                  <v:textbox inset="0,.5mm,0,0">
                    <w:txbxContent>
                      <w:p w:rsidR="00595CF1" w:rsidRPr="00A10C21" w:rsidRDefault="00314FE5" w:rsidP="00595CF1">
                        <w:pPr>
                          <w:ind w:left="28"/>
                          <w:rPr>
                            <w:spacing w:val="-28"/>
                            <w:sz w:val="20"/>
                          </w:rPr>
                        </w:pPr>
                        <w:r>
                          <w:rPr>
                            <w:spacing w:val="-28"/>
                            <w:sz w:val="20"/>
                          </w:rPr>
                          <w:t>22.02.17</w:t>
                        </w:r>
                      </w:p>
                    </w:txbxContent>
                  </v:textbox>
                </v:shape>
                <v:shape id="tbxDat2" o:spid="_x0000_s1110" type="#_x0000_t202" style="position:absolute;left:9172;top:10251;width:567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4c8cAA&#10;AADcAAAADwAAAGRycy9kb3ducmV2LnhtbERPS4vCMBC+L+x/CLPgbU19oEvXKKIIXn1cvM02Y9O1&#10;mdQmavz3RhC8zcf3nMks2lpcqfWVYwW9bgaCuHC64lLBfrf6/gHhA7LG2jEpuJOH2fTzY4K5djfe&#10;0HUbSpFC2OeowITQ5FL6wpBF33UNceKOrrUYEmxLqVu8pXBby36WjaTFilODwYYWhorT9mIVxP/7&#10;sjc4HihcmuHJ4O78Fw9npTpfcf4LIlAMb/HLvdZp/rgPz2fSBX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4c8cAAAADcAAAADwAAAAAAAAAAAAAAAACYAgAAZHJzL2Rvd25y&#10;ZXYueG1sUEsFBgAAAAAEAAQA9QAAAIUDAAAAAA==&#10;" filled="f" strokeweight=".5pt">
                  <v:textbox inset="0,.5mm,0,0">
                    <w:txbxContent>
                      <w:p w:rsidR="00314FE5" w:rsidRPr="00A10C21" w:rsidRDefault="00314FE5" w:rsidP="00314FE5">
                        <w:pPr>
                          <w:ind w:left="28"/>
                          <w:rPr>
                            <w:spacing w:val="-28"/>
                            <w:sz w:val="20"/>
                          </w:rPr>
                        </w:pPr>
                        <w:r>
                          <w:rPr>
                            <w:spacing w:val="-28"/>
                            <w:sz w:val="20"/>
                          </w:rPr>
                          <w:t>22.02.17</w:t>
                        </w:r>
                      </w:p>
                      <w:p w:rsidR="00595CF1" w:rsidRPr="00A10C21" w:rsidRDefault="00595CF1" w:rsidP="00595CF1">
                        <w:pPr>
                          <w:ind w:left="28"/>
                          <w:rPr>
                            <w:spacing w:val="-28"/>
                            <w:sz w:val="20"/>
                          </w:rPr>
                        </w:pPr>
                      </w:p>
                    </w:txbxContent>
                  </v:textbox>
                </v:shape>
                <v:shape id="tbxDat4" o:spid="_x0000_s1111" type="#_x0000_t202" style="position:absolute;left:9172;top:10528;width:567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5asIA&#10;AADcAAAADwAAAGRycy9kb3ducmV2LnhtbERPPW/CMBDdK/U/WFepW3FoUFulGISoKrECXdiu8RGn&#10;xOcQm8T59xgJqds9vc+bL6NtRE+drx0rmE4yEMSl0zVXCn723y8fIHxA1tg4JgUjeVguHh/mWGg3&#10;8Jb6XahECmFfoAITQltI6UtDFv3EtcSJO7rOYkiwq6TucEjhtpGvWfYmLdacGgy2tDZUnnYXqyD+&#10;jV/T/HigcGlnJ4P78288nJV6foqrTxCBYvgX390bnea/53B7Jl0gF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grlqwgAAANwAAAAPAAAAAAAAAAAAAAAAAJgCAABkcnMvZG93&#10;bnJldi54bWxQSwUGAAAAAAQABAD1AAAAhwMAAAAA&#10;" filled="f" strokeweight=".5pt">
                  <v:textbox inset="0,.5mm,0,0">
                    <w:txbxContent>
                      <w:p w:rsidR="00314FE5" w:rsidRPr="00A10C21" w:rsidRDefault="00314FE5" w:rsidP="00314FE5">
                        <w:pPr>
                          <w:ind w:left="28"/>
                          <w:rPr>
                            <w:spacing w:val="-28"/>
                            <w:sz w:val="20"/>
                          </w:rPr>
                        </w:pPr>
                        <w:r>
                          <w:rPr>
                            <w:spacing w:val="-28"/>
                            <w:sz w:val="20"/>
                          </w:rPr>
                          <w:t>22.02.17</w:t>
                        </w:r>
                      </w:p>
                      <w:p w:rsidR="00595CF1" w:rsidRPr="00A10C21" w:rsidRDefault="00595CF1" w:rsidP="00595CF1">
                        <w:pPr>
                          <w:ind w:left="28"/>
                          <w:rPr>
                            <w:spacing w:val="-28"/>
                            <w:sz w:val="20"/>
                          </w:rPr>
                        </w:pPr>
                      </w:p>
                    </w:txbxContent>
                  </v:textbox>
                </v:shape>
                <v:shape id="tbxDat5" o:spid="_x0000_s1112" type="#_x0000_t202" style="position:absolute;left:9172;top:10806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shHsAA&#10;AADcAAAADwAAAGRycy9kb3ducmV2LnhtbERPTYvCMBC9C/6HMII3TV1llWqUZRfB66oXb2MzNtVm&#10;Upuo8d9vBGFv83ifs1hFW4s7tb5yrGA0zEAQF05XXCrY79aDGQgfkDXWjknBkzyslt3OAnPtHvxL&#10;920oRQphn6MCE0KTS+kLQxb90DXEiTu51mJIsC2lbvGRwm0tP7LsU1qsODUYbOjbUHHZ3qyCeH7+&#10;jManA4VbM7kY3F2P8XBVqt+LX3MQgWL4F7/dG53mTyfweiZdIJ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2shHsAAAADcAAAADwAAAAAAAAAAAAAAAACYAgAAZHJzL2Rvd25y&#10;ZXYueG1sUEsFBgAAAAAEAAQA9QAAAIUDAAAAAA==&#10;" filled="f" strokeweight=".5pt">
                  <v:textbox inset="0,.5mm,0,0">
                    <w:txbxContent>
                      <w:p w:rsidR="00314FE5" w:rsidRPr="00A10C21" w:rsidRDefault="00314FE5" w:rsidP="00314FE5">
                        <w:pPr>
                          <w:ind w:left="28"/>
                          <w:rPr>
                            <w:spacing w:val="-28"/>
                            <w:sz w:val="20"/>
                          </w:rPr>
                        </w:pPr>
                        <w:r>
                          <w:rPr>
                            <w:spacing w:val="-28"/>
                            <w:sz w:val="20"/>
                          </w:rPr>
                          <w:t>22.02.17</w:t>
                        </w:r>
                      </w:p>
                      <w:p w:rsidR="00595CF1" w:rsidRPr="00A10C21" w:rsidRDefault="00595CF1" w:rsidP="00595CF1">
                        <w:pPr>
                          <w:ind w:left="28"/>
                          <w:rPr>
                            <w:spacing w:val="-28"/>
                            <w:sz w:val="20"/>
                          </w:rPr>
                        </w:pPr>
                      </w:p>
                    </w:txbxContent>
                  </v:textbox>
                </v:shape>
                <v:shape id="tbxOboz" o:spid="_x0000_s1113" type="#_x0000_t202" style="position:absolute;left:9816;top:9309;width:6648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+BCsMA&#10;AADcAAAADwAAAGRycy9kb3ducmV2LnhtbERPTWvCQBC9F/wPywi91Y2FWo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+BCsMAAADcAAAADwAAAAAAAAAAAAAAAACYAgAAZHJzL2Rv&#10;d25yZXYueG1sUEsFBgAAAAAEAAQA9QAAAIgDAAAAAA==&#10;" filled="f" stroked="f">
                  <v:textbox inset="0,0,0,0">
                    <w:txbxContent>
                      <w:p w:rsidR="00595CF1" w:rsidRPr="00811301" w:rsidRDefault="001159D4" w:rsidP="00595CF1">
                        <w:pPr>
                          <w:pStyle w:val="6"/>
                        </w:pPr>
                        <w:bookmarkStart w:id="14" w:name="шифр_тома"/>
                        <w:r>
                          <w:t>01.16.01.08.155.362632.20.006</w:t>
                        </w:r>
                        <w:r w:rsidR="00595CF1">
                          <w:t xml:space="preserve"> </w:t>
                        </w:r>
                        <w:bookmarkEnd w:id="14"/>
                      </w:p>
                    </w:txbxContent>
                  </v:textbox>
                </v:shape>
                <v:shape id="Text Box 416" o:spid="_x0000_s1114" type="#_x0000_t202" style="position:absolute;left:13708;top:9974;width:85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b3R8MA&#10;AADcAAAADwAAAGRycy9kb3ducmV2LnhtbERPS27CMBDdI3EHa5C6I05LyifFoAopFZsuSHuAwZ4m&#10;ofE4ig2kt6+RkNjN0/vOejvYVlyo941jBc9JCoJYO9NwpeD7q5guQfiAbLB1TAr+yMN2Mx6tMTfu&#10;yge6lKESMYR9jgrqELpcSq9rsugT1xFH7sf1FkOEfSVNj9cYblv5kqZzabHh2FBjR7ua9G95tgo+&#10;TsdD2syybFXo2av9PGXGFHulnibD+xuIQEN4iO/uvYnzF3O4PRMv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b3R8MAAADcAAAADwAAAAAAAAAAAAAAAACYAgAAZHJzL2Rv&#10;d25yZXYueG1sUEsFBgAAAAAEAAQA9QAAAIgDAAAAAA==&#10;" filled="f" strokeweight="1.5pt">
                  <v:textbox inset="0,0,0,0">
                    <w:txbxContent>
                      <w:p w:rsidR="00595CF1" w:rsidRPr="00C52D69" w:rsidRDefault="00595CF1" w:rsidP="00595CF1">
                        <w:pPr>
                          <w:spacing w:line="240" w:lineRule="auto"/>
                          <w:jc w:val="center"/>
                          <w:rPr>
                            <w:i/>
                          </w:rPr>
                        </w:pPr>
                        <w:r>
                          <w:t>Литера</w:t>
                        </w:r>
                      </w:p>
                      <w:p w:rsidR="00595CF1" w:rsidRPr="00C144F4" w:rsidRDefault="00595CF1" w:rsidP="00595CF1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shape id="Text Box 417" o:spid="_x0000_s1115" type="#_x0000_t202" style="position:absolute;left:14558;top:9974;width:85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pS3MMA&#10;AADcAAAADwAAAGRycy9kb3ducmV2LnhtbERPS27CMBDdI3EHa5C6I05L2kCKQRVSKjZdQDnAYE+T&#10;0HgcxQbS29dISOzm6X1nuR5sKy7U+8axguckBUGsnWm4UnD4LqdzED4gG2wdk4I/8rBejUdLLIy7&#10;8o4u+1CJGMK+QAV1CF0hpdc1WfSJ64gj9+N6iyHCvpKmx2sMt618SdM3abHh2FBjR5ua9O/+bBV8&#10;no67tJll2aLUs1f7dcqMKbdKPU2Gj3cQgYbwEN/dWxPn5zncno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pS3MMAAADcAAAADwAAAAAAAAAAAAAAAACYAgAAZHJzL2Rv&#10;d25yZXYueG1sUEsFBgAAAAAEAAQA9QAAAIgDAAAAAA==&#10;" filled="f" strokeweight="1.5pt">
                  <v:textbox inset="0,0,0,0">
                    <w:txbxContent>
                      <w:p w:rsidR="00595CF1" w:rsidRPr="00C52D69" w:rsidRDefault="00595CF1" w:rsidP="00595CF1">
                        <w:pPr>
                          <w:spacing w:line="240" w:lineRule="auto"/>
                          <w:jc w:val="center"/>
                        </w:pPr>
                        <w:r w:rsidRPr="00C52D69">
                          <w:t>Лист</w:t>
                        </w:r>
                      </w:p>
                    </w:txbxContent>
                  </v:textbox>
                </v:shape>
                <v:shape id="Text Box 418" o:spid="_x0000_s1116" type="#_x0000_t202" style="position:absolute;left:15409;top:9974;width:113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XGrsUA&#10;AADcAAAADwAAAGRycy9kb3ducmV2LnhtbESPzW7CQAyE75V4h5WRuJUNkFJIWRCqFMSlB34ewM26&#10;SSDrjbJbCG+PD5V6szXjmc+rTe8adaMu1J4NTMYJKOLC25pLA+dT/roAFSKyxcYzGXhQgM168LLC&#10;zPo7H+h2jKWSEA4ZGqhibDOtQ1GRwzD2LbFoP75zGGXtSm07vEu4a/Q0SebaYc3SUGFLnxUV1+Ov&#10;M7C7fB+Sepamy7yYvbmvS2ptvjdmNOy3H6Ai9fHf/He9t4L/LrTyjEyg1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cauxQAAANwAAAAPAAAAAAAAAAAAAAAAAJgCAABkcnMv&#10;ZG93bnJldi54bWxQSwUGAAAAAAQABAD1AAAAigMAAAAA&#10;" filled="f" strokeweight="1.5pt">
                  <v:textbox inset="0,0,0,0">
                    <w:txbxContent>
                      <w:p w:rsidR="00595CF1" w:rsidRPr="00C52D69" w:rsidRDefault="00595CF1" w:rsidP="00595CF1">
                        <w:pPr>
                          <w:spacing w:line="240" w:lineRule="auto"/>
                          <w:jc w:val="center"/>
                        </w:pPr>
                        <w:r w:rsidRPr="00C52D69">
                          <w:t>Листов</w:t>
                        </w:r>
                      </w:p>
                    </w:txbxContent>
                  </v:textbox>
                </v:shape>
                <v:shape id="tbxPags" o:spid="_x0000_s1117" type="#_x0000_t202" style="position:absolute;left:15409;top:10251;width:1134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ljNcMA&#10;AADcAAAADwAAAGRycy9kb3ducmV2LnhtbERPS27CMBDdV+IO1iCxK06bFEqKQVWloGy64HOAaTxN&#10;QuNxFLtJuD1GQmI3T+876+1oGtFT52rLCl7mEQjiwuqaSwWnY/b8DsJ5ZI2NZVJwIQfbzeRpjam2&#10;A++pP/hShBB2KSqovG9TKV1RkUE3ty1x4H5tZ9AH2JVSdziEcNPI1yhaSIM1h4YKW/qqqPg7/BsF&#10;u/PPPqrjJFllRfxmvs+J1lmu1Gw6fn6A8DT6h/juznWYv1zB7Zlwgd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ljNcMAAADcAAAADwAAAAAAAAAAAAAAAACYAgAAZHJzL2Rv&#10;d25yZXYueG1sUEsFBgAAAAAEAAQA9QAAAIgDAAAAAA==&#10;" filled="f" strokeweight="1.5pt">
                  <v:textbox inset="0,0,0,0">
                    <w:txbxContent>
                      <w:p w:rsidR="00595CF1" w:rsidRPr="00CB6241" w:rsidRDefault="00595CF1" w:rsidP="00595CF1">
                        <w:pPr>
                          <w:jc w:val="center"/>
                        </w:pPr>
                        <w:fldSimple w:instr=" NUMPAGES ">
                          <w:r w:rsidR="00C60012">
                            <w:rPr>
                              <w:noProof/>
                            </w:rPr>
                            <w:t>6</w:t>
                          </w:r>
                        </w:fldSimple>
                      </w:p>
                    </w:txbxContent>
                  </v:textbox>
                </v:shape>
                <v:shape id="tbxPage1" o:spid="_x0000_s1118" type="#_x0000_t202" style="position:absolute;left:14558;top:10251;width:850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a6j8UA&#10;AADcAAAADwAAAGRycy9kb3ducmV2LnhtbESPzW7CQAyE75X6DitX6q1sgLSiIQtCSKm49AD0Adys&#10;yQ9Zb5RdILw9PlTqzdaMZz7n69F16kpDaDwbmE4SUMSltw1XBn6OxdsCVIjIFjvPZOBOAdar56cc&#10;M+tvvKfrIVZKQjhkaKCOsc+0DmVNDsPE98SinfzgMMo6VNoOeJNw1+lZknxohw1LQ409bWsqz4eL&#10;M/DV/u6TZp6mn0U5f3ffbWptsTPm9WXcLEFFGuO/+e96ZwV/IfjyjEy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xrqPxQAAANwAAAAPAAAAAAAAAAAAAAAAAJgCAABkcnMv&#10;ZG93bnJldi54bWxQSwUGAAAAAAQABAD1AAAAigMAAAAA&#10;" filled="f" strokeweight="1.5pt">
                  <v:textbox inset="0,0,0,0">
                    <w:txbxContent>
                      <w:p w:rsidR="00595CF1" w:rsidRPr="00CB6241" w:rsidRDefault="00595CF1" w:rsidP="00595CF1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bxLite" o:spid="_x0000_s1119" type="#_x0000_t202" style="position:absolute;left:13708;top:10251;width:850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ofFMAA&#10;AADcAAAADwAAAGRycy9kb3ducmV2LnhtbERPy6rCMBDdC/5DGMGdpmqvaDWKCBU3Lnx8wNiMbbWZ&#10;lCZq/fubC8LdzeE8Z7luTSVe1LjSsoLRMAJBnFldcq7gck4HMxDOI2usLJOCDzlYr7qdJSbavvlI&#10;r5PPRQhhl6CCwvs6kdJlBRl0Q1sTB+5mG4M+wCaXusF3CDeVHEfRVBosOTQUWNO2oOxxehoFu/v1&#10;GJWTOJ6n2eTHHO6x1uleqX6v3SxAeGr9v/jr3uswfzaCv2fCBX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4ofFMAAAADcAAAADwAAAAAAAAAAAAAAAACYAgAAZHJzL2Rvd25y&#10;ZXYueG1sUEsFBgAAAAAEAAQA9QAAAIUDAAAAAA==&#10;" filled="f" strokeweight="1.5pt">
                  <v:textbox inset="0,0,0,0">
                    <w:txbxContent>
                      <w:p w:rsidR="00595CF1" w:rsidRPr="00335FF2" w:rsidRDefault="00595CF1" w:rsidP="00595CF1">
                        <w:pPr>
                          <w:ind w:right="57"/>
                          <w:jc w:val="center"/>
                        </w:pPr>
                      </w:p>
                    </w:txbxContent>
                  </v:textbox>
                </v:shape>
                <v:shape id="tbxNaim" o:spid="_x0000_s1120" type="#_x0000_t202" style="position:absolute;left:9739;top:9974;width:3969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DeeMUA&#10;AADcAAAADwAAAGRycy9kb3ducmV2LnhtbERPTWvCQBC9F/wPyxR6Kc3GHGwaXUVEoVAUG4XQ25Ad&#10;k9DsbMhuY/z3bqHQ2zze5yxWo2nFQL1rLCuYRjEI4tLqhisF59PuJQXhPLLG1jIpuJGD1XLysMBM&#10;2yt/0pD7SoQQdhkqqL3vMildWZNBF9mOOHAX2xv0AfaV1D1eQ7hpZRLHM2mw4dBQY0ebmsrv/Mco&#10;KA7H/Sx5O+3PX3nx/Pqx2+bDYavU0+O4noPwNPp/8Z/7XYf5aQK/z4QL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N54xQAAANwAAAAPAAAAAAAAAAAAAAAAAJgCAABkcnMv&#10;ZG93bnJldi54bWxQSwUGAAAAAAQABAD1AAAAigMAAAAA&#10;" filled="f" stroked="f" strokecolor="red">
                  <v:textbox inset="0,0,0,0">
                    <w:txbxContent>
                      <w:p w:rsidR="00595CF1" w:rsidRPr="00655A35" w:rsidRDefault="001159D4" w:rsidP="00595CF1">
                        <w:pPr>
                          <w:jc w:val="center"/>
                        </w:pPr>
                        <w:bookmarkStart w:id="15" w:name="Название_документа"/>
                        <w:r>
                          <w:t xml:space="preserve">Система электрообогрева. </w:t>
                        </w:r>
                        <w:r w:rsidR="00314FE5">
                          <w:br/>
                        </w:r>
                        <w:proofErr w:type="spellStart"/>
                        <w:r>
                          <w:t>Электрообогрев</w:t>
                        </w:r>
                        <w:proofErr w:type="spellEnd"/>
                        <w:r>
                          <w:t xml:space="preserve"> системы нагнетания пластовой воды. Спецификация</w:t>
                        </w:r>
                        <w:r w:rsidR="0081782F">
                          <w:t xml:space="preserve"> </w:t>
                        </w:r>
                        <w:bookmarkEnd w:id="15"/>
                      </w:p>
                    </w:txbxContent>
                  </v:textbox>
                </v:shape>
                <v:line id="Line 428" o:spid="_x0000_s1121" style="position:absolute;visibility:visible;mso-wrap-style:square" from="6053,9143" to="16541,9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BwSMIAAADcAAAADwAAAGRycy9kb3ducmV2LnhtbERPS2vCQBC+F/wPywje6qYViqRuRArW&#10;4q1RAr0N2cnDZGfT3Y2m/75bKHibj+85m+1kenEl51vLCp6WCQji0uqWawXn0/5xDcIHZI29ZVLw&#10;Qx622exhg6m2N/6kax5qEUPYp6igCWFIpfRlQwb90g7EkausMxgidLXUDm8x3PTyOUlepMGWY0OD&#10;A701VHb5aBQUY85fl27vehzfD4eq+O786qjUYj7tXkEEmsJd/O/+0HH+egV/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BwSMIAAADcAAAADwAAAAAAAAAAAAAA&#10;AAChAgAAZHJzL2Rvd25yZXYueG1sUEsFBgAAAAAEAAQA+QAAAJADAAAAAA==&#10;" strokeweight="1.5pt"/>
                <v:shape id="Text Box 430" o:spid="_x0000_s1122" type="#_x0000_t202" style="position:absolute;left:6452;top:9696;width:567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oyHcEA&#10;AADcAAAADwAAAGRycy9kb3ducmV2LnhtbERPS4vCMBC+L+x/CLPgbU0VH6EaRRZWBAXxcfE2NGNb&#10;bCalibX77zeC4G0+vufMl52tREuNLx1rGPQTEMSZMyXnGs6n328Fwgdkg5Vj0vBHHpaLz485psY9&#10;+EDtMeQihrBPUUMRQp1K6bOCLPq+q4kjd3WNxRBhk0vT4COG20oOk2QiLZYcGwqs6aeg7Ha8Ww1q&#10;2E5X43yyH20Vrqe7S+Z3rLTufXWrGYhAXXiLX+6NifPVCJ7Px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6Mh3BAAAA3AAAAA8AAAAAAAAAAAAAAAAAmAIAAGRycy9kb3du&#10;cmV2LnhtbFBLBQYAAAAABAAEAPUAAACGAwAAAAA=&#10;" strokeweight=".5pt">
                  <v:textbox inset="0,0,0,0">
                    <w:txbxContent>
                      <w:p w:rsidR="00595CF1" w:rsidRPr="001377DA" w:rsidRDefault="00595CF1" w:rsidP="00595CF1">
                        <w:pPr>
                          <w:jc w:val="center"/>
                          <w:rPr>
                            <w:sz w:val="20"/>
                          </w:rPr>
                        </w:pPr>
                        <w:r w:rsidRPr="001377DA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shape>
                <v:shape id="tbxIzme" o:spid="_x0000_s1123" type="#_x0000_t202" style="position:absolute;left:6053;top:9419;width:399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L0osIA&#10;AADcAAAADwAAAGRycy9kb3ducmV2LnhtbERPyWrDMBC9F/oPYgq9NbLTJAQ3sikphV6zXHKbWhPL&#10;jTWyLSVR/r4qFHKbx1tnVUXbiQuNvnWsIJ9kIIhrp1tuFOx3ny9LED4ga+wck4IbeajKx4cVFtpd&#10;eUOXbWhECmFfoAITQl9I6WtDFv3E9cSJO7rRYkhwbKQe8ZrCbSenWbaQFltODQZ7WhuqT9uzVRB/&#10;bh/56/FA4dzPTgZ3w3c8DEo9P8X3NxCBYriL/91fOs1fzuHvmXSBL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8vSiwgAAANwAAAAPAAAAAAAAAAAAAAAAAJgCAABkcnMvZG93&#10;bnJldi54bWxQSwUGAAAAAAQABAD1AAAAhwMAAAAA&#10;" filled="f" strokeweight=".5pt">
                  <v:textbox inset="0,.5mm,0,0">
                    <w:txbxContent>
                      <w:p w:rsidR="00595CF1" w:rsidRPr="00C52D69" w:rsidRDefault="00595CF1" w:rsidP="00595CF1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32" o:spid="_x0000_s1124" type="#_x0000_t202" style="position:absolute;left:6053;top:9697;width:399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pK5MUA&#10;AADcAAAADwAAAGRycy9kb3ducmV2LnhtbERPTWvCQBC9F/oflin0Vje1EiS6CVG09uBFWwVvY3ZM&#10;QrOzaXbV9N+7QqG3ebzPmWa9acSFOldbVvA6iEAQF1bXXCr4+ly+jEE4j6yxsUwKfslBlj4+TDHR&#10;9sobumx9KUIIuwQVVN63iZSuqMigG9iWOHAn2xn0AXal1B1eQ7hp5DCKYmmw5tBQYUvziorv7dko&#10;2Bxny/xQ7N5XP6NFHo8W/X79NlPq+anPJyA89f5f/Of+0GH+OIb7M+EC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WkrkxQAAANwAAAAPAAAAAAAAAAAAAAAAAJgCAABkcnMv&#10;ZG93bnJldi54bWxQSwUGAAAAAAQABAD1AAAAigMAAAAA&#10;" filled="f" strokeweight=".5pt">
                  <v:textbox inset="0,0,0,0">
                    <w:txbxContent>
                      <w:p w:rsidR="00595CF1" w:rsidRPr="001377DA" w:rsidRDefault="00595CF1" w:rsidP="00595CF1">
                        <w:pPr>
                          <w:jc w:val="center"/>
                          <w:rPr>
                            <w:sz w:val="20"/>
                          </w:rPr>
                        </w:pPr>
                        <w:r w:rsidRPr="001A474A">
                          <w:rPr>
                            <w:spacing w:val="-16"/>
                            <w:sz w:val="20"/>
                          </w:rPr>
                          <w:t>Изм</w:t>
                        </w:r>
                        <w:r w:rsidRPr="001377DA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435" o:spid="_x0000_s1125" type="#_x0000_t202" style="position:absolute;left:7019;top:9697;width:1304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yf9sIA&#10;AADcAAAADwAAAGRycy9kb3ducmV2LnhtbERPPWvDMBDdA/0P4gpdQiPHQxvcyCYUDKVkqRPIekgX&#10;29g6GUuN1X8fFQrd7vE+b19FO4obzb53rGC7yUAQa2d6bhWcT/XzDoQPyAZHx6TghzxU5cNqj4Vx&#10;C3/RrQmtSCHsC1TQhTAVUnrdkUW/cRNx4q5uthgSnFtpZlxSuB1lnmUv0mLPqaHDid470kPzbRV8&#10;XnSeD8M21kvDtR9Oeh0vR6WeHuPhDUSgGP7Ff+4Pk+bvXuH3mXSB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J/2wgAAANwAAAAPAAAAAAAAAAAAAAAAAJgCAABkcnMvZG93&#10;bnJldi54bWxQSwUGAAAAAAQABAD1AAAAhwMAAAAA&#10;" filled="f" strokeweight=".5pt">
                  <v:textbox inset=".2mm,0,0,0">
                    <w:txbxContent>
                      <w:p w:rsidR="00595CF1" w:rsidRPr="001A474A" w:rsidRDefault="00595CF1" w:rsidP="00595CF1">
                        <w:pPr>
                          <w:jc w:val="center"/>
                          <w:rPr>
                            <w:sz w:val="20"/>
                          </w:rPr>
                        </w:pPr>
                        <w:r w:rsidRPr="001A474A">
                          <w:rPr>
                            <w:sz w:val="20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436" o:spid="_x0000_s1126" type="#_x0000_t202" style="position:absolute;left:8321;top:9419;width:850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l7DccA&#10;AADcAAAADwAAAGRycy9kb3ducmV2LnhtbESPzW7CQAyE75X6DitX4lY2BYRQyoICAsqBC/RH6s3N&#10;uknUrDdktxDeHh+QuNma8czn6bxztTpRGyrPBl76CSji3NuKCwMf7+vnCagQkS3WnsnAhQLMZ48P&#10;U0ytP/OeTodYKAnhkKKBMsYm1TrkJTkMfd8Qi/brW4dR1rbQtsWzhLtaD5JkrB1WLA0lNrQsKf87&#10;/DsD+5/FOvvOPzdvx9EqG49W3dduuDCm99Rlr6AidfFuvl1vreBPhFaekQn0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Jew3HAAAA3AAAAA8AAAAAAAAAAAAAAAAAmAIAAGRy&#10;cy9kb3ducmV2LnhtbFBLBQYAAAAABAAEAPUAAACMAwAAAAA=&#10;" filled="f" strokeweight=".5pt">
                  <v:textbox inset="0,0,0,0">
                    <w:txbxContent>
                      <w:p w:rsidR="00595CF1" w:rsidRPr="00C144F4" w:rsidRDefault="00595CF1" w:rsidP="00595CF1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37" o:spid="_x0000_s1127" type="#_x0000_t202" style="position:absolute;left:8321;top:9697;width:850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XelsUA&#10;AADcAAAADwAAAGRycy9kb3ducmV2LnhtbERPS2vCQBC+F/wPywi91Y2tiI2ukhRfh160WuhtzI5J&#10;aHY2zW5j/PfdguBtPr7nzBadqURLjSstKxgOIhDEmdUl5woOH6unCQjnkTVWlknBlRws5r2HGcba&#10;XnhH7d7nIoSwi1FB4X0dS+myggy6ga2JA3e2jUEfYJNL3eAlhJtKPkfRWBosOTQUWNNbQdn3/tco&#10;2J3SVfKVHdebn9EyGY+W3ef7S6rUY79LpiA8df4uvrm3OsyfvML/M+EC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xd6WxQAAANwAAAAPAAAAAAAAAAAAAAAAAJgCAABkcnMv&#10;ZG93bnJldi54bWxQSwUGAAAAAAQABAD1AAAAigMAAAAA&#10;" filled="f" strokeweight=".5pt">
                  <v:textbox inset="0,0,0,0">
                    <w:txbxContent>
                      <w:p w:rsidR="00595CF1" w:rsidRPr="001377DA" w:rsidRDefault="00595CF1" w:rsidP="00595CF1">
                        <w:pPr>
                          <w:tabs>
                            <w:tab w:val="left" w:pos="-3179"/>
                          </w:tabs>
                          <w:ind w:right="92"/>
                          <w:jc w:val="center"/>
                          <w:rPr>
                            <w:sz w:val="20"/>
                          </w:rPr>
                        </w:pPr>
                        <w:r w:rsidRPr="001377DA">
                          <w:rPr>
                            <w:sz w:val="20"/>
                          </w:rPr>
                          <w:t>Подп.</w:t>
                        </w:r>
                      </w:p>
                    </w:txbxContent>
                  </v:textbox>
                </v:shape>
                <v:shape id="tbxIzmd" o:spid="_x0000_s1128" type="#_x0000_t202" style="position:absolute;left:9172;top:9419;width:567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zB58MA&#10;AADcAAAADwAAAGRycy9kb3ducmV2LnhtbESPQW/CMAyF70j7D5En7QYpA6GtENC0CWnXwS7cvMY0&#10;hcYpTYDw7+cDEjdb7/m9z4tV9q26UB+bwAbGowIUcRVsw7WB3+16+AYqJmSLbWAycKMIq+XTYIGl&#10;DVf+ocsm1UpCOJZowKXUlVrHypHHOAodsWj70HtMsva1tj1eJdy3+rUoZtpjw9LgsKNPR9Vxc/YG&#10;8uH2NZ7sd5TO3fTocHv6y7uTMS/P+WMOKlFOD/P9+tsK/rvgyzMygV7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zB58MAAADcAAAADwAAAAAAAAAAAAAAAACYAgAAZHJzL2Rv&#10;d25yZXYueG1sUEsFBgAAAAAEAAQA9QAAAIgDAAAAAA==&#10;" filled="f" strokeweight=".5pt">
                  <v:textbox inset="0,.5mm,0,0">
                    <w:txbxContent>
                      <w:p w:rsidR="00595CF1" w:rsidRPr="00A10C21" w:rsidRDefault="00595CF1" w:rsidP="00595CF1">
                        <w:pPr>
                          <w:ind w:left="28"/>
                          <w:jc w:val="center"/>
                          <w:rPr>
                            <w:spacing w:val="-28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439" o:spid="_x0000_s1129" type="#_x0000_t202" style="position:absolute;left:9172;top:9697;width:567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pETcUA&#10;AADcAAAADwAAAGRycy9kb3ducmV2LnhtbERPS2vCQBC+C/0PyxS86SatSE3dSCxqe/DiE7xNs9Mk&#10;NDubZldN/71bEHqbj+8501lnanGh1lWWFcTDCARxbnXFhYL9bjl4AeE8ssbaMin4JQez9KE3xUTb&#10;K2/osvWFCCHsElRQet8kUrq8JINuaBviwH3Z1qAPsC2kbvEawk0tn6JoLA1WHBpKbOitpPx7ezYK&#10;Np/zZXbKD6v3n9EiG48W3XH9PFeq/9hlryA8df5ffHd/6DB/EsPfM+EC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akRNxQAAANwAAAAPAAAAAAAAAAAAAAAAAJgCAABkcnMv&#10;ZG93bnJldi54bWxQSwUGAAAAAAQABAD1AAAAigMAAAAA&#10;" filled="f" strokeweight=".5pt">
                  <v:textbox inset="0,0,0,0">
                    <w:txbxContent>
                      <w:p w:rsidR="00595CF1" w:rsidRPr="001377DA" w:rsidRDefault="00595CF1" w:rsidP="00595CF1">
                        <w:pPr>
                          <w:jc w:val="center"/>
                          <w:rPr>
                            <w:sz w:val="20"/>
                          </w:rPr>
                        </w:pPr>
                        <w:r w:rsidRPr="001377DA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shape>
                <v:line id="Line 440" o:spid="_x0000_s1130" style="position:absolute;visibility:visible;mso-wrap-style:square" from="6452,9146" to="6452,9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VDDsIAAADcAAAADwAAAGRycy9kb3ducmV2LnhtbERPTWvCQBC9F/wPywi91Y0WSo2uIoJV&#10;ejOK4G3IjklMdjbd3Wj8926h0Ns83ufMl71pxI2crywrGI8SEMS51RUXCo6HzdsnCB+QNTaWScGD&#10;PCwXg5c5ptreeU+3LBQihrBPUUEZQptK6fOSDPqRbYkjd7HOYIjQFVI7vMdw08hJknxIgxXHhhJb&#10;WpeU11lnFJy6jM/XeuMa7L6228vpp/bv30q9DvvVDESgPvyL/9w7HedPJ/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jVDDsIAAADcAAAADwAAAAAAAAAAAAAA&#10;AAChAgAAZHJzL2Rvd25yZXYueG1sUEsFBgAAAAAEAAQA+QAAAJADAAAAAA==&#10;" strokeweight="1.5pt"/>
                <v:shape id="tbxIzml" o:spid="_x0000_s1131" type="#_x0000_t202" style="position:absolute;left:7019;top:9419;width:1304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sahcMA&#10;AADcAAAADwAAAGRycy9kb3ducmV2LnhtbERP3UrDMBS+F/YO4Qi7c6kOnNZmY8g2hqDi1gc4NCdN&#10;tTkpTdbWtzeC4N35+H5PsZlcKwbqQ+NZwe0iA0Fced1wraA8728eQISIrLH1TAq+KcBmPbsqMNd+&#10;5A8aTrEWKYRDjgpsjF0uZagsOQwL3xEnzvjeYUywr6XucUzhrpV3WXYvHTacGix29Gyp+jpdnIL3&#10;cqfNeLAvq7fh8omvxqyas1Fqfj1tn0BEmuK/+M991Gn+4xJ+n0kX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sahcMAAADcAAAADwAAAAAAAAAAAAAAAACYAgAAZHJzL2Rv&#10;d25yZXYueG1sUEsFBgAAAAAEAAQA9QAAAIgDAAAAAA==&#10;" strokeweight=".5pt">
                  <v:textbox inset="0,.5mm,0,0">
                    <w:txbxContent>
                      <w:p w:rsidR="00595CF1" w:rsidRPr="00C52D69" w:rsidRDefault="00595CF1" w:rsidP="00595CF1">
                        <w:pPr>
                          <w:jc w:val="center"/>
                        </w:pPr>
                      </w:p>
                    </w:txbxContent>
                  </v:textbox>
                </v:shape>
                <v:line id="Line 443" o:spid="_x0000_s1132" style="position:absolute;visibility:visible;mso-wrap-style:square" from="6053,9697" to="9738,9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B+4cMAAADcAAAADwAAAGRycy9kb3ducmV2LnhtbERPS2vCQBC+F/oflil4qxtrkRpdRQQf&#10;9NZUBG9DdkxisrPp7kbTf98tCN7m43vOfNmbRlzJ+cqygtEwAUGcW11xoeDwvXn9AOEDssbGMin4&#10;JQ/LxfPTHFNtb/xF1ywUIoawT1FBGUKbSunzkgz6oW2JI3e2zmCI0BVSO7zFcNPItySZSIMVx4YS&#10;W1qXlNdZZxQcu4xPl3rjGuy2u935+FP78adSg5d+NQMRqA8P8d2913H+9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QfuHDAAAA3AAAAA8AAAAAAAAAAAAA&#10;AAAAoQIAAGRycy9kb3ducmV2LnhtbFBLBQYAAAAABAAEAPkAAACRAwAAAAA=&#10;" strokeweight="1.5pt"/>
                <v:shape id="Text Box 444" o:spid="_x0000_s1133" type="#_x0000_t202" style="position:absolute;left:8321;top:9157;width:850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N1JcMA&#10;AADcAAAADwAAAGRycy9kb3ducmV2LnhtbERPS2vCQBC+C/0PyxR6MxtLFE1dpQ8ELxWMJV6H7JgE&#10;s7Pp7lbTf98tCN7m43vOcj2YTlzI+daygkmSgiCurG65VvB12IznIHxA1thZJgW/5GG9ehgtMdf2&#10;ynu6FKEWMYR9jgqaEPpcSl81ZNAntieO3Mk6gyFCV0vt8BrDTSef03QmDbYcGxrs6b2h6lz8GAX0&#10;US5KdzwdjtPq7bP7nmTnbJcp9fQ4vL6ACDSEu/jm3uo4fzGF/2fiB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N1JcMAAADcAAAADwAAAAAAAAAAAAAAAACYAgAAZHJzL2Rv&#10;d25yZXYueG1sUEsFBgAAAAAEAAQA9QAAAIgDAAAAAA==&#10;" filled="f" stroked="f" strokeweight=".5pt">
                  <v:textbox inset="0,.5mm,0,0">
                    <w:txbxContent>
                      <w:p w:rsidR="00595CF1" w:rsidRPr="001377DA" w:rsidRDefault="00595CF1" w:rsidP="00595CF1">
                        <w:pPr>
                          <w:jc w:val="center"/>
                          <w:rPr>
                            <w:szCs w:val="18"/>
                          </w:rPr>
                        </w:pPr>
                      </w:p>
                    </w:txbxContent>
                  </v:textbox>
                </v:shape>
                <v:shape id="tbxNdoc" o:spid="_x0000_s1134" type="#_x0000_t202" style="position:absolute;left:9163;top:9151;width:567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HrUsMA&#10;AADcAAAADwAAAGRycy9kb3ducmV2LnhtbERPS2vCQBC+F/oflil4azZKKjV1FR8IXixUS7wO2TEJ&#10;Zmfj7qrpv3cLhd7m43vOdN6bVtzI+caygmGSgiAurW64UvB92Ly+g/ABWWNrmRT8kIf57Plpirm2&#10;d/6i2z5UIoawz1FBHUKXS+nLmgz6xHbEkTtZZzBE6CqpHd5juGnlKE3H0mDDsaHGjlY1lef91Sig&#10;dTEp3PF0OL6Vy117GWbn7DNTavDSLz5ABOrDv/jPvdVx/mQMv8/EC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HrUsMAAADcAAAADwAAAAAAAAAAAAAAAACYAgAAZHJzL2Rv&#10;d25yZXYueG1sUEsFBgAAAAAEAAQA9QAAAIgDAAAAAA==&#10;" filled="f" stroked="f" strokeweight=".5pt">
                  <v:textbox inset="0,.5mm,0,0">
                    <w:txbxContent>
                      <w:p w:rsidR="00595CF1" w:rsidRPr="00A10C21" w:rsidRDefault="00595CF1" w:rsidP="00595CF1">
                        <w:pPr>
                          <w:ind w:left="28"/>
                          <w:jc w:val="center"/>
                          <w:rPr>
                            <w:spacing w:val="-28"/>
                            <w:sz w:val="20"/>
                          </w:rPr>
                        </w:pPr>
                      </w:p>
                    </w:txbxContent>
                  </v:textbox>
                </v:shape>
                <v:shape id="tbxNdoc" o:spid="_x0000_s1135" type="#_x0000_t202" style="position:absolute;left:6044;top:9134;width:408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1OycMA&#10;AADcAAAADwAAAGRycy9kb3ducmV2LnhtbERPS2sCMRC+F/wPYQRvmlXW12oUaxF6aaEqeh024+7i&#10;ZrJNUt3++0YQepuP7znLdWtqcSPnK8sKhoMEBHFudcWFguNh15+B8AFZY22ZFPySh/Wq87LETNs7&#10;f9FtHwoRQ9hnqKAMocmk9HlJBv3ANsSRu1hnMEToCqkd3mO4qeUoSSbSYMWxocSGtiXl1/2PUUBv&#10;p/nJnS+H8zh//ai/h+k1/UyV6nXbzQJEoDb8i5/udx3nz6fweCZe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1OycMAAADcAAAADwAAAAAAAAAAAAAAAACYAgAAZHJzL2Rv&#10;d25yZXYueG1sUEsFBgAAAAAEAAQA9QAAAIgDAAAAAA==&#10;" filled="f" stroked="f" strokeweight=".5pt">
                  <v:textbox inset="0,.5mm,0,0">
                    <w:txbxContent>
                      <w:p w:rsidR="00595CF1" w:rsidRPr="00C52D69" w:rsidRDefault="00595CF1" w:rsidP="00595CF1">
                        <w:pPr>
                          <w:jc w:val="center"/>
                        </w:pPr>
                      </w:p>
                    </w:txbxContent>
                  </v:textbox>
                </v:shape>
                <v:shape id="tbxNdoc" o:spid="_x0000_s1136" type="#_x0000_t202" style="position:absolute;left:6455;top:9134;width:567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Lau8YA&#10;AADcAAAADwAAAGRycy9kb3ducmV2LnhtbESPT2vCQBDF7wW/wzKCt7pRYqmpq/QPhV4sVIteh+yY&#10;BLOzcXfV+O2dQ6G3Gd6b936zWPWuVRcKsfFsYDLOQBGX3jZcGfjdfj4+g4oJ2WLrmQzcKMJqOXhY&#10;YGH9lX/oskmVkhCOBRqoU+oKrWNZk8M49h2xaAcfHCZZQ6VtwKuEu1ZPs+xJO2xYGmrs6L2m8rg5&#10;OwP0sZvvwv6w3c/Kt3V7muTH/Ds3ZjTsX19AJerTv/nv+ssK/lxo5RmZQC/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KLau8YAAADcAAAADwAAAAAAAAAAAAAAAACYAgAAZHJz&#10;L2Rvd25yZXYueG1sUEsFBgAAAAAEAAQA9QAAAIsDAAAAAA==&#10;" filled="f" stroked="f" strokeweight=".5pt">
                  <v:textbox inset="0,.5mm,0,0">
                    <w:txbxContent>
                      <w:p w:rsidR="00595CF1" w:rsidRPr="00C52D69" w:rsidRDefault="00595CF1" w:rsidP="00595CF1">
                        <w:pPr>
                          <w:jc w:val="center"/>
                        </w:pPr>
                      </w:p>
                    </w:txbxContent>
                  </v:textbox>
                </v:shape>
                <v:shape id="tbxNdoc" o:spid="_x0000_s1137" type="#_x0000_t202" style="position:absolute;left:7019;top:9149;width:1304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5/IMMA&#10;AADcAAAADwAAAGRycy9kb3ducmV2LnhtbERPS2vCQBC+F/wPywjedGOJxURXsZWClxZ8oNchOybB&#10;7Gy6u9X4792C0Nt8fM+ZLzvTiCs5X1tWMB4lIIgLq2suFRz2n8MpCB+QNTaWScGdPCwXvZc55tre&#10;eEvXXShFDGGfo4IqhDaX0hcVGfQj2xJH7mydwRChK6V2eIvhppGvSfImDdYcGyps6aOi4rL7NQpo&#10;fcyO7nTenybF+1fzM04v6Xeq1KDfrWYgAnXhX/x0b3Scn2Xw90y8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5/IMMAAADcAAAADwAAAAAAAAAAAAAAAACYAgAAZHJzL2Rv&#10;d25yZXYueG1sUEsFBgAAAAAEAAQA9QAAAIgDAAAAAA==&#10;" filled="f" stroked="f" strokeweight=".5pt">
                  <v:textbox inset="0,.5mm,0,0">
                    <w:txbxContent>
                      <w:p w:rsidR="00595CF1" w:rsidRPr="00C52D69" w:rsidRDefault="00595CF1" w:rsidP="00595CF1">
                        <w:pPr>
                          <w:jc w:val="center"/>
                        </w:pPr>
                      </w:p>
                    </w:txbxContent>
                  </v:textbox>
                </v:shape>
                <v:shape id="tbxNdoc" o:spid="_x0000_s1138" type="#_x0000_t202" style="position:absolute;left:6452;top:9419;width:567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M1HMIA&#10;AADcAAAADwAAAGRycy9kb3ducmV2LnhtbESPQWvCQBSE7wX/w/KE3pqNbSkluopYBK9qL95esy/Z&#10;aPZtzK5m8+/dQqHHYWa+YRaraFtxp943jhXMshwEcel0w7WC7+P25ROED8gaW8ekYCQPq+XkaYGF&#10;dgPv6X4ItUgQ9gUqMCF0hZS+NGTRZ64jTl7leoshyb6WuschwW0rX/P8Q1psOC0Y7GhjqLwcblZB&#10;PI9fs7fqROHWvV8MHq8/8XRV6nka13MQgWL4D/+1d1pBIsLvmXQ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czUcwgAAANwAAAAPAAAAAAAAAAAAAAAAAJgCAABkcnMvZG93&#10;bnJldi54bWxQSwUGAAAAAAQABAD1AAAAhwMAAAAA&#10;" filled="f" strokeweight=".5pt">
                  <v:textbox inset="0,.5mm,0,0">
                    <w:txbxContent>
                      <w:p w:rsidR="00595CF1" w:rsidRPr="00C52D69" w:rsidRDefault="00595CF1" w:rsidP="00595CF1">
                        <w:pPr>
                          <w:jc w:val="center"/>
                        </w:pPr>
                      </w:p>
                    </w:txbxContent>
                  </v:textbox>
                </v:shape>
                <v:line id="Line 458" o:spid="_x0000_s1139" style="position:absolute;visibility:visible;mso-wrap-style:square" from="9730,8692" to="16532,8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gpgsQAAADcAAAADwAAAGRycy9kb3ducmV2LnhtbESPT2vCQBTE7wW/w/IKvdWNFqRENyIF&#10;a/HWVARvj+zLH5N9G3c3Gr99Vyj0OMzMb5jVejSduJLzjWUFs2kCgriwuuFKweFn+/oOwgdkjZ1l&#10;UnAnD+ts8rTCVNsbf9M1D5WIEPYpKqhD6FMpfVGTQT+1PXH0SusMhihdJbXDW4SbTs6TZCENNhwX&#10;auzpo6aizQej4DjkfDq3W9fh8LnblcdL69/2Sr08j5sliEBj+A//tb+0gnkyg8eZeAR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CmCxAAAANwAAAAPAAAAAAAAAAAA&#10;AAAAAKECAABkcnMvZG93bnJldi54bWxQSwUGAAAAAAQABAD5AAAAkgMAAAAA&#10;" strokeweight="1.5pt"/>
                <v:shape id="tbxOboz" o:spid="_x0000_s1140" type="#_x0000_t202" style="position:absolute;left:9816;top:8710;width:6648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ULf8UA&#10;AADcAAAADwAAAGRycy9kb3ducmV2LnhtbESPQWsCMRSE7wX/Q3iCt5p0D2K3RpGiIAjiuj30+Lp5&#10;7gY3L+sm6vbfN4VCj8PMfMMsVoNrxZ36YD1reJkqEMSVN5ZrDR/l9nkOIkRkg61n0vBNAVbL0dMC&#10;c+MfXND9FGuRIBxy1NDE2OVShqohh2HqO+LknX3vMCbZ19L0+Ehw18pMqZl0aDktNNjRe0PV5XRz&#10;GtafXGzs9fB1LM6FLctXxfvZRevJeFi/gYg0xP/wX3tnNGQqg98z6Qj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ZQt/xQAAANwAAAAPAAAAAAAAAAAAAAAAAJgCAABkcnMv&#10;ZG93bnJldi54bWxQSwUGAAAAAAQABAD1AAAAigMAAAAA&#10;" filled="f" stroked="f">
                  <v:textbox inset="0,0,0,0">
                    <w:txbxContent>
                      <w:p w:rsidR="00595CF1" w:rsidRPr="00811301" w:rsidRDefault="001159D4" w:rsidP="00595CF1">
                        <w:pPr>
                          <w:pStyle w:val="6"/>
                        </w:pPr>
                        <w:bookmarkStart w:id="16" w:name="Шифр_заказчика"/>
                        <w:r>
                          <w:t>4550.70.ВП00.008.0155.362632.20.006</w:t>
                        </w:r>
                        <w:r w:rsidR="00595CF1">
                          <w:t xml:space="preserve"> </w:t>
                        </w:r>
                        <w:bookmarkEnd w:id="16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60" o:spid="_x0000_s1141" type="#_x0000_t32" style="position:absolute;left:14277;top:10251;width:0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tRJsUAAADcAAAADwAAAGRycy9kb3ducmV2LnhtbESPQUsDMRSE7wX/Q3iCN5u1liLbpqUo&#10;ihZKcfXQ42Pz3KTdvCxJut3+eyMIPQ4z8w2zWA2uFT2FaD0reBgXIIhrry03Cr6/Xu+fQMSErLH1&#10;TAouFGG1vBktsNT+zJ/UV6kRGcKxRAUmpa6UMtaGHMax74iz9+ODw5RlaKQOeM5w18pJUcykQ8t5&#10;wWBHz4bqY3VyCl4OG7v+2G2me3s6hLftcegNGqXubof1HESiIV3D/+13rWBSPMLfmXw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8tRJsUAAADcAAAADwAAAAAAAAAA&#10;AAAAAAChAgAAZHJzL2Rvd25yZXYueG1sUEsFBgAAAAAEAAQA+QAAAJMDAAAAAA==&#10;" strokeweight=".5pt"/>
                <v:shape id="AutoShape 461" o:spid="_x0000_s1142" type="#_x0000_t32" style="position:absolute;left:13994;top:10246;width:0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LJUsQAAADcAAAADwAAAGRycy9kb3ducmV2LnhtbESPQWsCMRSE74X+h/AK3mq2IlK2RpGK&#10;pQqlqD14fGyem+jmZUniuv77plDwOMzMN8x03rtGdBSi9azgZViAIK68tlwr+Nmvnl9BxISssfFM&#10;Cm4UYT57fJhiqf2Vt9TtUi0yhGOJCkxKbSllrAw5jEPfEmfv6IPDlGWopQ54zXDXyFFRTKRDy3nB&#10;YEvvhqrz7uIULE8bu1h/b8YHezmFj69z3xk0Sg2e+sUbiER9uof/259awagYw9+ZfATk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IslSxAAAANwAAAAPAAAAAAAAAAAA&#10;AAAAAKECAABkcnMvZG93bnJldi54bWxQSwUGAAAAAAQABAD5AAAAkgMAAAAA&#10;" strokeweight=".5pt"/>
                <v:line id="Line 424" o:spid="_x0000_s1143" style="position:absolute;visibility:visible;mso-wrap-style:square" from="8321,9143" to="8321,11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MvgcQAAADc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8y+BxAAAANwAAAAPAAAAAAAAAAAA&#10;AAAAAKECAABkcnMvZG93bnJldi54bWxQSwUGAAAAAAQABAD5AAAAkgMAAAAA&#10;" strokeweight="1.5pt"/>
                <v:line id="Line 429" o:spid="_x0000_s1144" style="position:absolute;visibility:visible;mso-wrap-style:square" from="7019,9146" to="7019,11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Gx9sMAAADcAAAADwAAAGRycy9kb3ducmV2LnhtbESPQWvCQBSE70L/w/IK3nRTBSmpq0jB&#10;Kt5MRejtkX0mMdm36e5G4793BcHjMDPfMPNlbxpxIecrywo+xgkI4tzqigsFh9/16BOED8gaG8uk&#10;4EYelou3wRxTba+8p0sWChEh7FNUUIbQplL6vCSDfmxb4uidrDMYonSF1A6vEW4aOUmSmTRYcVwo&#10;saXvkvI664yCY5fx37leuwa7n83mdPyv/XSn1PC9X32BCNSHV/jZ3moFk2QGj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hsfbDAAAA3AAAAA8AAAAAAAAAAAAA&#10;AAAAoQIAAGRycy9kb3ducmV2LnhtbFBLBQYAAAAABAAEAPkAAACRAwAAAAA=&#10;" strokeweight="1.5pt"/>
                <v:line id="Line 427" o:spid="_x0000_s1145" style="position:absolute;visibility:visible;mso-wrap-style:square" from="6053,9974" to="13707,9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0UbcQAAADc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JJ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bRRtxAAAANwAAAAPAAAAAAAAAAAA&#10;AAAAAKECAABkcnMvZG93bnJldi54bWxQSwUGAAAAAAQABAD5AAAAkgMAAAAA&#10;" strokeweight="1.5pt"/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076" w:rsidRDefault="00435851" w:rsidP="00405268">
    <w:pPr>
      <w:tabs>
        <w:tab w:val="left" w:pos="2029"/>
        <w:tab w:val="right" w:pos="21829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215900</wp:posOffset>
              </wp:positionV>
              <wp:extent cx="14636750" cy="10387965"/>
              <wp:effectExtent l="12065" t="15875" r="10160" b="0"/>
              <wp:wrapNone/>
              <wp:docPr id="89" name="Group 19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636750" cy="10387965"/>
                        <a:chOff x="454" y="340"/>
                        <a:chExt cx="23050" cy="16359"/>
                      </a:xfrm>
                    </wpg:grpSpPr>
                    <wpg:grpSp>
                      <wpg:cNvPr id="90" name="Group 1986"/>
                      <wpg:cNvGrpSpPr>
                        <a:grpSpLocks/>
                      </wpg:cNvGrpSpPr>
                      <wpg:grpSpPr bwMode="auto">
                        <a:xfrm>
                          <a:off x="964" y="16256"/>
                          <a:ext cx="21882" cy="443"/>
                          <a:chOff x="760" y="16258"/>
                          <a:chExt cx="21882" cy="443"/>
                        </a:xfrm>
                      </wpg:grpSpPr>
                      <wps:wsp>
                        <wps:cNvPr id="91" name="Text Box 1987"/>
                        <wps:cNvSpPr txBox="1">
                          <a:spLocks noChangeArrowheads="1"/>
                        </wps:cNvSpPr>
                        <wps:spPr bwMode="auto">
                          <a:xfrm>
                            <a:off x="760" y="16338"/>
                            <a:ext cx="18517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2076" w:rsidRPr="001339BF" w:rsidRDefault="00C02076" w:rsidP="002F43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75B6">
                                <w:rPr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1339BF">
                                <w:rPr>
                                  <w:sz w:val="16"/>
                                  <w:szCs w:val="16"/>
                                </w:rPr>
                                <w:instrText xml:space="preserve"> </w:instrText>
                              </w:r>
                              <w:r w:rsidRPr="005B75B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instrText>FILENAME</w:instrText>
                              </w:r>
                              <w:r w:rsidRPr="001339BF">
                                <w:rPr>
                                  <w:sz w:val="16"/>
                                  <w:szCs w:val="16"/>
                                </w:rPr>
                                <w:instrText xml:space="preserve"> \</w:instrText>
                              </w:r>
                              <w:r w:rsidRPr="005B75B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instrText>p</w:instrText>
                              </w:r>
                              <w:r w:rsidRPr="001339BF">
                                <w:rPr>
                                  <w:sz w:val="16"/>
                                  <w:szCs w:val="16"/>
                                </w:rPr>
                                <w:instrText xml:space="preserve"> </w:instrText>
                              </w:r>
                              <w:r w:rsidRPr="005B75B6">
                                <w:rPr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E46A22">
                                <w:rPr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Z</w:t>
                              </w:r>
                              <w:r w:rsidR="00E46A22" w:rsidRPr="00E46A22">
                                <w:rPr>
                                  <w:noProof/>
                                  <w:sz w:val="16"/>
                                  <w:szCs w:val="16"/>
                                </w:rPr>
                                <w:t>:\ПРОЕКТЫ\_2016\01-16-01\РД\РП-РД\4550.70.ВП00.008.0155\СЭО\Документация\Ч\4550.70.ВП00.008.0155.362632.20.006 рев.0\4550.70.ВП00.008.0155.362632.20.006 рев.0 л.1-6.</w:t>
                              </w:r>
                              <w:r w:rsidR="00E46A22">
                                <w:rPr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docx</w:t>
                              </w:r>
                              <w:r w:rsidRPr="005B75B6"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1988"/>
                        <wps:cNvSpPr txBox="1">
                          <a:spLocks noChangeArrowheads="1"/>
                        </wps:cNvSpPr>
                        <wps:spPr bwMode="auto">
                          <a:xfrm>
                            <a:off x="20110" y="16258"/>
                            <a:ext cx="2532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2076" w:rsidRPr="00005A89" w:rsidRDefault="00C02076" w:rsidP="002F43DD">
                              <w:pPr>
                                <w:jc w:val="right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05A89">
                                <w:rPr>
                                  <w:sz w:val="20"/>
                                  <w:lang w:val="en-US"/>
                                </w:rPr>
                                <w:t>Формат</w:t>
                              </w:r>
                              <w:proofErr w:type="spellEnd"/>
                              <w:r w:rsidRPr="00005A89">
                                <w:rPr>
                                  <w:sz w:val="20"/>
                                  <w:lang w:val="en-US"/>
                                </w:rPr>
                                <w:t xml:space="preserve"> А3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93" name="Rectangle 1989"/>
                      <wps:cNvSpPr>
                        <a:spLocks noChangeArrowheads="1"/>
                      </wps:cNvSpPr>
                      <wps:spPr bwMode="auto">
                        <a:xfrm>
                          <a:off x="1134" y="340"/>
                          <a:ext cx="22365" cy="1598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94" name="Group 1990"/>
                      <wpg:cNvGrpSpPr>
                        <a:grpSpLocks/>
                      </wpg:cNvGrpSpPr>
                      <wpg:grpSpPr bwMode="auto">
                        <a:xfrm>
                          <a:off x="13013" y="15502"/>
                          <a:ext cx="10491" cy="829"/>
                          <a:chOff x="6042" y="10382"/>
                          <a:chExt cx="10491" cy="829"/>
                        </a:xfrm>
                      </wpg:grpSpPr>
                      <wps:wsp>
                        <wps:cNvPr id="95" name="tbxIzme"/>
                        <wps:cNvSpPr txBox="1">
                          <a:spLocks noChangeArrowheads="1"/>
                        </wps:cNvSpPr>
                        <wps:spPr bwMode="auto">
                          <a:xfrm>
                            <a:off x="6043" y="10658"/>
                            <a:ext cx="39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2F0258" w:rsidRDefault="00C02076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96" name="Text Box 2171"/>
                        <wps:cNvSpPr txBox="1">
                          <a:spLocks noChangeArrowheads="1"/>
                        </wps:cNvSpPr>
                        <wps:spPr bwMode="auto">
                          <a:xfrm>
                            <a:off x="6043" y="10934"/>
                            <a:ext cx="39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9234DB" w:rsidRDefault="00C02076" w:rsidP="002F43D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97" name="tbxIzmk"/>
                        <wps:cNvSpPr txBox="1">
                          <a:spLocks noChangeArrowheads="1"/>
                        </wps:cNvSpPr>
                        <wps:spPr bwMode="auto">
                          <a:xfrm>
                            <a:off x="6441" y="10658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2F0258" w:rsidRDefault="00C02076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98" name="Text Box 2173"/>
                        <wps:cNvSpPr txBox="1">
                          <a:spLocks noChangeArrowheads="1"/>
                        </wps:cNvSpPr>
                        <wps:spPr bwMode="auto">
                          <a:xfrm>
                            <a:off x="6441" y="10934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E46299" w:rsidRDefault="00C02076" w:rsidP="002F43DD">
                              <w:pPr>
                                <w:ind w:left="-113" w:right="-11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6299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99" name="tbxNdoc"/>
                        <wps:cNvSpPr txBox="1">
                          <a:spLocks noChangeArrowheads="1"/>
                        </wps:cNvSpPr>
                        <wps:spPr bwMode="auto">
                          <a:xfrm>
                            <a:off x="7008" y="10658"/>
                            <a:ext cx="1304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2F0258" w:rsidRDefault="00C02076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00" name="Text Box 2175"/>
                        <wps:cNvSpPr txBox="1">
                          <a:spLocks noChangeArrowheads="1"/>
                        </wps:cNvSpPr>
                        <wps:spPr bwMode="auto">
                          <a:xfrm>
                            <a:off x="7008" y="10934"/>
                            <a:ext cx="1304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D12038" w:rsidRDefault="00C02076" w:rsidP="002F43D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№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док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ум</w:t>
                              </w:r>
                              <w:r w:rsidRPr="00D12038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01" name="Text Box 2176"/>
                        <wps:cNvSpPr txBox="1">
                          <a:spLocks noChangeArrowheads="1"/>
                        </wps:cNvSpPr>
                        <wps:spPr bwMode="auto">
                          <a:xfrm>
                            <a:off x="8311" y="10658"/>
                            <a:ext cx="850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2F0258" w:rsidRDefault="00C02076" w:rsidP="002F43DD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02" name="Text Box 2177"/>
                        <wps:cNvSpPr txBox="1">
                          <a:spLocks noChangeArrowheads="1"/>
                        </wps:cNvSpPr>
                        <wps:spPr bwMode="auto">
                          <a:xfrm>
                            <a:off x="8311" y="10934"/>
                            <a:ext cx="850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9234DB" w:rsidRDefault="00C02076" w:rsidP="002F43D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03" name="tbxIzmd"/>
                        <wps:cNvSpPr txBox="1">
                          <a:spLocks noChangeArrowheads="1"/>
                        </wps:cNvSpPr>
                        <wps:spPr bwMode="auto">
                          <a:xfrm>
                            <a:off x="9162" y="10658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2F0258" w:rsidRDefault="00C02076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04" name="Text Box 2179"/>
                        <wps:cNvSpPr txBox="1">
                          <a:spLocks noChangeArrowheads="1"/>
                        </wps:cNvSpPr>
                        <wps:spPr bwMode="auto">
                          <a:xfrm>
                            <a:off x="9162" y="10934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9234DB" w:rsidRDefault="00C02076" w:rsidP="002F43D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05" name="tbxOboz"/>
                        <wps:cNvSpPr txBox="1">
                          <a:spLocks noChangeArrowheads="1"/>
                        </wps:cNvSpPr>
                        <wps:spPr bwMode="auto">
                          <a:xfrm>
                            <a:off x="10069" y="10602"/>
                            <a:ext cx="5698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2076" w:rsidRPr="00DB1F85" w:rsidRDefault="00C02076" w:rsidP="002F43DD">
                              <w:pPr>
                                <w:spacing w:line="240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DB1F85">
                                <w:rPr>
                                  <w:sz w:val="36"/>
                                  <w:szCs w:val="36"/>
                                </w:rPr>
                                <w:fldChar w:fldCharType="begin"/>
                              </w:r>
                              <w:r w:rsidRPr="00DB1F85">
                                <w:rPr>
                                  <w:sz w:val="36"/>
                                  <w:szCs w:val="36"/>
                                </w:rPr>
                                <w:instrText xml:space="preserve"> REF  шифр_тома  \* MERGEFORMAT </w:instrText>
                              </w:r>
                              <w:r w:rsidRPr="00DB1F85">
                                <w:rPr>
                                  <w:sz w:val="36"/>
                                  <w:szCs w:val="36"/>
                                </w:rPr>
                                <w:fldChar w:fldCharType="separate"/>
                              </w:r>
                              <w:r w:rsidR="00E46A22" w:rsidRPr="00E46A22">
                                <w:rPr>
                                  <w:bCs/>
                                  <w:sz w:val="36"/>
                                  <w:szCs w:val="36"/>
                                </w:rPr>
                                <w:t>01.16.01.08.155.362632</w:t>
                              </w:r>
                              <w:r w:rsidR="00E46A22" w:rsidRPr="00E46A22">
                                <w:rPr>
                                  <w:sz w:val="36"/>
                                  <w:szCs w:val="36"/>
                                </w:rPr>
                                <w:t xml:space="preserve">.20.006 </w:t>
                              </w:r>
                              <w:r w:rsidRPr="00DB1F85">
                                <w:rPr>
                                  <w:sz w:val="36"/>
                                  <w:szCs w:val="36"/>
                                </w:rPr>
                                <w:fldChar w:fldCharType="end"/>
                              </w:r>
                            </w:p>
                            <w:p w:rsidR="00C02076" w:rsidRPr="00411C8B" w:rsidRDefault="00C02076" w:rsidP="002F43DD">
                              <w:pPr>
                                <w:pStyle w:val="6"/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06" name="Text Box 2181"/>
                        <wps:cNvSpPr txBox="1">
                          <a:spLocks noChangeArrowheads="1"/>
                        </wps:cNvSpPr>
                        <wps:spPr bwMode="auto">
                          <a:xfrm>
                            <a:off x="15966" y="10382"/>
                            <a:ext cx="567" cy="38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335FF2" w:rsidRDefault="00C02076" w:rsidP="002F43DD">
                              <w:r w:rsidRPr="00335FF2">
                                <w:t>Лист</w:t>
                              </w:r>
                            </w:p>
                            <w:p w:rsidR="00C02076" w:rsidRPr="00D74237" w:rsidRDefault="00C02076" w:rsidP="002F43DD"/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107" name="tbxPage"/>
                        <wps:cNvSpPr txBox="1">
                          <a:spLocks noChangeArrowheads="1"/>
                        </wps:cNvSpPr>
                        <wps:spPr bwMode="auto">
                          <a:xfrm>
                            <a:off x="15966" y="10768"/>
                            <a:ext cx="567" cy="4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BB7C18" w:rsidRDefault="00C02076" w:rsidP="002F43D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C60012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Line 2189"/>
                        <wps:cNvCnPr>
                          <a:cxnSpLocks noChangeShapeType="1"/>
                        </wps:cNvCnPr>
                        <wps:spPr bwMode="auto">
                          <a:xfrm>
                            <a:off x="6043" y="11211"/>
                            <a:ext cx="99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2190"/>
                        <wps:cNvCnPr>
                          <a:cxnSpLocks noChangeShapeType="1"/>
                        </wps:cNvCnPr>
                        <wps:spPr bwMode="auto">
                          <a:xfrm>
                            <a:off x="6441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2191"/>
                        <wps:cNvCnPr>
                          <a:cxnSpLocks noChangeShapeType="1"/>
                        </wps:cNvCnPr>
                        <wps:spPr bwMode="auto">
                          <a:xfrm>
                            <a:off x="7008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2192"/>
                        <wps:cNvCnPr>
                          <a:cxnSpLocks noChangeShapeType="1"/>
                        </wps:cNvCnPr>
                        <wps:spPr bwMode="auto">
                          <a:xfrm>
                            <a:off x="8311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2193"/>
                        <wps:cNvCnPr>
                          <a:cxnSpLocks noChangeShapeType="1"/>
                        </wps:cNvCnPr>
                        <wps:spPr bwMode="auto">
                          <a:xfrm>
                            <a:off x="9162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2194"/>
                        <wps:cNvCnPr>
                          <a:cxnSpLocks noChangeShapeType="1"/>
                        </wps:cNvCnPr>
                        <wps:spPr bwMode="auto">
                          <a:xfrm>
                            <a:off x="9729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2195"/>
                        <wps:cNvCnPr>
                          <a:cxnSpLocks noChangeShapeType="1"/>
                        </wps:cNvCnPr>
                        <wps:spPr bwMode="auto">
                          <a:xfrm>
                            <a:off x="6043" y="10382"/>
                            <a:ext cx="99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2196"/>
                        <wps:cNvCnPr>
                          <a:cxnSpLocks noChangeShapeType="1"/>
                        </wps:cNvCnPr>
                        <wps:spPr bwMode="auto">
                          <a:xfrm>
                            <a:off x="6043" y="10934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2191"/>
                        <wps:cNvCnPr>
                          <a:cxnSpLocks noChangeShapeType="1"/>
                        </wps:cNvCnPr>
                        <wps:spPr bwMode="auto">
                          <a:xfrm>
                            <a:off x="6042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tbxIzme"/>
                        <wps:cNvSpPr txBox="1">
                          <a:spLocks noChangeArrowheads="1"/>
                        </wps:cNvSpPr>
                        <wps:spPr bwMode="auto">
                          <a:xfrm>
                            <a:off x="6043" y="10382"/>
                            <a:ext cx="39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2F0258" w:rsidRDefault="00C02076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18" name="tbxIzmk"/>
                        <wps:cNvSpPr txBox="1">
                          <a:spLocks noChangeArrowheads="1"/>
                        </wps:cNvSpPr>
                        <wps:spPr bwMode="auto">
                          <a:xfrm>
                            <a:off x="6441" y="10382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2F0258" w:rsidRDefault="00C02076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19" name="tbxIzmk"/>
                        <wps:cNvSpPr txBox="1">
                          <a:spLocks noChangeArrowheads="1"/>
                        </wps:cNvSpPr>
                        <wps:spPr bwMode="auto">
                          <a:xfrm>
                            <a:off x="7008" y="10382"/>
                            <a:ext cx="1304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2F0258" w:rsidRDefault="00C02076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20" name="Text Box 2176"/>
                        <wps:cNvSpPr txBox="1">
                          <a:spLocks noChangeArrowheads="1"/>
                        </wps:cNvSpPr>
                        <wps:spPr bwMode="auto">
                          <a:xfrm>
                            <a:off x="8312" y="10382"/>
                            <a:ext cx="850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2F0258" w:rsidRDefault="00C02076" w:rsidP="002F43DD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21" name="tbxIzmd"/>
                        <wps:cNvSpPr txBox="1">
                          <a:spLocks noChangeArrowheads="1"/>
                        </wps:cNvSpPr>
                        <wps:spPr bwMode="auto">
                          <a:xfrm>
                            <a:off x="9161" y="10382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2F0258" w:rsidRDefault="00C02076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</wpg:grpSp>
                    <wpg:grpSp>
                      <wpg:cNvPr id="122" name="Group 1180"/>
                      <wpg:cNvGrpSpPr>
                        <a:grpSpLocks/>
                      </wpg:cNvGrpSpPr>
                      <wpg:grpSpPr bwMode="auto">
                        <a:xfrm>
                          <a:off x="454" y="8108"/>
                          <a:ext cx="683" cy="8222"/>
                          <a:chOff x="1699" y="1144"/>
                          <a:chExt cx="683" cy="8222"/>
                        </a:xfrm>
                      </wpg:grpSpPr>
                      <wps:wsp>
                        <wps:cNvPr id="123" name="tbxInpo"/>
                        <wps:cNvSpPr txBox="1">
                          <a:spLocks noChangeArrowheads="1"/>
                        </wps:cNvSpPr>
                        <wps:spPr bwMode="auto">
                          <a:xfrm>
                            <a:off x="1985" y="7949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2076" w:rsidRPr="00C144F4" w:rsidRDefault="00C02076" w:rsidP="002F43D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124" name="Text Box 4516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794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DE238E" w:rsidRDefault="00C02076" w:rsidP="002F43DD">
                              <w:pPr>
                                <w:ind w:left="-57" w:right="-57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bxInpd"/>
                        <wps:cNvSpPr txBox="1">
                          <a:spLocks noChangeArrowheads="1"/>
                        </wps:cNvSpPr>
                        <wps:spPr bwMode="auto">
                          <a:xfrm>
                            <a:off x="1985" y="5965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2076" w:rsidRPr="009D74F2" w:rsidRDefault="00C02076" w:rsidP="002F43DD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126" name="Text Box 4518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5965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2076" w:rsidRPr="00C94162" w:rsidRDefault="00C02076" w:rsidP="002F43D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94162">
                                <w:rPr>
                                  <w:sz w:val="22"/>
                                  <w:szCs w:val="22"/>
                                </w:rPr>
                                <w:t>Подп. и дата</w:t>
                              </w:r>
                            </w:p>
                            <w:p w:rsidR="00C02076" w:rsidRPr="00C144F4" w:rsidRDefault="00C02076" w:rsidP="002F43DD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bxInvz"/>
                        <wps:cNvSpPr txBox="1">
                          <a:spLocks noChangeArrowheads="1"/>
                        </wps:cNvSpPr>
                        <wps:spPr bwMode="auto">
                          <a:xfrm>
                            <a:off x="1985" y="4547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2076" w:rsidRPr="00FE2B1B" w:rsidRDefault="00C02076" w:rsidP="002F43D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128" name="Text Box 4520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4547"/>
                            <a:ext cx="283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2076" w:rsidRPr="00DE238E" w:rsidRDefault="00C02076" w:rsidP="002F43D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Взам. инв. №</w:t>
                              </w:r>
                            </w:p>
                            <w:p w:rsidR="00C02076" w:rsidRPr="00C94162" w:rsidRDefault="00C02076" w:rsidP="002F43DD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Text Box 4518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1144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2076" w:rsidRPr="00C94162" w:rsidRDefault="00C02076" w:rsidP="002F43D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94162">
                                <w:rPr>
                                  <w:sz w:val="22"/>
                                  <w:szCs w:val="22"/>
                                </w:rPr>
                                <w:t>Подп. и дата</w:t>
                              </w:r>
                            </w:p>
                            <w:p w:rsidR="00C02076" w:rsidRPr="00C144F4" w:rsidRDefault="00C02076" w:rsidP="002F43DD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tbxInpo"/>
                        <wps:cNvSpPr txBox="1">
                          <a:spLocks noChangeArrowheads="1"/>
                        </wps:cNvSpPr>
                        <wps:spPr bwMode="auto">
                          <a:xfrm>
                            <a:off x="1983" y="3130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2076" w:rsidRPr="00C144F4" w:rsidRDefault="00C02076" w:rsidP="002F43D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131" name="Text Box 4516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3130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DE238E" w:rsidRDefault="00C02076" w:rsidP="002F43DD">
                              <w:pPr>
                                <w:ind w:left="-57" w:right="-57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 xml:space="preserve">Инв.№ </w:t>
                              </w:r>
                              <w:proofErr w:type="spellStart"/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tbxInpd"/>
                        <wps:cNvSpPr txBox="1">
                          <a:spLocks noChangeArrowheads="1"/>
                        </wps:cNvSpPr>
                        <wps:spPr bwMode="auto">
                          <a:xfrm>
                            <a:off x="1982" y="1144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2076" w:rsidRPr="009D74F2" w:rsidRDefault="00C02076" w:rsidP="002F43DD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985" o:spid="_x0000_s1146" style="position:absolute;left:0;text-align:left;margin-left:22.7pt;margin-top:17pt;width:1152.5pt;height:817.95pt;z-index:-251658752;mso-position-horizontal-relative:page;mso-position-vertical-relative:page" coordorigin="454,340" coordsize="23050,16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">
              <v:group id="Group 1986" o:spid="_x0000_s1147" style="position:absolute;left:964;top:16256;width:21882;height:443" coordorigin="760,16258" coordsize="21882,4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87" o:spid="_x0000_s1148" type="#_x0000_t202" style="position:absolute;left:760;top:16338;width:1851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 filled="f" stroked="f">
                  <v:textbox>
                    <w:txbxContent>
                      <w:p w:rsidR="00C02076" w:rsidRPr="001339BF" w:rsidRDefault="00C02076" w:rsidP="002F43DD">
                        <w:pPr>
                          <w:rPr>
                            <w:sz w:val="16"/>
                            <w:szCs w:val="16"/>
                          </w:rPr>
                        </w:pPr>
                        <w:r w:rsidRPr="005B75B6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Pr="001339BF">
                          <w:rPr>
                            <w:sz w:val="16"/>
                            <w:szCs w:val="16"/>
                          </w:rPr>
                          <w:instrText xml:space="preserve"> </w:instrText>
                        </w:r>
                        <w:r w:rsidRPr="005B75B6">
                          <w:rPr>
                            <w:sz w:val="16"/>
                            <w:szCs w:val="16"/>
                            <w:lang w:val="en-US"/>
                          </w:rPr>
                          <w:instrText>FILENAME</w:instrText>
                        </w:r>
                        <w:r w:rsidRPr="001339BF">
                          <w:rPr>
                            <w:sz w:val="16"/>
                            <w:szCs w:val="16"/>
                          </w:rPr>
                          <w:instrText xml:space="preserve"> \</w:instrText>
                        </w:r>
                        <w:r w:rsidRPr="005B75B6">
                          <w:rPr>
                            <w:sz w:val="16"/>
                            <w:szCs w:val="16"/>
                            <w:lang w:val="en-US"/>
                          </w:rPr>
                          <w:instrText>p</w:instrText>
                        </w:r>
                        <w:r w:rsidRPr="001339BF">
                          <w:rPr>
                            <w:sz w:val="16"/>
                            <w:szCs w:val="16"/>
                          </w:rPr>
                          <w:instrText xml:space="preserve"> </w:instrText>
                        </w:r>
                        <w:r w:rsidRPr="005B75B6"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 w:rsidR="00E46A22">
                          <w:rPr>
                            <w:noProof/>
                            <w:sz w:val="16"/>
                            <w:szCs w:val="16"/>
                            <w:lang w:val="en-US"/>
                          </w:rPr>
                          <w:t>Z</w:t>
                        </w:r>
                        <w:r w:rsidR="00E46A22" w:rsidRPr="00E46A22">
                          <w:rPr>
                            <w:noProof/>
                            <w:sz w:val="16"/>
                            <w:szCs w:val="16"/>
                          </w:rPr>
                          <w:t>:\ПРОЕКТЫ\_2016\01-16-01\РД\РП-РД\4550.70.ВП00.008.0155\СЭО\Документация\Ч\4550.70.ВП00.008.0155.362632.20.006 рев.0\4550.70.ВП00.008.0155.362632.20.006 рев.0 л.1-6.</w:t>
                        </w:r>
                        <w:r w:rsidR="00E46A22">
                          <w:rPr>
                            <w:noProof/>
                            <w:sz w:val="16"/>
                            <w:szCs w:val="16"/>
                            <w:lang w:val="en-US"/>
                          </w:rPr>
                          <w:t>docx</w:t>
                        </w:r>
                        <w:r w:rsidRPr="005B75B6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988" o:spid="_x0000_s1149" type="#_x0000_t202" style="position:absolute;left:20110;top:16258;width:2532;height: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<v:textbox>
                    <w:txbxContent>
                      <w:p w:rsidR="00C02076" w:rsidRPr="00005A89" w:rsidRDefault="00C02076" w:rsidP="002F43DD">
                        <w:pPr>
                          <w:jc w:val="right"/>
                          <w:rPr>
                            <w:sz w:val="20"/>
                          </w:rPr>
                        </w:pPr>
                        <w:proofErr w:type="spellStart"/>
                        <w:r w:rsidRPr="00005A89">
                          <w:rPr>
                            <w:sz w:val="20"/>
                            <w:lang w:val="en-US"/>
                          </w:rPr>
                          <w:t>Формат</w:t>
                        </w:r>
                        <w:proofErr w:type="spellEnd"/>
                        <w:r w:rsidRPr="00005A89">
                          <w:rPr>
                            <w:sz w:val="20"/>
                            <w:lang w:val="en-US"/>
                          </w:rPr>
                          <w:t xml:space="preserve"> А3</w:t>
                        </w:r>
                      </w:p>
                    </w:txbxContent>
                  </v:textbox>
                </v:shape>
              </v:group>
              <v:rect id="Rectangle 1989" o:spid="_x0000_s1150" style="position:absolute;left:1134;top:340;width:22365;height:15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dl4sIA&#10;AADbAAAADwAAAGRycy9kb3ducmV2LnhtbESPQWvCQBSE7wX/w/KE3urGCjZGVwmCkB61gh6f2WcS&#10;zL4N2a3Z/vuuIHgcZuYbZrUJphV36l1jWcF0koAgLq1uuFJw/Nl9pCCcR9bYWiYFf+Rgsx69rTDT&#10;duA93Q++EhHCLkMFtfddJqUrazLoJrYjjt7V9gZ9lH0ldY9DhJtWfibJXBpsOC7U2NG2pvJ2+DUK&#10;0vmiTLvL6Tucimlemfwchq9CqfdxyJcgPAX/Cj/bhVawmMHjS/w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12XiwgAAANsAAAAPAAAAAAAAAAAAAAAAAJgCAABkcnMvZG93&#10;bnJldi54bWxQSwUGAAAAAAQABAD1AAAAhwMAAAAA&#10;" strokeweight="1.5pt">
                <v:fill opacity="0"/>
              </v:rect>
              <v:group id="Group 1990" o:spid="_x0000_s1151" style="position:absolute;left:13013;top:15502;width:10491;height:829" coordorigin="6042,10382" coordsize="10491,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<v:shape id="tbxIzme" o:spid="_x0000_s1152" type="#_x0000_t202" style="position:absolute;left:6043;top:10658;width:39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MUFcIA&#10;AADbAAAADwAAAGRycy9kb3ducmV2LnhtbESPQWsCMRSE7wX/Q3iCt5pVW9HVKKIUeq168fbcPDer&#10;m5d1EzX++6ZQ8DjMzDfMfBltLe7U+sqxgkE/A0FcOF1xqWC/+3qfgPABWWPtmBQ8ycNy0XmbY67d&#10;g3/ovg2lSBD2OSowITS5lL4wZNH3XUOcvJNrLYYk21LqFh8Jbms5zLKxtFhxWjDY0NpQcdnerIJ4&#10;fm4Go9OBwq35uBjcXY/xcFWq142rGYhAMbzC/+1vrWD6CX9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8xQVwgAAANsAAAAPAAAAAAAAAAAAAAAAAJgCAABkcnMvZG93&#10;bnJldi54bWxQSwUGAAAAAAQABAD1AAAAhwMAAAAA&#10;" filled="f" strokeweight=".5pt">
                  <v:textbox inset="0,.5mm,0,0">
                    <w:txbxContent>
                      <w:p w:rsidR="00C02076" w:rsidRPr="002F0258" w:rsidRDefault="00C02076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1" o:spid="_x0000_s1153" type="#_x0000_t202" style="position:absolute;left:6043;top:10934;width:39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KYsEA&#10;AADbAAAADwAAAGRycy9kb3ducmV2LnhtbESPQWsCMRSE7wX/Q3iCt5q1iuhqlNIieK168fbcPDer&#10;m5d1EzX++0YQPA4z8w0zX0Zbixu1vnKsYNDPQBAXTldcKthtV58TED4ga6wdk4IHeVguOh9zzLW7&#10;8x/dNqEUCcI+RwUmhCaX0heGLPq+a4iTd3StxZBkW0rd4j3BbS2/smwsLVacFgw29GOoOG+uVkE8&#10;PX4Hw+OewrUZnQ1uL4e4vyjV68bvGYhAMbzDr/ZaK5iO4fkl/Q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himLBAAAA2wAAAA8AAAAAAAAAAAAAAAAAmAIAAGRycy9kb3du&#10;cmV2LnhtbFBLBQYAAAAABAAEAPUAAACGAwAAAAA=&#10;" filled="f" strokeweight=".5pt">
                  <v:textbox inset="0,.5mm,0,0">
                    <w:txbxContent>
                      <w:p w:rsidR="00C02076" w:rsidRPr="009234DB" w:rsidRDefault="00C02076" w:rsidP="002F43D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34DB"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shape>
                <v:shape id="tbxIzmk" o:spid="_x0000_s1154" type="#_x0000_t202" style="position:absolute;left:6441;top:10658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0v+cIA&#10;AADbAAAADwAAAGRycy9kb3ducmV2LnhtbESPQWsCMRSE7wX/Q3iCt5pVS9XVKKIUeq168fbcPDer&#10;m5d1EzX++6ZQ8DjMzDfMfBltLe7U+sqxgkE/A0FcOF1xqWC/+3qfgPABWWPtmBQ8ycNy0XmbY67d&#10;g3/ovg2lSBD2OSowITS5lL4wZNH3XUOcvJNrLYYk21LqFh8Jbms5zLJPabHitGCwobWh4rK9WQXx&#10;/NwMRqcDhVvzcTG4ux7j4apUrxtXMxCBYniF/9vfWsF0DH9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bS/5wgAAANsAAAAPAAAAAAAAAAAAAAAAAJgCAABkcnMvZG93&#10;bnJldi54bWxQSwUGAAAAAAQABAD1AAAAhwMAAAAA&#10;" filled="f" strokeweight=".5pt">
                  <v:textbox inset="0,.5mm,0,0">
                    <w:txbxContent>
                      <w:p w:rsidR="00C02076" w:rsidRPr="002F0258" w:rsidRDefault="00C02076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3" o:spid="_x0000_s1155" type="#_x0000_t202" style="position:absolute;left:6441;top:10934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K7i78A&#10;AADbAAAADwAAAGRycy9kb3ducmV2LnhtbERPyW7CMBC9I/UfrKnUGzgsQjRgUFWE1CvLJbdpPMSB&#10;eBxiA+bv8QGJ49PbF6toG3GjzteOFQwHGQji0umaKwWH/aY/A+EDssbGMSl4kIfV8qO3wFy7O2/p&#10;tguVSCHsc1RgQmhzKX1pyKIfuJY4cUfXWQwJdpXUHd5TuG3kKMum0mLNqcFgS7+GyvPuahXE02M9&#10;HB8LCtd2cja4v/zH4qLU12f8mYMIFMNb/HL/aQXfaWz6kn6AX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8ruLvwAAANsAAAAPAAAAAAAAAAAAAAAAAJgCAABkcnMvZG93bnJl&#10;di54bWxQSwUGAAAAAAQABAD1AAAAhAMAAAAA&#10;" filled="f" strokeweight=".5pt">
                  <v:textbox inset="0,.5mm,0,0">
                    <w:txbxContent>
                      <w:p w:rsidR="00C02076" w:rsidRPr="00E46299" w:rsidRDefault="00C02076" w:rsidP="002F43DD">
                        <w:pPr>
                          <w:ind w:left="-113" w:right="-113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46299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bxNdoc" o:spid="_x0000_s1156" type="#_x0000_t202" style="position:absolute;left:7008;top:10658;width:130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4eEMEA&#10;AADbAAAADwAAAGRycy9kb3ducmV2LnhtbESPQWsCMRSE74L/ITzBm2atpdTVKFIRvFZ78fbcPDer&#10;m5d1EzX+eyMIPQ4z8w0zW0Rbixu1vnKsYDTMQBAXTldcKvjbrQffIHxA1lg7JgUP8rCYdzszzLW7&#10;8y/dtqEUCcI+RwUmhCaX0heGLPqha4iTd3StxZBkW0rd4j3BbS0/suxLWqw4LRhs6MdQcd5erYJ4&#10;eqxG4+OewrX5PBvcXQ5xf1Gq34vLKYhAMfyH3+2NVjCZwOtL+gF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+HhDBAAAA2wAAAA8AAAAAAAAAAAAAAAAAmAIAAGRycy9kb3du&#10;cmV2LnhtbFBLBQYAAAAABAAEAPUAAACGAwAAAAA=&#10;" filled="f" strokeweight=".5pt">
                  <v:textbox inset="0,.5mm,0,0">
                    <w:txbxContent>
                      <w:p w:rsidR="00C02076" w:rsidRPr="002F0258" w:rsidRDefault="00C02076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5" o:spid="_x0000_s1157" type="#_x0000_t202" style="position:absolute;left:7008;top:10934;width:130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ZUYMMA&#10;AADcAAAADwAAAGRycy9kb3ducmV2LnhtbESPQW/CMAyF70j7D5En7QYp24RQR4rQpkm7Drhw8xrT&#10;lDZOaQKEfz8fJu1m6z2/93m1zr5XVxpjG9jAfFaAIq6DbbkxsN99TpegYkK22AcmA3eKsK4eJiss&#10;bbjxN123qVESwrFEAy6lodQ61o48xlkYiEU7htFjknVstB3xJuG+189FsdAeW5YGhwO9O6q77cUb&#10;yKf7x/zleKB0GV47h7vzTz6cjXl6zJs3UIly+jf/XX9ZwS8EX56RCXT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FZUYMMAAADcAAAADwAAAAAAAAAAAAAAAACYAgAAZHJzL2Rv&#10;d25yZXYueG1sUEsFBgAAAAAEAAQA9QAAAIgDAAAAAA==&#10;" filled="f" strokeweight=".5pt">
                  <v:textbox inset="0,.5mm,0,0">
                    <w:txbxContent>
                      <w:p w:rsidR="00C02076" w:rsidRPr="00D12038" w:rsidRDefault="00C02076" w:rsidP="002F43D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34DB">
                          <w:rPr>
                            <w:sz w:val="18"/>
                            <w:szCs w:val="18"/>
                          </w:rPr>
                          <w:t>№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9234DB">
                          <w:rPr>
                            <w:sz w:val="18"/>
                            <w:szCs w:val="18"/>
                          </w:rPr>
                          <w:t>док</w:t>
                        </w:r>
                        <w:r>
                          <w:rPr>
                            <w:sz w:val="18"/>
                            <w:szCs w:val="18"/>
                          </w:rPr>
                          <w:t>ум</w:t>
                        </w:r>
                        <w:r w:rsidRPr="00D12038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2176" o:spid="_x0000_s1158" type="#_x0000_t202" style="position:absolute;left:8311;top:10658;width:85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rx+8EA&#10;AADcAAAADwAAAGRycy9kb3ducmV2LnhtbERPTWvCQBC9C/0PyxS86Sa1FEldQ2kRvFZ78TZmx2xq&#10;djbJrmbz77uFQm/zeJ+zKaNtxZ0G3zhWkC8zEMSV0w3XCr6Ou8UahA/IGlvHpGAiD+X2YbbBQruR&#10;P+l+CLVIIewLVGBC6AopfWXIol+6jjhxFzdYDAkOtdQDjinctvIpy16kxYZTg8GO3g1V18PNKojf&#10;00e+upwo3Lrnq8Fjf46nXqn5Y3x7BREohn/xn3uv0/wsh99n0gV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a8fvBAAAA3AAAAA8AAAAAAAAAAAAAAAAAmAIAAGRycy9kb3du&#10;cmV2LnhtbFBLBQYAAAAABAAEAPUAAACGAwAAAAA=&#10;" filled="f" strokeweight=".5pt">
                  <v:textbox inset="0,.5mm,0,0">
                    <w:txbxContent>
                      <w:p w:rsidR="00C02076" w:rsidRPr="002F0258" w:rsidRDefault="00C02076" w:rsidP="002F43DD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7" o:spid="_x0000_s1159" type="#_x0000_t202" style="position:absolute;left:8311;top:10934;width:85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hvjMEA&#10;AADcAAAADwAAAGRycy9kb3ducmV2LnhtbERPTWvCQBC9F/wPywi9NRttKZK6irQUejX24m2anWSj&#10;2dmYXXXz792C4G0e73OW62g7caHBt44VzLIcBHHldMuNgt/d98sChA/IGjvHpGAkD+vV5GmJhXZX&#10;3tKlDI1IIewLVGBC6AspfWXIos9cT5y42g0WQ4JDI/WA1xRuOznP83dpseXUYLCnT0PVsTxbBfEw&#10;fs1e6z2Fc/92NLg7/cX9Sannadx8gAgUw0N8d//oND+fw/8z6QK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Ib4zBAAAA3AAAAA8AAAAAAAAAAAAAAAAAmAIAAGRycy9kb3du&#10;cmV2LnhtbFBLBQYAAAAABAAEAPUAAACGAwAAAAA=&#10;" filled="f" strokeweight=".5pt">
                  <v:textbox inset="0,.5mm,0,0">
                    <w:txbxContent>
                      <w:p w:rsidR="00C02076" w:rsidRPr="009234DB" w:rsidRDefault="00C02076" w:rsidP="002F43D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34DB">
                          <w:rPr>
                            <w:sz w:val="18"/>
                            <w:szCs w:val="18"/>
                          </w:rPr>
                          <w:t>Подп.</w:t>
                        </w:r>
                      </w:p>
                    </w:txbxContent>
                  </v:textbox>
                </v:shape>
                <v:shape id="tbxIzmd" o:spid="_x0000_s1160" type="#_x0000_t202" style="position:absolute;left:9162;top:10658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TKF8AA&#10;AADcAAAADwAAAGRycy9kb3ducmV2LnhtbERPS4vCMBC+C/sfwix409RVRKpRll0WvPq49DY2Y9O1&#10;mdQmavz3RhC8zcf3nMUq2kZcqfO1YwWjYQaCuHS65krBfvc3mIHwAVlj45gU3MnDavnRW2Cu3Y03&#10;dN2GSqQQ9jkqMCG0uZS+NGTRD11LnLij6yyGBLtK6g5vKdw28ivLptJizanBYEs/hsrT9mIVxP/7&#10;72h8LChc2snJ4O58iMVZqf5n/J6DCBTDW/xyr3Wan43h+Uy6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ITKF8AAAADcAAAADwAAAAAAAAAAAAAAAACYAgAAZHJzL2Rvd25y&#10;ZXYueG1sUEsFBgAAAAAEAAQA9QAAAIUDAAAAAA==&#10;" filled="f" strokeweight=".5pt">
                  <v:textbox inset="0,.5mm,0,0">
                    <w:txbxContent>
                      <w:p w:rsidR="00C02076" w:rsidRPr="002F0258" w:rsidRDefault="00C02076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9" o:spid="_x0000_s1161" type="#_x0000_t202" style="position:absolute;left:9162;top:10934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1SY78A&#10;AADcAAAADwAAAGRycy9kb3ducmV2LnhtbERPTYvCMBC9C/6HMII3TV1lkWoUURa8qnvxNjZjU20m&#10;tYka//1mQfA2j/c582W0tXhQ6yvHCkbDDARx4XTFpYLfw89gCsIHZI21Y1LwIg/LRbczx1y7J+/o&#10;sQ+lSCHsc1RgQmhyKX1hyKIfuoY4cWfXWgwJtqXULT5TuK3lV5Z9S4sVpwaDDa0NFdf93SqIl9dm&#10;ND4fKdybydXg4XaKx5tS/V5czUAEiuEjfru3Os3PJvD/TLpAL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bVJjvwAAANwAAAAPAAAAAAAAAAAAAAAAAJgCAABkcnMvZG93bnJl&#10;di54bWxQSwUGAAAAAAQABAD1AAAAhAMAAAAA&#10;" filled="f" strokeweight=".5pt">
                  <v:textbox inset="0,.5mm,0,0">
                    <w:txbxContent>
                      <w:p w:rsidR="00C02076" w:rsidRPr="009234DB" w:rsidRDefault="00C02076" w:rsidP="002F43D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34DB"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bxOboz" o:spid="_x0000_s1162" type="#_x0000_t202" style="position:absolute;left:10069;top:10602;width:5698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Ki8EA&#10;AADcAAAADwAAAGRycy9kb3ducmV2LnhtbERPzWoCMRC+F3yHMIK3blZBKVujtIWKBz348wDDZrrZ&#10;djNZkuju+vRGEHqbj+93luveNuJKPtSOFUyzHARx6XTNlYLz6fv1DUSIyBobx6RgoADr1ehliYV2&#10;HR/oeoyVSCEcClRgYmwLKUNpyGLIXEucuB/nLcYEfSW1xy6F20bO8nwhLdacGgy29GWo/DterAJ7&#10;m978DtH+boYZdu1gNvvdp1KTcf/xDiJSH//FT/dWp/n5HB7PpAv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gCovBAAAA3AAAAA8AAAAAAAAAAAAAAAAAmAIAAGRycy9kb3du&#10;cmV2LnhtbFBLBQYAAAAABAAEAPUAAACGAwAAAAA=&#10;" filled="f" stroked="f">
                  <v:textbox inset=",0,,0">
                    <w:txbxContent>
                      <w:p w:rsidR="00C02076" w:rsidRPr="00DB1F85" w:rsidRDefault="00C02076" w:rsidP="002F43DD">
                        <w:pPr>
                          <w:spacing w:line="240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DB1F85">
                          <w:rPr>
                            <w:sz w:val="36"/>
                            <w:szCs w:val="36"/>
                          </w:rPr>
                          <w:fldChar w:fldCharType="begin"/>
                        </w:r>
                        <w:r w:rsidRPr="00DB1F85">
                          <w:rPr>
                            <w:sz w:val="36"/>
                            <w:szCs w:val="36"/>
                          </w:rPr>
                          <w:instrText xml:space="preserve"> REF  шифр_тома  \* MERGEFORMAT </w:instrText>
                        </w:r>
                        <w:r w:rsidRPr="00DB1F85">
                          <w:rPr>
                            <w:sz w:val="36"/>
                            <w:szCs w:val="36"/>
                          </w:rPr>
                          <w:fldChar w:fldCharType="separate"/>
                        </w:r>
                        <w:r w:rsidR="00E46A22" w:rsidRPr="00E46A22">
                          <w:rPr>
                            <w:bCs/>
                            <w:sz w:val="36"/>
                            <w:szCs w:val="36"/>
                          </w:rPr>
                          <w:t>01.16.01.08.155.362632</w:t>
                        </w:r>
                        <w:r w:rsidR="00E46A22" w:rsidRPr="00E46A22">
                          <w:rPr>
                            <w:sz w:val="36"/>
                            <w:szCs w:val="36"/>
                          </w:rPr>
                          <w:t xml:space="preserve">.20.006 </w:t>
                        </w:r>
                        <w:r w:rsidRPr="00DB1F85">
                          <w:rPr>
                            <w:sz w:val="36"/>
                            <w:szCs w:val="36"/>
                          </w:rPr>
                          <w:fldChar w:fldCharType="end"/>
                        </w:r>
                      </w:p>
                      <w:p w:rsidR="00C02076" w:rsidRPr="00411C8B" w:rsidRDefault="00C02076" w:rsidP="002F43DD">
                        <w:pPr>
                          <w:pStyle w:val="6"/>
                        </w:pPr>
                      </w:p>
                    </w:txbxContent>
                  </v:textbox>
                </v:shape>
                <v:shape id="Text Box 2181" o:spid="_x0000_s1163" type="#_x0000_t202" style="position:absolute;left:15966;top:10382;width:567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JJ2cQA&#10;AADcAAAADwAAAGRycy9kb3ducmV2LnhtbESPQYvCMBCF7wv+hzDC3tZUD0WqUUQQRA+L1cPubWjG&#10;pthMapPa+u+NsLC3Gd6b971Zrgdbiwe1vnKsYDpJQBAXTldcKricd19zED4ga6wdk4IneVivRh9L&#10;zLTr+USPPJQihrDPUIEJocmk9IUhi37iGuKoXV1rMcS1LaVusY/htpazJEmlxYojwWBDW0PFLe9s&#10;hOzsrzme5n3efR+fs0OX3n/0XanP8bBZgAg0hH/z3/Vex/pJCu9n4gRy9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SSdnEAAAA3AAAAA8AAAAAAAAAAAAAAAAAmAIAAGRycy9k&#10;b3ducmV2LnhtbFBLBQYAAAAABAAEAPUAAACJAwAAAAA=&#10;" filled="f" strokeweight="1.5pt">
                  <v:textbox inset="0,1mm,0,0">
                    <w:txbxContent>
                      <w:p w:rsidR="00C02076" w:rsidRPr="00335FF2" w:rsidRDefault="00C02076" w:rsidP="002F43DD">
                        <w:r w:rsidRPr="00335FF2">
                          <w:t>Лист</w:t>
                        </w:r>
                      </w:p>
                      <w:p w:rsidR="00C02076" w:rsidRPr="00D74237" w:rsidRDefault="00C02076" w:rsidP="002F43DD"/>
                    </w:txbxContent>
                  </v:textbox>
                </v:shape>
                <v:shape id="tbxPage" o:spid="_x0000_s1164" type="#_x0000_t202" style="position:absolute;left:15966;top:10768;width:567;height: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whocMA&#10;AADcAAAADwAAAGRycy9kb3ducmV2LnhtbERPS07DMBDdV+IO1iCxa21o+gtxKoQU1E0XTXuAaTwk&#10;KfE4ik0bbo+RkLqbp/edbDvaTlxp8K1jDc8zBYK4cqblWsPpWEzXIHxANtg5Jg0/5GGbP0wyTI27&#10;8YGuZahFDGGfooYmhD6V0lcNWfQz1xNH7tMNFkOEQy3NgLcYbjv5otRSWmw5NjTY03tD1Vf5bTV8&#10;XM4H1c6TZFNU84XdXxJjip3WT4/j2yuIQGO4i//dOxPnqxX8PRMv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whocMAAADcAAAADwAAAAAAAAAAAAAAAACYAgAAZHJzL2Rv&#10;d25yZXYueG1sUEsFBgAAAAAEAAQA9QAAAIgDAAAAAA==&#10;" filled="f" strokeweight="1.5pt">
                  <v:textbox inset="0,0,0,0">
                    <w:txbxContent>
                      <w:p w:rsidR="00C02076" w:rsidRPr="00BB7C18" w:rsidRDefault="00C02076" w:rsidP="002F43D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C60012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line id="Line 2189" o:spid="_x0000_s1165" style="position:absolute;visibility:visible;mso-wrap-style:square" from="6043,11211" to="15964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fhY8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a0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fhY8UAAADcAAAADwAAAAAAAAAA&#10;AAAAAAChAgAAZHJzL2Rvd25yZXYueG1sUEsFBgAAAAAEAAQA+QAAAJMDAAAAAA==&#10;" strokeweight="1.5pt"/>
                <v:line id="Line 2190" o:spid="_x0000_s1166" style="position:absolute;visibility:visible;mso-wrap-style:square" from="6441,10382" to="6441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tE+MIAAADcAAAADwAAAGRycy9kb3ducmV2LnhtbERPTWvCQBC9C/6HZQRvummFoqmrFMFa&#10;emsUwduQHZM02dm4u9H033cFwds83ucs171pxJWcrywreJkmIIhzqysuFBz228kchA/IGhvLpOCP&#10;PKxXw8ESU21v/EPXLBQihrBPUUEZQptK6fOSDPqpbYkjd7bOYIjQFVI7vMVw08jXJHmTBiuODSW2&#10;tCkpr7POKDh2GZ9+661rsPvc7c7HS+1n30qNR/3HO4hAfXiKH+4vHecnC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tE+MIAAADcAAAADwAAAAAAAAAAAAAA&#10;AAChAgAAZHJzL2Rvd25yZXYueG1sUEsFBgAAAAAEAAQA+QAAAJADAAAAAA==&#10;" strokeweight="1.5pt"/>
                <v:line id="Line 2191" o:spid="_x0000_s1167" style="position:absolute;visibility:visible;mso-wrap-style:square" from="7008,10382" to="7008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h7uMUAAADcAAAADwAAAGRycy9kb3ducmV2LnhtbESPQWvCQBCF74X+h2UK3urGFqSkrlIK&#10;1uLNVITehuyYpMnOprsbjf/eOQjeZnhv3vtmsRpdp04UYuPZwGyagSIuvW24MrD/WT+/gYoJ2WLn&#10;mQxcKMJq+fiwwNz6M+/oVKRKSQjHHA3UKfW51rGsyWGc+p5YtKMPDpOsodI24FnCXadfsmyuHTYs&#10;DTX29FlT2RaDM3AYCv79a9ehw+Frszke/tv4ujVm8jR+vINKNKa7+Xb9bQV/JvjyjEy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h7uMUAAADcAAAADwAAAAAAAAAA&#10;AAAAAAChAgAAZHJzL2Rvd25yZXYueG1sUEsFBgAAAAAEAAQA+QAAAJMDAAAAAA==&#10;" strokeweight="1.5pt"/>
                <v:line id="Line 2192" o:spid="_x0000_s1168" style="position:absolute;visibility:visible;mso-wrap-style:square" from="8311,10382" to="8311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TeI8IAAADcAAAADwAAAGRycy9kb3ducmV2LnhtbERPTWvCQBC9F/wPywje6iYVpERXEUEt&#10;vTUVwduQHZOY7Gzc3Wj677tCobd5vM9ZrgfTijs5X1tWkE4TEMSF1TWXCo7fu9d3ED4ga2wtk4If&#10;8rBejV6WmGn74C+656EUMYR9hgqqELpMSl9UZNBPbUccuYt1BkOErpTa4SOGm1a+JclcGqw5NlTY&#10;0baiosl7o+DU53y+NjvXYr8/HC6nW+Nnn0pNxsNmASLQEP7Ff+4PHeenKTyfiR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TeI8IAAADcAAAADwAAAAAAAAAAAAAA&#10;AAChAgAAZHJzL2Rvd25yZXYueG1sUEsFBgAAAAAEAAQA+QAAAJADAAAAAA==&#10;" strokeweight="1.5pt"/>
                <v:line id="Line 2193" o:spid="_x0000_s1169" style="position:absolute;visibility:visible;mso-wrap-style:square" from="9162,10382" to="9162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ZAVMEAAADcAAAADwAAAGRycy9kb3ducmV2LnhtbERPTYvCMBC9L/gfwgje1lSFZalGEcF1&#10;2ZtdEbwNzdjWNpOapNr992ZB8DaP9zmLVW8acSPnK8sKJuMEBHFudcWFgsPv9v0ThA/IGhvLpOCP&#10;PKyWg7cFptreeU+3LBQihrBPUUEZQptK6fOSDPqxbYkjd7bOYIjQFVI7vMdw08hpknxIgxXHhhJb&#10;2pSU11lnFBy7jE+Xeusa7L52u/PxWvvZj1KjYb+egwjUh5f46f7Wcf5kCv/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5kBUwQAAANwAAAAPAAAAAAAAAAAAAAAA&#10;AKECAABkcnMvZG93bnJldi54bWxQSwUGAAAAAAQABAD5AAAAjwMAAAAA&#10;" strokeweight="1.5pt"/>
                <v:line id="Line 2194" o:spid="_x0000_s1170" style="position:absolute;visibility:visible;mso-wrap-style:square" from="9729,10382" to="9729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rlz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kC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quXPwQAAANwAAAAPAAAAAAAAAAAAAAAA&#10;AKECAABkcnMvZG93bnJldi54bWxQSwUGAAAAAAQABAD5AAAAjwMAAAAA&#10;" strokeweight="1.5pt"/>
                <v:line id="Line 2195" o:spid="_x0000_s1171" style="position:absolute;visibility:visible;mso-wrap-style:square" from="6043,10382" to="15964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N9u8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M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0N9u8IAAADcAAAADwAAAAAAAAAAAAAA&#10;AAChAgAAZHJzL2Rvd25yZXYueG1sUEsFBgAAAAAEAAQA+QAAAJADAAAAAA==&#10;" strokeweight="1.5pt"/>
                <v:line id="Line 2196" o:spid="_x0000_s1172" style="position:absolute;visibility:visible;mso-wrap-style:square" from="6043,10934" to="9728,10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/YIMIAAADcAAAADwAAAGRycy9kb3ducmV2LnhtbERPTWvCQBC9F/wPywje6sZKi0RXEcFa&#10;ejOK4G3IjklMdjbubjT9926h0Ns83ucsVr1pxJ2crywrmIwTEMS51RUXCo6H7esMhA/IGhvLpOCH&#10;PKyWg5cFpto+eE/3LBQihrBPUUEZQptK6fOSDPqxbYkjd7HOYIjQFVI7fMRw08i3JPmQBiuODSW2&#10;tCkpr7POKDh1GZ+v9dY12H3udpfTrfbTb6VGw349BxGoD//iP/eXjvM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A/YIMIAAADcAAAADwAAAAAAAAAAAAAA&#10;AAChAgAAZHJzL2Rvd25yZXYueG1sUEsFBgAAAAAEAAQA+QAAAJADAAAAAA==&#10;" strokeweight="1.5pt"/>
                <v:line id="Line 2191" o:spid="_x0000_s1173" style="position:absolute;visibility:visible;mso-wrap-style:square" from="6042,10382" to="6042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1GV8EAAADcAAAADwAAAGRycy9kb3ducmV2LnhtbERPTYvCMBC9L/gfwgh7W1NXkKUaRQRX&#10;2ZtdEbwNzdjWNpOapNr99xtB8DaP9znzZW8acSPnK8sKxqMEBHFudcWFgsPv5uMLhA/IGhvLpOCP&#10;PCwXg7c5ptreeU+3LBQihrBPUUEZQptK6fOSDPqRbYkjd7bOYIjQFVI7vMdw08jPJJlKgxXHhhJb&#10;WpeU11lnFBy7jE+XeuMa7L632/PxWvvJj1Lvw341AxGoDy/x073Tcf54Co9n4gV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3UZXwQAAANwAAAAPAAAAAAAAAAAAAAAA&#10;AKECAABkcnMvZG93bnJldi54bWxQSwUGAAAAAAQABAD5AAAAjwMAAAAA&#10;" strokeweight="1.5pt"/>
                <v:shape id="tbxIzme" o:spid="_x0000_s1174" type="#_x0000_t202" style="position:absolute;left:6043;top:10382;width:39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ZaycAA&#10;AADcAAAADwAAAGRycy9kb3ducmV2LnhtbERPTWsCMRC9C/6HMEJvmt22VFmNIhXBa9WLt3EzblY3&#10;k3UTNf57Uyj0No/3ObNFtI24U+drxwryUQaCuHS65krBfrceTkD4gKyxcUwKnuRhMe/3Zlho9+Af&#10;um9DJVII+wIVmBDaQkpfGrLoR64lTtzJdRZDgl0ldYePFG4b+Z5lX9JizanBYEvfhsrL9mYVxPNz&#10;lX+cDhRu7efF4O56jIerUm+DuJyCCBTDv/jPvdFpfj6G32fSBX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mZaycAAAADcAAAADwAAAAAAAAAAAAAAAACYAgAAZHJzL2Rvd25y&#10;ZXYueG1sUEsFBgAAAAAEAAQA9QAAAIUDAAAAAA==&#10;" filled="f" strokeweight=".5pt">
                  <v:textbox inset="0,.5mm,0,0">
                    <w:txbxContent>
                      <w:p w:rsidR="00C02076" w:rsidRPr="002F0258" w:rsidRDefault="00C02076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bxIzmk" o:spid="_x0000_s1175" type="#_x0000_t202" style="position:absolute;left:6441;top:10382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nOu8MA&#10;AADcAAAADwAAAGRycy9kb3ducmV2LnhtbESPQW/CMAyF75P2HyJP4jbSAppQR0DTJiSuwC7cvMY0&#10;HY1TmgDh3+PDpN1svef3Pi9W2XfqSkNsAxsoxwUo4jrYlhsD3/v16xxUTMgWu8Bk4E4RVsvnpwVW&#10;Ntx4S9ddapSEcKzQgEupr7SOtSOPcRx6YtGOYfCYZB0abQe8Sbjv9KQo3rTHlqXBYU+fjurT7uIN&#10;5N/7Vzk9Hihd+tnJ4f78kw9nY0Yv+eMdVKKc/s1/1xsr+KXQyjMygV4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nOu8MAAADcAAAADwAAAAAAAAAAAAAAAACYAgAAZHJzL2Rv&#10;d25yZXYueG1sUEsFBgAAAAAEAAQA9QAAAIgDAAAAAA==&#10;" filled="f" strokeweight=".5pt">
                  <v:textbox inset="0,.5mm,0,0">
                    <w:txbxContent>
                      <w:p w:rsidR="00C02076" w:rsidRPr="002F0258" w:rsidRDefault="00C02076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bxIzmk" o:spid="_x0000_s1176" type="#_x0000_t202" style="position:absolute;left:7008;top:10382;width:130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VrIMAA&#10;AADcAAAADwAAAGRycy9kb3ducmV2LnhtbERPTWsCMRC9C/6HMEJvmt22FF2NIhXBa9WLt3EzblY3&#10;k3UTNf57Uyj0No/3ObNFtI24U+drxwryUQaCuHS65krBfrcejkH4gKyxcUwKnuRhMe/3Zlho9+Af&#10;um9DJVII+wIVmBDaQkpfGrLoR64lTtzJdRZDgl0ldYePFG4b+Z5lX9JizanBYEvfhsrL9mYVxPNz&#10;lX+cDhRu7efF4O56jIerUm+DuJyCCBTDv/jPvdFpfj6B32fSBX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LVrIMAAAADcAAAADwAAAAAAAAAAAAAAAACYAgAAZHJzL2Rvd25y&#10;ZXYueG1sUEsFBgAAAAAEAAQA9QAAAIUDAAAAAA==&#10;" filled="f" strokeweight=".5pt">
                  <v:textbox inset="0,.5mm,0,0">
                    <w:txbxContent>
                      <w:p w:rsidR="00C02076" w:rsidRPr="002F0258" w:rsidRDefault="00C02076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6" o:spid="_x0000_s1177" type="#_x0000_t202" style="position:absolute;left:8312;top:10382;width:85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MIAMMA&#10;AADcAAAADwAAAGRycy9kb3ducmV2LnhtbESPQW/CMAyF70j7D5GRdoMUNiHUERDaNGnXARdupjFN&#10;R+OUJkD49/MBiZut9/ze58Uq+1ZdqY9NYAOTcQGKuAq24drAbvs9moOKCdliG5gM3CnCavkyWGBp&#10;w41/6bpJtZIQjiUacCl1pdaxcuQxjkNHLNox9B6TrH2tbY83CfetnhbFTHtsWBocdvTpqDptLt5A&#10;/rt/Td6Oe0qX7v3kcHs+5P3ZmNdhXn+ASpTT0/y4/rGCPxV8eUYm0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MIAMMAAADcAAAADwAAAAAAAAAAAAAAAACYAgAAZHJzL2Rv&#10;d25yZXYueG1sUEsFBgAAAAAEAAQA9QAAAIgDAAAAAA==&#10;" filled="f" strokeweight=".5pt">
                  <v:textbox inset="0,.5mm,0,0">
                    <w:txbxContent>
                      <w:p w:rsidR="00C02076" w:rsidRPr="002F0258" w:rsidRDefault="00C02076" w:rsidP="002F43DD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bxIzmd" o:spid="_x0000_s1178" type="#_x0000_t202" style="position:absolute;left:9161;top:10382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+tm8AA&#10;AADcAAAADwAAAGRycy9kb3ducmV2LnhtbERPTYvCMBC9L/gfwgje1rS6LFKNIsrCXtW9eBubsak2&#10;k9pEjf/eLAje5vE+Z7aIthE36nztWEE+zEAQl07XXCn42/18TkD4gKyxcUwKHuRhMe99zLDQ7s4b&#10;um1DJVII+wIVmBDaQkpfGrLoh64lTtzRdRZDgl0ldYf3FG4bOcqyb2mx5tRgsKWVofK8vVoF8fRY&#10;5+PjnsK1/Tob3F0OcX9RatCPyymIQDG8xS/3r07zRzn8P5MukP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+tm8AAAADcAAAADwAAAAAAAAAAAAAAAACYAgAAZHJzL2Rvd25y&#10;ZXYueG1sUEsFBgAAAAAEAAQA9QAAAIUDAAAAAA==&#10;" filled="f" strokeweight=".5pt">
                  <v:textbox inset="0,.5mm,0,0">
                    <w:txbxContent>
                      <w:p w:rsidR="00C02076" w:rsidRPr="002F0258" w:rsidRDefault="00C02076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v:group id="Group 1180" o:spid="_x0000_s1179" style="position:absolute;left:454;top:8108;width:683;height:8222" coordorigin="1699,1144" coordsize="683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<v:shape id="tbxInpo" o:spid="_x0000_s1180" type="#_x0000_t202" style="position:absolute;left:1985;top:7949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yIKcEA&#10;AADcAAAADwAAAGRycy9kb3ducmV2LnhtbERPTWvCQBC9C/6HZQRvZqMFKdFVRGiR4sGmDeJtyI5J&#10;MDsbdteY/vuuUOhtHu9z1tvBtKIn5xvLCuZJCoK4tLrhSsH319vsFYQPyBpby6TghzxsN+PRGjNt&#10;H/xJfR4qEUPYZ6igDqHLpPRlTQZ9YjviyF2tMxgidJXUDh8x3LRykaZLabDh2FBjR/uaylt+Nwp0&#10;isdwfi9O/aUZ6JQjcpF/KDWdDLsViEBD+Bf/uQ86zl+8wPOZeIH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ciCnBAAAA3AAAAA8AAAAAAAAAAAAAAAAAmAIAAGRycy9kb3du&#10;cmV2LnhtbFBLBQYAAAAABAAEAPUAAACGAwAAAAA=&#10;" strokeweight="1.5pt">
                  <v:textbox style="layout-flow:vertical;mso-layout-flow-alt:bottom-to-top" inset="1mm,1mm,0,0">
                    <w:txbxContent>
                      <w:p w:rsidR="00C02076" w:rsidRPr="00C144F4" w:rsidRDefault="00C02076" w:rsidP="002F43D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16" o:spid="_x0000_s1181" type="#_x0000_t202" style="position:absolute;left:1699;top:7949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iDNMMA&#10;AADcAAAADwAAAGRycy9kb3ducmV2LnhtbERPS2vCQBC+F/wPywi91Y1SRNKsooWK9SD4oLkO2WkS&#10;mp2Nu2uS/nu3UPA2H99zstVgGtGR87VlBdNJAoK4sLrmUsHl/PGyAOEDssbGMin4JQ+r5egpw1Tb&#10;no/UnUIpYgj7FBVUIbSplL6oyKCf2JY4ct/WGQwRulJqh30MN42cJclcGqw5NlTY0ntFxc/pZhR8&#10;Om831/0Ut7dz3hzafL4PX1elnsfD+g1EoCE8xP/unY7zZ6/w90y8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4iDNMMAAADcAAAADwAAAAAAAAAAAAAAAACYAgAAZHJzL2Rv&#10;d25yZXYueG1sUEsFBgAAAAAEAAQA9QAAAIgDAAAAAA==&#10;" filled="f" strokeweight="1.5pt">
                  <v:textbox style="layout-flow:vertical;mso-layout-flow-alt:bottom-to-top" inset="0,0,0,0">
                    <w:txbxContent>
                      <w:p w:rsidR="00C02076" w:rsidRPr="00DE238E" w:rsidRDefault="00C02076" w:rsidP="002F43DD">
                        <w:pPr>
                          <w:ind w:left="-57" w:right="-57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E238E">
                          <w:rPr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bxInpd" o:spid="_x0000_s1182" type="#_x0000_t202" style="position:absolute;left:1985;top:5965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m1xsEA&#10;AADcAAAADwAAAGRycy9kb3ducmV2LnhtbERPTWvCQBC9C/6HZQRvZqNQKdFVRGiR4sGmDeJtyI5J&#10;MDsbdteY/vuuUOhtHu9z1tvBtKIn5xvLCuZJCoK4tLrhSsH319vsFYQPyBpby6TghzxsN+PRGjNt&#10;H/xJfR4qEUPYZ6igDqHLpPRlTQZ9YjviyF2tMxgidJXUDh8x3LRykaZLabDh2FBjR/uaylt+Nwp0&#10;isdwfi9O/aUZ6JQjcpF/KDWdDLsViEBD+Bf/uQ86zl+8wPOZeIH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5tcbBAAAA3AAAAA8AAAAAAAAAAAAAAAAAmAIAAGRycy9kb3du&#10;cmV2LnhtbFBLBQYAAAAABAAEAPUAAACGAwAAAAA=&#10;" strokeweight="1.5pt">
                  <v:textbox style="layout-flow:vertical;mso-layout-flow-alt:bottom-to-top" inset="1mm,1mm,0,0">
                    <w:txbxContent>
                      <w:p w:rsidR="00C02076" w:rsidRPr="009D74F2" w:rsidRDefault="00C02076" w:rsidP="002F43DD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4518" o:spid="_x0000_s1183" type="#_x0000_t202" style="position:absolute;left:1699;top:5965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boRbwA&#10;AADcAAAADwAAAGRycy9kb3ducmV2LnhtbERPyQrCMBC9C/5DGMGbpvYgUo0igqDgwQ3PQzNdsJnU&#10;Jtb690YQvM3jrbNYdaYSLTWutKxgMo5AEKdWl5wruF62oxkI55E1VpZJwZscrJb93gITbV98ovbs&#10;cxFC2CWooPC+TqR0aUEG3djWxIHLbGPQB9jkUjf4CuGmknEUTaXBkkNDgTVtCkrv56dRcGj3D+Ys&#10;nhieVdH9ts6sPbZKDQfdeg7CU+f/4p97p8P8eArfZ8IFcvk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VVuhFvAAAANwAAAAPAAAAAAAAAAAAAAAAAJgCAABkcnMvZG93bnJldi54&#10;bWxQSwUGAAAAAAQABAD1AAAAgQMAAAAA&#10;" strokeweight="1.5pt">
                  <v:textbox style="layout-flow:vertical;mso-layout-flow-alt:bottom-to-top" inset="0,0,0,0">
                    <w:txbxContent>
                      <w:p w:rsidR="00C02076" w:rsidRPr="00C94162" w:rsidRDefault="00C02076" w:rsidP="002F43D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94162">
                          <w:rPr>
                            <w:sz w:val="22"/>
                            <w:szCs w:val="22"/>
                          </w:rPr>
                          <w:t>Подп. и дата</w:t>
                        </w:r>
                      </w:p>
                      <w:p w:rsidR="00C02076" w:rsidRPr="00C144F4" w:rsidRDefault="00C02076" w:rsidP="002F43DD"/>
                    </w:txbxContent>
                  </v:textbox>
                </v:shape>
                <v:shape id="tbxInvz" o:spid="_x0000_s1184" type="#_x0000_t202" style="position:absolute;left:1985;top:4547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eOKsEA&#10;AADcAAAADwAAAGRycy9kb3ducmV2LnhtbERPTWvCQBC9C/6HZQRvZqOHWqKriNAixYNNG8TbkB2T&#10;YHY27K4x/fddodDbPN7nrLeDaUVPzjeWFcyTFARxaXXDlYLvr7fZKwgfkDW2lknBD3nYbsajNWba&#10;PviT+jxUIoawz1BBHUKXSenLmgz6xHbEkbtaZzBE6CqpHT5iuGnlIk1fpMGGY0ONHe1rKm/53SjQ&#10;KR7D+b049ZdmoFOOyEX+odR0MuxWIAIN4V/85z7oOH+xhOcz8QK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njirBAAAA3AAAAA8AAAAAAAAAAAAAAAAAmAIAAGRycy9kb3du&#10;cmV2LnhtbFBLBQYAAAAABAAEAPUAAACGAwAAAAA=&#10;" strokeweight="1.5pt">
                  <v:textbox style="layout-flow:vertical;mso-layout-flow-alt:bottom-to-top" inset="1mm,1mm,0,0">
                    <w:txbxContent>
                      <w:p w:rsidR="00C02076" w:rsidRPr="00FE2B1B" w:rsidRDefault="00C02076" w:rsidP="002F43D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20" o:spid="_x0000_s1185" type="#_x0000_t202" style="position:absolute;left:1699;top:454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XZrMMA&#10;AADcAAAADwAAAGRycy9kb3ducmV2LnhtbESPS4vCQBCE7wv7H4Ze8LaZmINIdBQRhBU8rA88N5nO&#10;AzM9MTMbs//ePgjeuqnqqq+X69G1aqA+NJ4NTJMUFHHhbcOVgct59z0HFSKyxdYzGfinAOvV58cS&#10;c+sffKThFCslIRxyNFDH2OVah6ImhyHxHbFope8dRln7StseHxLuWp2l6Uw7bFgaauxoW1NxO/05&#10;A4dhf2cus6njeZverpvS+9/BmMnXuFmAijTGt/l1/WMFPxNaeUYm0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XZrMMAAADcAAAADwAAAAAAAAAAAAAAAACYAgAAZHJzL2Rv&#10;d25yZXYueG1sUEsFBgAAAAAEAAQA9QAAAIgDAAAAAA==&#10;" strokeweight="1.5pt">
                  <v:textbox style="layout-flow:vertical;mso-layout-flow-alt:bottom-to-top" inset="0,0,0,0">
                    <w:txbxContent>
                      <w:p w:rsidR="00C02076" w:rsidRPr="00DE238E" w:rsidRDefault="00C02076" w:rsidP="002F43D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E238E">
                          <w:rPr>
                            <w:sz w:val="22"/>
                            <w:szCs w:val="22"/>
                          </w:rPr>
                          <w:t>Взам. инв. №</w:t>
                        </w:r>
                      </w:p>
                      <w:p w:rsidR="00C02076" w:rsidRPr="00C94162" w:rsidRDefault="00C02076" w:rsidP="002F43DD"/>
                    </w:txbxContent>
                  </v:textbox>
                </v:shape>
                <v:shape id="Text Box 4518" o:spid="_x0000_s1186" type="#_x0000_t202" style="position:absolute;left:1699;top:114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l8N78A&#10;AADcAAAADwAAAGRycy9kb3ducmV2LnhtbERPS4vCMBC+L/gfwgje1tQeRKuxiLCwggdXxfPQTB+0&#10;mdQm1vrvzYLgbT6+56zTwTSip85VlhXMphEI4szqigsFl/PP9wKE88gaG8uk4EkO0s3oa42Jtg/+&#10;o/7kCxFC2CWooPS+TaR0WUkG3dS2xIHLbWfQB9gVUnf4COGmkXEUzaXBikNDiS3tSsrq090oOPT7&#10;G3Mezwwvmqi+bnNrj71Sk/GwXYHwNPiP+O3+1WF+vIT/Z8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yXw3vwAAANwAAAAPAAAAAAAAAAAAAAAAAJgCAABkcnMvZG93bnJl&#10;di54bWxQSwUGAAAAAAQABAD1AAAAhAMAAAAA&#10;" strokeweight="1.5pt">
                  <v:textbox style="layout-flow:vertical;mso-layout-flow-alt:bottom-to-top" inset="0,0,0,0">
                    <w:txbxContent>
                      <w:p w:rsidR="00C02076" w:rsidRPr="00C94162" w:rsidRDefault="00C02076" w:rsidP="002F43D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94162">
                          <w:rPr>
                            <w:sz w:val="22"/>
                            <w:szCs w:val="22"/>
                          </w:rPr>
                          <w:t>Подп. и дата</w:t>
                        </w:r>
                      </w:p>
                      <w:p w:rsidR="00C02076" w:rsidRPr="00C144F4" w:rsidRDefault="00C02076" w:rsidP="002F43DD"/>
                    </w:txbxContent>
                  </v:textbox>
                </v:shape>
                <v:shape id="tbxInpo" o:spid="_x0000_s1187" type="#_x0000_t202" style="position:absolute;left:1983;top:3130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eAg8MA&#10;AADcAAAADwAAAGRycy9kb3ducmV2LnhtbESPQWvCQBCF74L/YRmhN93YQpHoKkVQivSg0SC9Ddlp&#10;EpqdDdk1pv++cxC8zfDevPfNajO4RvXUhdqzgfksAUVceFtzaeBy3k0XoEJEtth4JgN/FGCzHo9W&#10;mFp/5xP1WSyVhHBI0UAVY5tqHYqKHIaZb4lF+/GdwyhrV2rb4V3CXaNfk+RdO6xZGipsaVtR8Zvd&#10;nAGb4Fe87vNj/10PdMwQOc8OxrxMho8lqEhDfJof159W8N8EX56RCf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eAg8MAAADcAAAADwAAAAAAAAAAAAAAAACYAgAAZHJzL2Rv&#10;d25yZXYueG1sUEsFBgAAAAAEAAQA9QAAAIgDAAAAAA==&#10;" strokeweight="1.5pt">
                  <v:textbox style="layout-flow:vertical;mso-layout-flow-alt:bottom-to-top" inset="1mm,1mm,0,0">
                    <w:txbxContent>
                      <w:p w:rsidR="00C02076" w:rsidRPr="00C144F4" w:rsidRDefault="00C02076" w:rsidP="002F43D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16" o:spid="_x0000_s1188" type="#_x0000_t202" style="position:absolute;left:1699;top:3130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a2ccEA&#10;AADcAAAADwAAAGRycy9kb3ducmV2LnhtbERPTYvCMBC9C/sfwgjeNO0KItUourDL6kFQl/U6NGNb&#10;bCY1iVr/vREEb/N4nzOdt6YWV3K+sqwgHSQgiHOrKy4U/O2/+2MQPiBrrC2Tgjt5mM8+OlPMtL3x&#10;lq67UIgYwj5DBWUITSalz0sy6Ae2IY7c0TqDIUJXSO3wFsNNLT+TZCQNVhwbSmzoq6T8tLsYBSvn&#10;7fK8TvHnsj/Um+YwWof/s1K9bruYgAjUhrf45f7Vcf4whecz8QI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mtnHBAAAA3AAAAA8AAAAAAAAAAAAAAAAAmAIAAGRycy9kb3du&#10;cmV2LnhtbFBLBQYAAAAABAAEAPUAAACGAwAAAAA=&#10;" filled="f" strokeweight="1.5pt">
                  <v:textbox style="layout-flow:vertical;mso-layout-flow-alt:bottom-to-top" inset="0,0,0,0">
                    <w:txbxContent>
                      <w:p w:rsidR="00C02076" w:rsidRPr="00DE238E" w:rsidRDefault="00C02076" w:rsidP="002F43DD">
                        <w:pPr>
                          <w:ind w:left="-57" w:right="-57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E238E">
                          <w:rPr>
                            <w:sz w:val="22"/>
                            <w:szCs w:val="22"/>
                          </w:rPr>
                          <w:t xml:space="preserve">Инв.№ </w:t>
                        </w:r>
                        <w:proofErr w:type="spellStart"/>
                        <w:r w:rsidRPr="00DE238E">
                          <w:rPr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DE238E"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bxInpd" o:spid="_x0000_s1189" type="#_x0000_t202" style="position:absolute;left:1982;top:1144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7b8EA&#10;AADcAAAADwAAAGRycy9kb3ducmV2LnhtbERPTWvCQBC9C/6HZQRvZqMFKdFVRGiR4sGmDeJtyI5J&#10;MDsbdteY/vuuUOhtHu9z1tvBtKIn5xvLCuZJCoK4tLrhSsH319vsFYQPyBpby6TghzxsN+PRGjNt&#10;H/xJfR4qEUPYZ6igDqHLpPRlTQZ9YjviyF2tMxgidJXUDh8x3LRykaZLabDh2FBjR/uaylt+Nwp0&#10;isdwfi9O/aUZ6JQjcpF/KDWdDLsViEBD+Bf/uQ86zn9ZwPOZeIH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Ju2/BAAAA3AAAAA8AAAAAAAAAAAAAAAAAmAIAAGRycy9kb3du&#10;cmV2LnhtbFBLBQYAAAAABAAEAPUAAACGAwAAAAA=&#10;" strokeweight="1.5pt">
                  <v:textbox style="layout-flow:vertical;mso-layout-flow-alt:bottom-to-top" inset="1mm,1mm,0,0">
                    <w:txbxContent>
                      <w:p w:rsidR="00C02076" w:rsidRPr="009D74F2" w:rsidRDefault="00C02076" w:rsidP="002F43DD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758" w:rsidRDefault="00435851">
    <w:pPr>
      <w:pStyle w:val="ab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215900</wp:posOffset>
              </wp:positionV>
              <wp:extent cx="14636750" cy="10387965"/>
              <wp:effectExtent l="12065" t="15875" r="10160" b="0"/>
              <wp:wrapNone/>
              <wp:docPr id="45" name="Group 2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636750" cy="10387965"/>
                        <a:chOff x="454" y="340"/>
                        <a:chExt cx="23050" cy="16359"/>
                      </a:xfrm>
                    </wpg:grpSpPr>
                    <wpg:grpSp>
                      <wpg:cNvPr id="46" name="Group 2105"/>
                      <wpg:cNvGrpSpPr>
                        <a:grpSpLocks/>
                      </wpg:cNvGrpSpPr>
                      <wpg:grpSpPr bwMode="auto">
                        <a:xfrm>
                          <a:off x="964" y="16256"/>
                          <a:ext cx="21882" cy="443"/>
                          <a:chOff x="760" y="16258"/>
                          <a:chExt cx="21882" cy="443"/>
                        </a:xfrm>
                      </wpg:grpSpPr>
                      <wps:wsp>
                        <wps:cNvPr id="47" name="Text Box 2106"/>
                        <wps:cNvSpPr txBox="1">
                          <a:spLocks noChangeArrowheads="1"/>
                        </wps:cNvSpPr>
                        <wps:spPr bwMode="auto">
                          <a:xfrm>
                            <a:off x="760" y="16338"/>
                            <a:ext cx="18517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4758" w:rsidRPr="001339BF" w:rsidRDefault="00C84758" w:rsidP="00C847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75B6">
                                <w:rPr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1339BF">
                                <w:rPr>
                                  <w:sz w:val="16"/>
                                  <w:szCs w:val="16"/>
                                </w:rPr>
                                <w:instrText xml:space="preserve"> </w:instrText>
                              </w:r>
                              <w:r w:rsidRPr="005B75B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instrText>FILENAME</w:instrText>
                              </w:r>
                              <w:r w:rsidRPr="001339BF">
                                <w:rPr>
                                  <w:sz w:val="16"/>
                                  <w:szCs w:val="16"/>
                                </w:rPr>
                                <w:instrText xml:space="preserve"> \</w:instrText>
                              </w:r>
                              <w:r w:rsidRPr="005B75B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instrText>p</w:instrText>
                              </w:r>
                              <w:r w:rsidRPr="001339BF">
                                <w:rPr>
                                  <w:sz w:val="16"/>
                                  <w:szCs w:val="16"/>
                                </w:rPr>
                                <w:instrText xml:space="preserve"> </w:instrText>
                              </w:r>
                              <w:r w:rsidRPr="005B75B6">
                                <w:rPr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E46A22">
                                <w:rPr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Z</w:t>
                              </w:r>
                              <w:r w:rsidR="00E46A22" w:rsidRPr="00E46A22">
                                <w:rPr>
                                  <w:noProof/>
                                  <w:sz w:val="16"/>
                                  <w:szCs w:val="16"/>
                                </w:rPr>
                                <w:t>:\ПРОЕКТЫ\_2016\01-16-01\РД\РП-РД\4550.70.ВП00.008.0155\СЭО\Документация\Ч\4550.70.ВП00.008.0155.362632.20.006 рев.0\4550.70.ВП00.008.0155.362632.20.006 рев.0 л.1-6.</w:t>
                              </w:r>
                              <w:r w:rsidR="00E46A22">
                                <w:rPr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docx</w:t>
                              </w:r>
                              <w:r w:rsidRPr="005B75B6"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2107"/>
                        <wps:cNvSpPr txBox="1">
                          <a:spLocks noChangeArrowheads="1"/>
                        </wps:cNvSpPr>
                        <wps:spPr bwMode="auto">
                          <a:xfrm>
                            <a:off x="20110" y="16258"/>
                            <a:ext cx="2532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4758" w:rsidRPr="00005A89" w:rsidRDefault="00C84758" w:rsidP="00C84758">
                              <w:pPr>
                                <w:jc w:val="right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05A89">
                                <w:rPr>
                                  <w:sz w:val="20"/>
                                  <w:lang w:val="en-US"/>
                                </w:rPr>
                                <w:t>Формат</w:t>
                              </w:r>
                              <w:proofErr w:type="spellEnd"/>
                              <w:r w:rsidRPr="00005A89">
                                <w:rPr>
                                  <w:sz w:val="20"/>
                                  <w:lang w:val="en-US"/>
                                </w:rPr>
                                <w:t xml:space="preserve"> А3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9" name="Rectangle 2108"/>
                      <wps:cNvSpPr>
                        <a:spLocks noChangeArrowheads="1"/>
                      </wps:cNvSpPr>
                      <wps:spPr bwMode="auto">
                        <a:xfrm>
                          <a:off x="1134" y="340"/>
                          <a:ext cx="22365" cy="1598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50" name="Group 2109"/>
                      <wpg:cNvGrpSpPr>
                        <a:grpSpLocks/>
                      </wpg:cNvGrpSpPr>
                      <wpg:grpSpPr bwMode="auto">
                        <a:xfrm>
                          <a:off x="13013" y="15502"/>
                          <a:ext cx="10491" cy="829"/>
                          <a:chOff x="6042" y="10382"/>
                          <a:chExt cx="10491" cy="829"/>
                        </a:xfrm>
                      </wpg:grpSpPr>
                      <wps:wsp>
                        <wps:cNvPr id="51" name="tbxIzme"/>
                        <wps:cNvSpPr txBox="1">
                          <a:spLocks noChangeArrowheads="1"/>
                        </wps:cNvSpPr>
                        <wps:spPr bwMode="auto">
                          <a:xfrm>
                            <a:off x="6043" y="10658"/>
                            <a:ext cx="39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C8475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52" name="Text Box 2171"/>
                        <wps:cNvSpPr txBox="1">
                          <a:spLocks noChangeArrowheads="1"/>
                        </wps:cNvSpPr>
                        <wps:spPr bwMode="auto">
                          <a:xfrm>
                            <a:off x="6043" y="10934"/>
                            <a:ext cx="39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9234DB" w:rsidRDefault="00C84758" w:rsidP="00C847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53" name="tbxIzmk"/>
                        <wps:cNvSpPr txBox="1">
                          <a:spLocks noChangeArrowheads="1"/>
                        </wps:cNvSpPr>
                        <wps:spPr bwMode="auto">
                          <a:xfrm>
                            <a:off x="6441" y="10658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C8475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54" name="Text Box 2173"/>
                        <wps:cNvSpPr txBox="1">
                          <a:spLocks noChangeArrowheads="1"/>
                        </wps:cNvSpPr>
                        <wps:spPr bwMode="auto">
                          <a:xfrm>
                            <a:off x="6441" y="10934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E46299" w:rsidRDefault="00C84758" w:rsidP="00C84758">
                              <w:pPr>
                                <w:ind w:left="-113" w:right="-11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6299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55" name="tbxNdoc"/>
                        <wps:cNvSpPr txBox="1">
                          <a:spLocks noChangeArrowheads="1"/>
                        </wps:cNvSpPr>
                        <wps:spPr bwMode="auto">
                          <a:xfrm>
                            <a:off x="7008" y="10658"/>
                            <a:ext cx="1304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C8475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56" name="Text Box 2175"/>
                        <wps:cNvSpPr txBox="1">
                          <a:spLocks noChangeArrowheads="1"/>
                        </wps:cNvSpPr>
                        <wps:spPr bwMode="auto">
                          <a:xfrm>
                            <a:off x="7008" y="10934"/>
                            <a:ext cx="1304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D12038" w:rsidRDefault="00C84758" w:rsidP="00C847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№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док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ум</w:t>
                              </w:r>
                              <w:r w:rsidRPr="00D12038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57" name="Text Box 2176"/>
                        <wps:cNvSpPr txBox="1">
                          <a:spLocks noChangeArrowheads="1"/>
                        </wps:cNvSpPr>
                        <wps:spPr bwMode="auto">
                          <a:xfrm>
                            <a:off x="8311" y="10658"/>
                            <a:ext cx="850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C8475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58" name="Text Box 2177"/>
                        <wps:cNvSpPr txBox="1">
                          <a:spLocks noChangeArrowheads="1"/>
                        </wps:cNvSpPr>
                        <wps:spPr bwMode="auto">
                          <a:xfrm>
                            <a:off x="8311" y="10934"/>
                            <a:ext cx="850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9234DB" w:rsidRDefault="00C84758" w:rsidP="00C847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59" name="tbxIzmd"/>
                        <wps:cNvSpPr txBox="1">
                          <a:spLocks noChangeArrowheads="1"/>
                        </wps:cNvSpPr>
                        <wps:spPr bwMode="auto">
                          <a:xfrm>
                            <a:off x="9162" y="10658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C8475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60" name="Text Box 2179"/>
                        <wps:cNvSpPr txBox="1">
                          <a:spLocks noChangeArrowheads="1"/>
                        </wps:cNvSpPr>
                        <wps:spPr bwMode="auto">
                          <a:xfrm>
                            <a:off x="9162" y="10934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9234DB" w:rsidRDefault="00C84758" w:rsidP="00C847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61" name="tbxOboz"/>
                        <wps:cNvSpPr txBox="1">
                          <a:spLocks noChangeArrowheads="1"/>
                        </wps:cNvSpPr>
                        <wps:spPr bwMode="auto">
                          <a:xfrm>
                            <a:off x="10069" y="10602"/>
                            <a:ext cx="5698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758" w:rsidRPr="00DB1F85" w:rsidRDefault="00C84758" w:rsidP="00C84758">
                              <w:pPr>
                                <w:spacing w:line="240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DB1F85">
                                <w:rPr>
                                  <w:sz w:val="36"/>
                                  <w:szCs w:val="36"/>
                                </w:rPr>
                                <w:fldChar w:fldCharType="begin"/>
                              </w:r>
                              <w:r w:rsidRPr="00DB1F85">
                                <w:rPr>
                                  <w:sz w:val="36"/>
                                  <w:szCs w:val="36"/>
                                </w:rPr>
                                <w:instrText xml:space="preserve"> REF  шифр_тома  \* MERGEFORMAT </w:instrText>
                              </w:r>
                              <w:r w:rsidRPr="00DB1F85">
                                <w:rPr>
                                  <w:sz w:val="36"/>
                                  <w:szCs w:val="36"/>
                                </w:rPr>
                                <w:fldChar w:fldCharType="separate"/>
                              </w:r>
                              <w:r w:rsidR="00E46A22" w:rsidRPr="00E46A22">
                                <w:rPr>
                                  <w:bCs/>
                                  <w:sz w:val="36"/>
                                  <w:szCs w:val="36"/>
                                </w:rPr>
                                <w:t>01.16.01.08.155.362632</w:t>
                              </w:r>
                              <w:r w:rsidR="00E46A22" w:rsidRPr="00E46A22">
                                <w:rPr>
                                  <w:sz w:val="36"/>
                                  <w:szCs w:val="36"/>
                                </w:rPr>
                                <w:t xml:space="preserve">.20.006 </w:t>
                              </w:r>
                              <w:r w:rsidRPr="00DB1F85">
                                <w:rPr>
                                  <w:sz w:val="36"/>
                                  <w:szCs w:val="36"/>
                                </w:rPr>
                                <w:fldChar w:fldCharType="end"/>
                              </w:r>
                            </w:p>
                            <w:p w:rsidR="00C84758" w:rsidRPr="00411C8B" w:rsidRDefault="00C84758" w:rsidP="00C84758">
                              <w:pPr>
                                <w:pStyle w:val="6"/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62" name="Text Box 2181"/>
                        <wps:cNvSpPr txBox="1">
                          <a:spLocks noChangeArrowheads="1"/>
                        </wps:cNvSpPr>
                        <wps:spPr bwMode="auto">
                          <a:xfrm>
                            <a:off x="15966" y="10382"/>
                            <a:ext cx="567" cy="38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335FF2" w:rsidRDefault="00C84758" w:rsidP="00C84758">
                              <w:r w:rsidRPr="00335FF2">
                                <w:t>Лист</w:t>
                              </w:r>
                            </w:p>
                            <w:p w:rsidR="00C84758" w:rsidRPr="00D74237" w:rsidRDefault="00C84758" w:rsidP="00C84758"/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63" name="tbxPage"/>
                        <wps:cNvSpPr txBox="1">
                          <a:spLocks noChangeArrowheads="1"/>
                        </wps:cNvSpPr>
                        <wps:spPr bwMode="auto">
                          <a:xfrm>
                            <a:off x="15966" y="10768"/>
                            <a:ext cx="567" cy="4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BB7C18" w:rsidRDefault="00C84758" w:rsidP="00C8475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C60012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Line 2189"/>
                        <wps:cNvCnPr>
                          <a:cxnSpLocks noChangeShapeType="1"/>
                        </wps:cNvCnPr>
                        <wps:spPr bwMode="auto">
                          <a:xfrm>
                            <a:off x="6043" y="11211"/>
                            <a:ext cx="99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190"/>
                        <wps:cNvCnPr>
                          <a:cxnSpLocks noChangeShapeType="1"/>
                        </wps:cNvCnPr>
                        <wps:spPr bwMode="auto">
                          <a:xfrm>
                            <a:off x="6441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191"/>
                        <wps:cNvCnPr>
                          <a:cxnSpLocks noChangeShapeType="1"/>
                        </wps:cNvCnPr>
                        <wps:spPr bwMode="auto">
                          <a:xfrm>
                            <a:off x="7008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2192"/>
                        <wps:cNvCnPr>
                          <a:cxnSpLocks noChangeShapeType="1"/>
                        </wps:cNvCnPr>
                        <wps:spPr bwMode="auto">
                          <a:xfrm>
                            <a:off x="8311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2193"/>
                        <wps:cNvCnPr>
                          <a:cxnSpLocks noChangeShapeType="1"/>
                        </wps:cNvCnPr>
                        <wps:spPr bwMode="auto">
                          <a:xfrm>
                            <a:off x="9162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2194"/>
                        <wps:cNvCnPr>
                          <a:cxnSpLocks noChangeShapeType="1"/>
                        </wps:cNvCnPr>
                        <wps:spPr bwMode="auto">
                          <a:xfrm>
                            <a:off x="9729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195"/>
                        <wps:cNvCnPr>
                          <a:cxnSpLocks noChangeShapeType="1"/>
                        </wps:cNvCnPr>
                        <wps:spPr bwMode="auto">
                          <a:xfrm>
                            <a:off x="6043" y="10382"/>
                            <a:ext cx="99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196"/>
                        <wps:cNvCnPr>
                          <a:cxnSpLocks noChangeShapeType="1"/>
                        </wps:cNvCnPr>
                        <wps:spPr bwMode="auto">
                          <a:xfrm>
                            <a:off x="6043" y="10934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2191"/>
                        <wps:cNvCnPr>
                          <a:cxnSpLocks noChangeShapeType="1"/>
                        </wps:cNvCnPr>
                        <wps:spPr bwMode="auto">
                          <a:xfrm>
                            <a:off x="6042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tbxIzme"/>
                        <wps:cNvSpPr txBox="1">
                          <a:spLocks noChangeArrowheads="1"/>
                        </wps:cNvSpPr>
                        <wps:spPr bwMode="auto">
                          <a:xfrm>
                            <a:off x="6043" y="10382"/>
                            <a:ext cx="39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C8475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74" name="tbxIzmk"/>
                        <wps:cNvSpPr txBox="1">
                          <a:spLocks noChangeArrowheads="1"/>
                        </wps:cNvSpPr>
                        <wps:spPr bwMode="auto">
                          <a:xfrm>
                            <a:off x="6441" y="10382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C8475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75" name="tbxIzmk"/>
                        <wps:cNvSpPr txBox="1">
                          <a:spLocks noChangeArrowheads="1"/>
                        </wps:cNvSpPr>
                        <wps:spPr bwMode="auto">
                          <a:xfrm>
                            <a:off x="7008" y="10382"/>
                            <a:ext cx="1304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C8475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76" name="Text Box 2176"/>
                        <wps:cNvSpPr txBox="1">
                          <a:spLocks noChangeArrowheads="1"/>
                        </wps:cNvSpPr>
                        <wps:spPr bwMode="auto">
                          <a:xfrm>
                            <a:off x="8312" y="10382"/>
                            <a:ext cx="850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C8475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77" name="tbxIzmd"/>
                        <wps:cNvSpPr txBox="1">
                          <a:spLocks noChangeArrowheads="1"/>
                        </wps:cNvSpPr>
                        <wps:spPr bwMode="auto">
                          <a:xfrm>
                            <a:off x="9161" y="10382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C8475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</wpg:grpSp>
                    <wpg:grpSp>
                      <wpg:cNvPr id="78" name="Group 1180"/>
                      <wpg:cNvGrpSpPr>
                        <a:grpSpLocks/>
                      </wpg:cNvGrpSpPr>
                      <wpg:grpSpPr bwMode="auto">
                        <a:xfrm>
                          <a:off x="454" y="8108"/>
                          <a:ext cx="683" cy="8222"/>
                          <a:chOff x="1699" y="1144"/>
                          <a:chExt cx="683" cy="8222"/>
                        </a:xfrm>
                      </wpg:grpSpPr>
                      <wps:wsp>
                        <wps:cNvPr id="79" name="tbxInpo"/>
                        <wps:cNvSpPr txBox="1">
                          <a:spLocks noChangeArrowheads="1"/>
                        </wps:cNvSpPr>
                        <wps:spPr bwMode="auto">
                          <a:xfrm>
                            <a:off x="1985" y="7949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4758" w:rsidRPr="00C144F4" w:rsidRDefault="00C84758" w:rsidP="00C8475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80" name="Text Box 4516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794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DE238E" w:rsidRDefault="00C84758" w:rsidP="00C84758">
                              <w:pPr>
                                <w:ind w:left="-57" w:right="-57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bxInpd"/>
                        <wps:cNvSpPr txBox="1">
                          <a:spLocks noChangeArrowheads="1"/>
                        </wps:cNvSpPr>
                        <wps:spPr bwMode="auto">
                          <a:xfrm>
                            <a:off x="1985" y="5965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4758" w:rsidRPr="009D74F2" w:rsidRDefault="00C84758" w:rsidP="00C84758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82" name="Text Box 4518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5965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4758" w:rsidRPr="00C94162" w:rsidRDefault="00C84758" w:rsidP="00C8475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94162">
                                <w:rPr>
                                  <w:sz w:val="22"/>
                                  <w:szCs w:val="22"/>
                                </w:rPr>
                                <w:t>Подп. и дата</w:t>
                              </w:r>
                            </w:p>
                            <w:p w:rsidR="00C84758" w:rsidRPr="00C144F4" w:rsidRDefault="00C84758" w:rsidP="00C84758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bxInvz"/>
                        <wps:cNvSpPr txBox="1">
                          <a:spLocks noChangeArrowheads="1"/>
                        </wps:cNvSpPr>
                        <wps:spPr bwMode="auto">
                          <a:xfrm>
                            <a:off x="1985" y="4547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4758" w:rsidRPr="00FE2B1B" w:rsidRDefault="00C84758" w:rsidP="00C8475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84" name="Text Box 4520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4547"/>
                            <a:ext cx="283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4758" w:rsidRPr="00DE238E" w:rsidRDefault="00C84758" w:rsidP="00C8475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Взам. инв. №</w:t>
                              </w:r>
                            </w:p>
                            <w:p w:rsidR="00C84758" w:rsidRPr="00C94162" w:rsidRDefault="00C84758" w:rsidP="00C84758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4518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1144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4758" w:rsidRPr="00C94162" w:rsidRDefault="00C84758" w:rsidP="00C8475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94162">
                                <w:rPr>
                                  <w:sz w:val="22"/>
                                  <w:szCs w:val="22"/>
                                </w:rPr>
                                <w:t>Подп. и дата</w:t>
                              </w:r>
                            </w:p>
                            <w:p w:rsidR="00C84758" w:rsidRPr="00C144F4" w:rsidRDefault="00C84758" w:rsidP="00C84758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bxInpo"/>
                        <wps:cNvSpPr txBox="1">
                          <a:spLocks noChangeArrowheads="1"/>
                        </wps:cNvSpPr>
                        <wps:spPr bwMode="auto">
                          <a:xfrm>
                            <a:off x="1983" y="3130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4758" w:rsidRPr="00C144F4" w:rsidRDefault="00C84758" w:rsidP="00C8475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87" name="Text Box 4516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3130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DE238E" w:rsidRDefault="00C84758" w:rsidP="00C84758">
                              <w:pPr>
                                <w:ind w:left="-57" w:right="-57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 xml:space="preserve">Инв.№ </w:t>
                              </w:r>
                              <w:proofErr w:type="spellStart"/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bxInpd"/>
                        <wps:cNvSpPr txBox="1">
                          <a:spLocks noChangeArrowheads="1"/>
                        </wps:cNvSpPr>
                        <wps:spPr bwMode="auto">
                          <a:xfrm>
                            <a:off x="1982" y="1144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4758" w:rsidRPr="009D74F2" w:rsidRDefault="00C84758" w:rsidP="00C84758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104" o:spid="_x0000_s1190" style="position:absolute;left:0;text-align:left;margin-left:22.7pt;margin-top:17pt;width:1152.5pt;height:817.95pt;z-index:-251657728;mso-position-horizontal-relative:page;mso-position-vertical-relative:page" coordorigin="454,340" coordsize="23050,16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">
              <v:group id="Group 2105" o:spid="_x0000_s1191" style="position:absolute;left:964;top:16256;width:21882;height:443" coordorigin="760,16258" coordsize="21882,4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06" o:spid="_x0000_s1192" type="#_x0000_t202" style="position:absolute;left:760;top:16338;width:1851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C84758" w:rsidRPr="001339BF" w:rsidRDefault="00C84758" w:rsidP="00C84758">
                        <w:pPr>
                          <w:rPr>
                            <w:sz w:val="16"/>
                            <w:szCs w:val="16"/>
                          </w:rPr>
                        </w:pPr>
                        <w:r w:rsidRPr="005B75B6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Pr="001339BF">
                          <w:rPr>
                            <w:sz w:val="16"/>
                            <w:szCs w:val="16"/>
                          </w:rPr>
                          <w:instrText xml:space="preserve"> </w:instrText>
                        </w:r>
                        <w:r w:rsidRPr="005B75B6">
                          <w:rPr>
                            <w:sz w:val="16"/>
                            <w:szCs w:val="16"/>
                            <w:lang w:val="en-US"/>
                          </w:rPr>
                          <w:instrText>FILENAME</w:instrText>
                        </w:r>
                        <w:r w:rsidRPr="001339BF">
                          <w:rPr>
                            <w:sz w:val="16"/>
                            <w:szCs w:val="16"/>
                          </w:rPr>
                          <w:instrText xml:space="preserve"> \</w:instrText>
                        </w:r>
                        <w:r w:rsidRPr="005B75B6">
                          <w:rPr>
                            <w:sz w:val="16"/>
                            <w:szCs w:val="16"/>
                            <w:lang w:val="en-US"/>
                          </w:rPr>
                          <w:instrText>p</w:instrText>
                        </w:r>
                        <w:r w:rsidRPr="001339BF">
                          <w:rPr>
                            <w:sz w:val="16"/>
                            <w:szCs w:val="16"/>
                          </w:rPr>
                          <w:instrText xml:space="preserve"> </w:instrText>
                        </w:r>
                        <w:r w:rsidRPr="005B75B6"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 w:rsidR="00E46A22">
                          <w:rPr>
                            <w:noProof/>
                            <w:sz w:val="16"/>
                            <w:szCs w:val="16"/>
                            <w:lang w:val="en-US"/>
                          </w:rPr>
                          <w:t>Z</w:t>
                        </w:r>
                        <w:r w:rsidR="00E46A22" w:rsidRPr="00E46A22">
                          <w:rPr>
                            <w:noProof/>
                            <w:sz w:val="16"/>
                            <w:szCs w:val="16"/>
                          </w:rPr>
                          <w:t>:\ПРОЕКТЫ\_2016\01-16-01\РД\РП-РД\4550.70.ВП00.008.0155\СЭО\Документация\Ч\4550.70.ВП00.008.0155.362632.20.006 рев.0\4550.70.ВП00.008.0155.362632.20.006 рев.0 л.1-6.</w:t>
                        </w:r>
                        <w:r w:rsidR="00E46A22">
                          <w:rPr>
                            <w:noProof/>
                            <w:sz w:val="16"/>
                            <w:szCs w:val="16"/>
                            <w:lang w:val="en-US"/>
                          </w:rPr>
                          <w:t>docx</w:t>
                        </w:r>
                        <w:r w:rsidRPr="005B75B6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2107" o:spid="_x0000_s1193" type="#_x0000_t202" style="position:absolute;left:20110;top:16258;width:2532;height: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C84758" w:rsidRPr="00005A89" w:rsidRDefault="00C84758" w:rsidP="00C84758">
                        <w:pPr>
                          <w:jc w:val="right"/>
                          <w:rPr>
                            <w:sz w:val="20"/>
                          </w:rPr>
                        </w:pPr>
                        <w:proofErr w:type="spellStart"/>
                        <w:r w:rsidRPr="00005A89">
                          <w:rPr>
                            <w:sz w:val="20"/>
                            <w:lang w:val="en-US"/>
                          </w:rPr>
                          <w:t>Формат</w:t>
                        </w:r>
                        <w:proofErr w:type="spellEnd"/>
                        <w:r w:rsidRPr="00005A89">
                          <w:rPr>
                            <w:sz w:val="20"/>
                            <w:lang w:val="en-US"/>
                          </w:rPr>
                          <w:t xml:space="preserve"> А3</w:t>
                        </w:r>
                      </w:p>
                    </w:txbxContent>
                  </v:textbox>
                </v:shape>
              </v:group>
              <v:rect id="Rectangle 2108" o:spid="_x0000_s1194" style="position:absolute;left:1134;top:340;width:22365;height:15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9+T8IA&#10;AADbAAAADwAAAGRycy9kb3ducmV2LnhtbESPQWvCQBSE7wX/w/KE3urGIjZGVwmCkB61gh6f2WcS&#10;zL4N2a3Z/vuuIHgcZuYbZrUJphV36l1jWcF0koAgLq1uuFJw/Nl9pCCcR9bYWiYFf+Rgsx69rTDT&#10;duA93Q++EhHCLkMFtfddJqUrazLoJrYjjt7V9gZ9lH0ldY9DhJtWfibJXBpsOC7U2NG2pvJ2+DUK&#10;0vmiTLvL6Tucimlemfwchq9CqfdxyJcgPAX/Cj/bhVYwW8DjS/w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35PwgAAANsAAAAPAAAAAAAAAAAAAAAAAJgCAABkcnMvZG93&#10;bnJldi54bWxQSwUGAAAAAAQABAD1AAAAhwMAAAAA&#10;" strokeweight="1.5pt">
                <v:fill opacity="0"/>
              </v:rect>
              <v:group id="Group 2109" o:spid="_x0000_s1195" style="position:absolute;left:13013;top:15502;width:10491;height:829" coordorigin="6042,10382" coordsize="10491,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<v:shape id="tbxIzme" o:spid="_x0000_s1196" type="#_x0000_t202" style="position:absolute;left:6043;top:10658;width:39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GojMEA&#10;AADbAAAADwAAAGRycy9kb3ducmV2LnhtbESPT4vCMBTE74LfITxhb5p2/4hUo8iK4HXVi7dn82yq&#10;zUttosZvbxYW9jjMzG+Y2SLaRtyp87VjBfkoA0FcOl1zpWC/Ww8nIHxA1tg4JgVP8rCY93szLLR7&#10;8A/dt6ESCcK+QAUmhLaQ0peGLPqRa4mTd3KdxZBkV0nd4SPBbSPfs2wsLdacFgy29G2ovGxvVkE8&#10;P1f5x+lA4dZ+Xgzursd4uCr1NojLKYhAMfyH/9obreArh98v6Q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xqIzBAAAA2wAAAA8AAAAAAAAAAAAAAAAAmAIAAGRycy9kb3du&#10;cmV2LnhtbFBLBQYAAAAABAAEAPUAAACGAwAAAAA=&#10;" filled="f" strokeweight=".5pt">
                  <v:textbox inset="0,.5mm,0,0">
                    <w:txbxContent>
                      <w:p w:rsidR="00C84758" w:rsidRPr="002F0258" w:rsidRDefault="00C84758" w:rsidP="00C84758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1" o:spid="_x0000_s1197" type="#_x0000_t202" style="position:absolute;left:6043;top:10934;width:39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M2+8MA&#10;AADbAAAADwAAAGRycy9kb3ducmV2LnhtbESPwW7CMBBE75X6D9ZW6q04UFpVKQZVRUhcgV64beMl&#10;TonXIXYS5+8xElKPo5l5o1msoq1FT62vHCuYTjIQxIXTFZcKfg6blw8QPiBrrB2TgpE8rJaPDwvM&#10;tRt4R/0+lCJB2OeowITQ5FL6wpBFP3ENcfJOrrUYkmxLqVscEtzWcpZl79JixWnBYEPfhorzvrMK&#10;4t+4nr6ejhS6Zn42eLj8xuNFqeen+PUJIlAM/+F7e6sVvM3g9iX9AL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M2+8MAAADbAAAADwAAAAAAAAAAAAAAAACYAgAAZHJzL2Rv&#10;d25yZXYueG1sUEsFBgAAAAAEAAQA9QAAAIgDAAAAAA==&#10;" filled="f" strokeweight=".5pt">
                  <v:textbox inset="0,.5mm,0,0">
                    <w:txbxContent>
                      <w:p w:rsidR="00C84758" w:rsidRPr="009234DB" w:rsidRDefault="00C84758" w:rsidP="00C847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34DB"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shape>
                <v:shape id="tbxIzmk" o:spid="_x0000_s1198" type="#_x0000_t202" style="position:absolute;left:6441;top:10658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+TYMMA&#10;AADbAAAADwAAAGRycy9kb3ducmV2LnhtbESPwW7CMBBE75X6D9ZW6q04NLSqUgxCVJW4Ar1w28ZL&#10;nBKvQ2wS5+8xElKPo5l5o5kvo21ET52vHSuYTjIQxKXTNVcKfvbfLx8gfEDW2DgmBSN5WC4eH+ZY&#10;aDfwlvpdqESCsC9QgQmhLaT0pSGLfuJa4uQdXWcxJNlVUnc4JLht5GuWvUuLNacFgy2tDZWn3cUq&#10;iH/j1zQ/Hihc2tnJ4P78Gw9npZ6f4uoTRKAY/sP39kYreMvh9iX9AL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+TYMMAAADbAAAADwAAAAAAAAAAAAAAAACYAgAAZHJzL2Rv&#10;d25yZXYueG1sUEsFBgAAAAAEAAQA9QAAAIgDAAAAAA==&#10;" filled="f" strokeweight=".5pt">
                  <v:textbox inset="0,.5mm,0,0">
                    <w:txbxContent>
                      <w:p w:rsidR="00C84758" w:rsidRPr="002F0258" w:rsidRDefault="00C84758" w:rsidP="00C84758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3" o:spid="_x0000_s1199" type="#_x0000_t202" style="position:absolute;left:6441;top:10934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YLFMEA&#10;AADbAAAADwAAAGRycy9kb3ducmV2LnhtbESPQWsCMRSE74L/ITzBm2atVmQ1SmkRvFa9eHtunpvV&#10;zcu6iRr/fSMIPQ4z8w2zWEVbizu1vnKsYDTMQBAXTldcKtjv1oMZCB+QNdaOScGTPKyW3c4Cc+0e&#10;/Ev3bShFgrDPUYEJocml9IUhi37oGuLknVxrMSTZllK3+EhwW8uPLJtKixWnBYMNfRsqLtubVRDP&#10;z5/R+HSgcGsmF4O76zEerkr1e/FrDiJQDP/hd3ujFXxO4PUl/Q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GCxTBAAAA2wAAAA8AAAAAAAAAAAAAAAAAmAIAAGRycy9kb3du&#10;cmV2LnhtbFBLBQYAAAAABAAEAPUAAACGAwAAAAA=&#10;" filled="f" strokeweight=".5pt">
                  <v:textbox inset="0,.5mm,0,0">
                    <w:txbxContent>
                      <w:p w:rsidR="00C84758" w:rsidRPr="00E46299" w:rsidRDefault="00C84758" w:rsidP="00C84758">
                        <w:pPr>
                          <w:ind w:left="-113" w:right="-113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46299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bxNdoc" o:spid="_x0000_s1200" type="#_x0000_t202" style="position:absolute;left:7008;top:10658;width:130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quj8IA&#10;AADbAAAADwAAAGRycy9kb3ducmV2LnhtbESPzYoCMRCE7wu+Q2jB25px/UFGoyy7CF5XvXhrJ+1k&#10;dNIZJ1Hj228EwWNRVV9R82W0tbhR6yvHCgb9DARx4XTFpYLddvU5BeEDssbaMSl4kIflovMxx1y7&#10;O//RbRNKkSDsc1RgQmhyKX1hyKLvu4Y4eUfXWgxJtqXULd4T3NbyK8sm0mLFacFgQz+GivPmahXE&#10;0+N3MDzuKVyb0dng9nKI+4tSvW78noEIFMM7/GqvtYLxGJ5f0g+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Sq6PwgAAANsAAAAPAAAAAAAAAAAAAAAAAJgCAABkcnMvZG93&#10;bnJldi54bWxQSwUGAAAAAAQABAD1AAAAhwMAAAAA&#10;" filled="f" strokeweight=".5pt">
                  <v:textbox inset="0,.5mm,0,0">
                    <w:txbxContent>
                      <w:p w:rsidR="00C84758" w:rsidRPr="002F0258" w:rsidRDefault="00C84758" w:rsidP="00C84758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5" o:spid="_x0000_s1201" type="#_x0000_t202" style="position:absolute;left:7008;top:10934;width:130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gw+MEA&#10;AADbAAAADwAAAGRycy9kb3ducmV2LnhtbESPQWsCMRSE74L/ITzBm2atrchqFKkIXqu9eHvdPDer&#10;m5d1EzX+eyMIPQ4z8w0zX0Zbixu1vnKsYDTMQBAXTldcKvjdbwZTED4ga6wdk4IHeVguup055trd&#10;+Yduu1CKBGGfowITQpNL6QtDFv3QNcTJO7rWYkiyLaVu8Z7gtpYfWTaRFitOCwYb+jZUnHdXqyCe&#10;HuvR+HigcG0+zwb3l794uCjV78XVDESgGP7D7/ZWK/iawOtL+g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YMPjBAAAA2wAAAA8AAAAAAAAAAAAAAAAAmAIAAGRycy9kb3du&#10;cmV2LnhtbFBLBQYAAAAABAAEAPUAAACGAwAAAAA=&#10;" filled="f" strokeweight=".5pt">
                  <v:textbox inset="0,.5mm,0,0">
                    <w:txbxContent>
                      <w:p w:rsidR="00C84758" w:rsidRPr="00D12038" w:rsidRDefault="00C84758" w:rsidP="00C847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34DB">
                          <w:rPr>
                            <w:sz w:val="18"/>
                            <w:szCs w:val="18"/>
                          </w:rPr>
                          <w:t>№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9234DB">
                          <w:rPr>
                            <w:sz w:val="18"/>
                            <w:szCs w:val="18"/>
                          </w:rPr>
                          <w:t>док</w:t>
                        </w:r>
                        <w:r>
                          <w:rPr>
                            <w:sz w:val="18"/>
                            <w:szCs w:val="18"/>
                          </w:rPr>
                          <w:t>ум</w:t>
                        </w:r>
                        <w:r w:rsidRPr="00D12038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2176" o:spid="_x0000_s1202" type="#_x0000_t202" style="position:absolute;left:8311;top:10658;width:85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SVY8IA&#10;AADbAAAADwAAAGRycy9kb3ducmV2LnhtbESPQWsCMRSE7wX/Q3iCt5pVW5XVKKIUeq168fbcPDer&#10;m5d1EzX++6ZQ8DjMzDfMfBltLe7U+sqxgkE/A0FcOF1xqWC/+3qfgvABWWPtmBQ8ycNy0XmbY67d&#10;g3/ovg2lSBD2OSowITS5lL4wZNH3XUOcvJNrLYYk21LqFh8Jbms5zLKxtFhxWjDY0NpQcdnerIJ4&#10;fm4Go9OBwq35uBjcXY/xcFWq142rGYhAMbzC/+1vreBzAn9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1JVjwgAAANsAAAAPAAAAAAAAAAAAAAAAAJgCAABkcnMvZG93&#10;bnJldi54bWxQSwUGAAAAAAQABAD1AAAAhwMAAAAA&#10;" filled="f" strokeweight=".5pt">
                  <v:textbox inset="0,.5mm,0,0">
                    <w:txbxContent>
                      <w:p w:rsidR="00C84758" w:rsidRPr="002F0258" w:rsidRDefault="00C84758" w:rsidP="00C8475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7" o:spid="_x0000_s1203" type="#_x0000_t202" style="position:absolute;left:8311;top:10934;width:85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sBEb4A&#10;AADbAAAADwAAAGRycy9kb3ducmV2LnhtbERPyW7CMBC9I/UfrKnUGzisqgIGVUVIvbJccpvGQxyI&#10;xyE2YP4eH5A4Pr19sYq2ETfqfO1YwXCQgSAuna65UnDYb/rfIHxA1tg4JgUP8rBafvQWmGt35y3d&#10;dqESKYR9jgpMCG0upS8NWfQD1xIn7ug6iyHBrpK6w3sKt40cZdlMWqw5NRhs6ddQed5drYJ4eqyH&#10;42NB4dpOzgb3l/9YXJT6+ow/cxCBYniLX+4/rWCaxqYv6QfI5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FLARG+AAAA2wAAAA8AAAAAAAAAAAAAAAAAmAIAAGRycy9kb3ducmV2&#10;LnhtbFBLBQYAAAAABAAEAPUAAACDAwAAAAA=&#10;" filled="f" strokeweight=".5pt">
                  <v:textbox inset="0,.5mm,0,0">
                    <w:txbxContent>
                      <w:p w:rsidR="00C84758" w:rsidRPr="009234DB" w:rsidRDefault="00C84758" w:rsidP="00C847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34DB">
                          <w:rPr>
                            <w:sz w:val="18"/>
                            <w:szCs w:val="18"/>
                          </w:rPr>
                          <w:t>Подп.</w:t>
                        </w:r>
                      </w:p>
                    </w:txbxContent>
                  </v:textbox>
                </v:shape>
                <v:shape id="tbxIzmd" o:spid="_x0000_s1204" type="#_x0000_t202" style="position:absolute;left:9162;top:10658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kisIA&#10;AADbAAAADwAAAGRycy9kb3ducmV2LnhtbESPQWsCMRSE7wX/Q3iCt5pVW9HVKKIUeq168fbcPDer&#10;m5d1EzX++6ZQ8DjMzDfMfBltLe7U+sqxgkE/A0FcOF1xqWC/+3qfgPABWWPtmBQ8ycNy0XmbY67d&#10;g3/ovg2lSBD2OSowITS5lL4wZNH3XUOcvJNrLYYk21LqFh8Jbms5zLKxtFhxWjDY0NpQcdnerIJ4&#10;fm4Go9OBwq35uBjcXY/xcFWq142rGYhAMbzC/+1vreBzCn9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6SKwgAAANsAAAAPAAAAAAAAAAAAAAAAAJgCAABkcnMvZG93&#10;bnJldi54bWxQSwUGAAAAAAQABAD1AAAAhwMAAAAA&#10;" filled="f" strokeweight=".5pt">
                  <v:textbox inset="0,.5mm,0,0">
                    <w:txbxContent>
                      <w:p w:rsidR="00C84758" w:rsidRPr="002F0258" w:rsidRDefault="00C84758" w:rsidP="00C84758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9" o:spid="_x0000_s1205" type="#_x0000_t202" style="position:absolute;left:9162;top:10934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HHqr8A&#10;AADbAAAADwAAAGRycy9kb3ducmV2LnhtbERPPW/CMBDdK/EfrEPqVpy0FaoCJkJUSKyELmzX+IgD&#10;8TnEBpx/j4dKHZ/e97KMthN3GnzrWEE+y0AQ10633Cj4OWzfvkD4gKyxc0wKRvJQriYvSyy0e/Ce&#10;7lVoRAphX6ACE0JfSOlrQxb9zPXEiTu5wWJIcGikHvCRwm0n37NsLi22nBoM9rQxVF+qm1UQz+N3&#10;/nE6Urj1nxeDh+tvPF6Vep3G9QJEoBj+xX/unVYwT+vTl/Q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UceqvwAAANsAAAAPAAAAAAAAAAAAAAAAAJgCAABkcnMvZG93bnJl&#10;di54bWxQSwUGAAAAAAQABAD1AAAAhAMAAAAA&#10;" filled="f" strokeweight=".5pt">
                  <v:textbox inset="0,.5mm,0,0">
                    <w:txbxContent>
                      <w:p w:rsidR="00C84758" w:rsidRPr="009234DB" w:rsidRDefault="00C84758" w:rsidP="00C847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34DB"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bxOboz" o:spid="_x0000_s1206" type="#_x0000_t202" style="position:absolute;left:10069;top:10602;width:5698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z1EMIA&#10;AADbAAAADwAAAGRycy9kb3ducmV2LnhtbESPQYvCMBSE7wv+h/AEb2taD7J0jaKC4kEP6+4PeDTP&#10;ptq8lCTa1l9vFhb2OMzMN8xi1dtGPMiH2rGCfJqBIC6drrlS8PO9e/8AESKyxsYxKRgowGo5eltg&#10;oV3HX/Q4x0okCIcCFZgY20LKUBqyGKauJU7exXmLMUlfSe2xS3DbyFmWzaXFmtOCwZa2hsrb+W4V&#10;2Gf+9EdEe90PM+zawexPx41Sk3G//gQRqY//4b/2QSuY5/D7Jf0A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DPUQwgAAANsAAAAPAAAAAAAAAAAAAAAAAJgCAABkcnMvZG93&#10;bnJldi54bWxQSwUGAAAAAAQABAD1AAAAhwMAAAAA&#10;" filled="f" stroked="f">
                  <v:textbox inset=",0,,0">
                    <w:txbxContent>
                      <w:p w:rsidR="00C84758" w:rsidRPr="00DB1F85" w:rsidRDefault="00C84758" w:rsidP="00C84758">
                        <w:pPr>
                          <w:spacing w:line="240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DB1F85">
                          <w:rPr>
                            <w:sz w:val="36"/>
                            <w:szCs w:val="36"/>
                          </w:rPr>
                          <w:fldChar w:fldCharType="begin"/>
                        </w:r>
                        <w:r w:rsidRPr="00DB1F85">
                          <w:rPr>
                            <w:sz w:val="36"/>
                            <w:szCs w:val="36"/>
                          </w:rPr>
                          <w:instrText xml:space="preserve"> REF  шифр_тома  \* MERGEFORMAT </w:instrText>
                        </w:r>
                        <w:r w:rsidRPr="00DB1F85">
                          <w:rPr>
                            <w:sz w:val="36"/>
                            <w:szCs w:val="36"/>
                          </w:rPr>
                          <w:fldChar w:fldCharType="separate"/>
                        </w:r>
                        <w:r w:rsidR="00E46A22" w:rsidRPr="00E46A22">
                          <w:rPr>
                            <w:bCs/>
                            <w:sz w:val="36"/>
                            <w:szCs w:val="36"/>
                          </w:rPr>
                          <w:t>01.16.01.08.155.362632</w:t>
                        </w:r>
                        <w:r w:rsidR="00E46A22" w:rsidRPr="00E46A22">
                          <w:rPr>
                            <w:sz w:val="36"/>
                            <w:szCs w:val="36"/>
                          </w:rPr>
                          <w:t xml:space="preserve">.20.006 </w:t>
                        </w:r>
                        <w:r w:rsidRPr="00DB1F85">
                          <w:rPr>
                            <w:sz w:val="36"/>
                            <w:szCs w:val="36"/>
                          </w:rPr>
                          <w:fldChar w:fldCharType="end"/>
                        </w:r>
                      </w:p>
                      <w:p w:rsidR="00C84758" w:rsidRPr="00411C8B" w:rsidRDefault="00C84758" w:rsidP="00C84758">
                        <w:pPr>
                          <w:pStyle w:val="6"/>
                        </w:pPr>
                      </w:p>
                    </w:txbxContent>
                  </v:textbox>
                </v:shape>
                <v:shape id="Text Box 2181" o:spid="_x0000_s1207" type="#_x0000_t202" style="position:absolute;left:15966;top:10382;width:567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jZ1cMA&#10;AADbAAAADwAAAGRycy9kb3ducmV2LnhtbESPzYrCMBSF9wO+Q7iCuzGdLopUo8iAILoQq4uZ3aW5&#10;NsXmpjaprW8/GRiY5eH8fJzVZrSNeFLna8cKPuYJCOLS6ZorBdfL7n0BwgdkjY1jUvAiD5v15G2F&#10;uXYDn+lZhErEEfY5KjAhtLmUvjRk0c9dSxy9m+sshii7SuoOhzhuG5kmSSYt1hwJBlv6NFTei95G&#10;yM5+m+N5MRT96fhKD332+NIPpWbTcbsEEWgM/+G/9l4ryFL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jZ1cMAAADbAAAADwAAAAAAAAAAAAAAAACYAgAAZHJzL2Rv&#10;d25yZXYueG1sUEsFBgAAAAAEAAQA9QAAAIgDAAAAAA==&#10;" filled="f" strokeweight="1.5pt">
                  <v:textbox inset="0,1mm,0,0">
                    <w:txbxContent>
                      <w:p w:rsidR="00C84758" w:rsidRPr="00335FF2" w:rsidRDefault="00C84758" w:rsidP="00C84758">
                        <w:r w:rsidRPr="00335FF2">
                          <w:t>Лист</w:t>
                        </w:r>
                      </w:p>
                      <w:p w:rsidR="00C84758" w:rsidRPr="00D74237" w:rsidRDefault="00C84758" w:rsidP="00C84758"/>
                    </w:txbxContent>
                  </v:textbox>
                </v:shape>
                <v:shape id="tbxPage" o:spid="_x0000_s1208" type="#_x0000_t202" style="position:absolute;left:15966;top:10768;width:567;height: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V4MQA&#10;AADbAAAADwAAAGRycy9kb3ducmV2LnhtbESPQWvCQBSE7wX/w/IEb3Vjk0ob3QQpRHLxENsf8Jp9&#10;TaLZtyG7avz33YLQ4zAz3zDbfDK9uNLoOssKVssIBHFtdceNgq/P4vkNhPPIGnvLpOBODvJs9rTF&#10;VNsbV3Q9+kYECLsUFbTeD6mUrm7JoFvagTh4P3Y06IMcG6lHvAW46eVLFK2lwY7DQosDfbRUn48X&#10;o2B/+q6iLk6S96KOX83hlGhdlEot5tNuA8LT5P/Dj3apFaxj+PsSfo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z1eDEAAAA2wAAAA8AAAAAAAAAAAAAAAAAmAIAAGRycy9k&#10;b3ducmV2LnhtbFBLBQYAAAAABAAEAPUAAACJAwAAAAA=&#10;" filled="f" strokeweight="1.5pt">
                  <v:textbox inset="0,0,0,0">
                    <w:txbxContent>
                      <w:p w:rsidR="00C84758" w:rsidRPr="00BB7C18" w:rsidRDefault="00C84758" w:rsidP="00C8475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C60012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line id="Line 2189" o:spid="_x0000_s1209" style="position:absolute;visibility:visible;mso-wrap-style:square" from="6043,11211" to="15964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hhEMMAAADbAAAADwAAAGRycy9kb3ducmV2LnhtbESPQWvCQBSE7wX/w/KE3urGK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YYRDDAAAA2wAAAA8AAAAAAAAAAAAA&#10;AAAAoQIAAGRycy9kb3ducmV2LnhtbFBLBQYAAAAABAAEAPkAAACRAwAAAAA=&#10;" strokeweight="1.5pt"/>
                <v:line id="Line 2190" o:spid="_x0000_s1210" style="position:absolute;visibility:visible;mso-wrap-style:square" from="6441,10382" to="6441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Ei8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UxIvDAAAA2wAAAA8AAAAAAAAAAAAA&#10;AAAAoQIAAGRycy9kb3ducmV2LnhtbFBLBQYAAAAABAAEAPkAAACRAwAAAAA=&#10;" strokeweight="1.5pt"/>
                <v:line id="Line 2191" o:spid="_x0000_s1211" style="position:absolute;visibility:visible;mso-wrap-style:square" from="7008,10382" to="7008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a/MMAAADbAAAADwAAAGRycy9kb3ducmV2LnhtbESPQWvCQBSE7wX/w/KE3urGCqFEVxHB&#10;Kr2ZiuDtkX0mMdm3cXej6b/vCoUeh5n5hlmsBtOKOzlfW1YwnSQgiAuray4VHL+3bx8gfEDW2Fom&#10;BT/kYbUcvSww0/bBB7rnoRQRwj5DBVUIXSalLyoy6Ce2I47exTqDIUpXSu3wEeGmle9JkkqDNceF&#10;CjvaVFQ0eW8UnPqcz9dm61rsP3e7y+nW+NmXUq/jYT0HEWgI/+G/9l4rSFN4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GWvzDAAAA2wAAAA8AAAAAAAAAAAAA&#10;AAAAoQIAAGRycy9kb3ducmV2LnhtbFBLBQYAAAAABAAEAPkAAACRAwAAAAA=&#10;" strokeweight="1.5pt"/>
                <v:line id="Line 2192" o:spid="_x0000_s1212" style="position:absolute;visibility:visible;mso-wrap-style:square" from="8311,10382" to="8311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r/Z8MAAADbAAAADwAAAGRycy9kb3ducmV2LnhtbESPQWvCQBSE7wX/w/KE3urGClaiq4ig&#10;Fm+NInh7ZJ9JTPZturvR+O+7hUKPw8x8wyxWvWnEnZyvLCsYjxIQxLnVFRcKTsft2wyED8gaG8uk&#10;4EkeVsvBywJTbR/8RfcsFCJC2KeooAyhTaX0eUkG/ci2xNG7WmcwROkKqR0+Itw08j1JptJgxXGh&#10;xJY2JeV11hkF5y7jy63euga73X5/PX/XfnJQ6nXYr+cgAvXhP/zX/tQKph/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K/2fDAAAA2wAAAA8AAAAAAAAAAAAA&#10;AAAAoQIAAGRycy9kb3ducmV2LnhtbFBLBQYAAAAABAAEAPkAAACRAwAAAAA=&#10;" strokeweight="1.5pt"/>
                <v:line id="Line 2193" o:spid="_x0000_s1213" style="position:absolute;visibility:visible;mso-wrap-style:square" from="9162,10382" to="9162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VrFc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Uam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VWsVwQAAANsAAAAPAAAAAAAAAAAAAAAA&#10;AKECAABkcnMvZG93bnJldi54bWxQSwUGAAAAAAQABAD5AAAAjwMAAAAA&#10;" strokeweight="1.5pt"/>
                <v:line id="Line 2194" o:spid="_x0000_s1214" style="position:absolute;visibility:visible;mso-wrap-style:square" from="9729,10382" to="9729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nOjsMAAADbAAAADwAAAGRycy9kb3ducmV2LnhtbESPQWvCQBSE7wX/w/KE3urGClKjq4ig&#10;Fm+NInh7ZJ9JTPZturvR+O+7hUKPw8x8wyxWvWnEnZyvLCsYjxIQxLnVFRcKTsft2wcIH5A1NpZJ&#10;wZM8rJaDlwWm2j74i+5ZKESEsE9RQRlCm0rp85IM+pFtiaN3tc5giNIVUjt8RLhp5HuSTKXBiuNC&#10;iS1tSsrrrDMKzl3Gl1u9dQ12u/3+ev6u/eSg1OuwX89BBOrDf/iv/ak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Zzo7DAAAA2wAAAA8AAAAAAAAAAAAA&#10;AAAAoQIAAGRycy9kb3ducmV2LnhtbFBLBQYAAAAABAAEAPkAAACRAwAAAAA=&#10;" strokeweight="1.5pt"/>
                <v:line id="Line 2195" o:spid="_x0000_s1215" style="position:absolute;visibility:visible;mso-wrap-style:square" from="6043,10382" to="15964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rxzsAAAADbAAAADwAAAGRycy9kb3ducmV2LnhtbERPz2vCMBS+C/sfwhvspukUdHRGGQN1&#10;eLOOwm6P5tl2bV5qkmr9781B8Pjx/V6uB9OKCzlfW1bwPklAEBdW11wq+D1uxh8gfEDW2FomBTfy&#10;sF69jJaYanvlA12yUIoYwj5FBVUIXSqlLyoy6Ce2I47cyTqDIUJXSu3wGsNNK6dJMpcGa44NFXb0&#10;XVHRZL1RkPcZ//03G9div93tTvm58bO9Um+vw9cniEBDeIof7h+tYBH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68c7AAAAA2wAAAA8AAAAAAAAAAAAAAAAA&#10;oQIAAGRycy9kb3ducmV2LnhtbFBLBQYAAAAABAAEAPkAAACOAwAAAAA=&#10;" strokeweight="1.5pt"/>
                <v:line id="Line 2196" o:spid="_x0000_s1216" style="position:absolute;visibility:visible;mso-wrap-style:square" from="6043,10934" to="9728,10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ZUVcMAAADbAAAADwAAAGRycy9kb3ducmV2LnhtbESPQWvCQBSE7wX/w/IEb3VjhVaiq4hg&#10;Lb0ZRfD2yD6TmOzbuLvR9N+7hUKPw8x8wyxWvWnEnZyvLCuYjBMQxLnVFRcKjoft6wyED8gaG8uk&#10;4Ic8rJaDlwWm2j54T/csFCJC2KeooAyhTaX0eUkG/di2xNG7WGcwROkKqR0+Itw08i1J3qXBiuNC&#10;iS1tSsrrrDMKTl3G52u9dQ12n7vd5XSr/fRbqdGwX89BBOrDf/iv/aUVfEz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2VFXDAAAA2wAAAA8AAAAAAAAAAAAA&#10;AAAAoQIAAGRycy9kb3ducmV2LnhtbFBLBQYAAAAABAAEAPkAAACRAwAAAAA=&#10;" strokeweight="1.5pt"/>
                <v:line id="Line 2191" o:spid="_x0000_s1217" style="position:absolute;visibility:visible;mso-wrap-style:square" from="6042,10382" to="6042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TKIs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fE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kyiLDAAAA2wAAAA8AAAAAAAAAAAAA&#10;AAAAoQIAAGRycy9kb3ducmV2LnhtbFBLBQYAAAAABAAEAPkAAACRAwAAAAA=&#10;" strokeweight="1.5pt"/>
                <v:shape id="tbxIzme" o:spid="_x0000_s1218" type="#_x0000_t202" style="position:absolute;left:6043;top:10382;width:39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rPAMMA&#10;AADbAAAADwAAAGRycy9kb3ducmV2LnhtbESPwW7CMBBE75X6D9ZW6q04NKitUgxCVJW4Ar1w28ZL&#10;nBKvQ2wS5+8xElKPo5l5o5kvo21ET52vHSuYTjIQxKXTNVcKfvbfLx8gfEDW2DgmBSN5WC4eH+ZY&#10;aDfwlvpdqESCsC9QgQmhLaT0pSGLfuJa4uQdXWcxJNlVUnc4JLht5GuWvUmLNacFgy2tDZWn3cUq&#10;iH/j1zQ/Hihc2tnJ4P78Gw9npZ6f4uoTRKAY/sP39kYreM/h9iX9AL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rPAMMAAADbAAAADwAAAAAAAAAAAAAAAACYAgAAZHJzL2Rv&#10;d25yZXYueG1sUEsFBgAAAAAEAAQA9QAAAIgDAAAAAA==&#10;" filled="f" strokeweight=".5pt">
                  <v:textbox inset="0,.5mm,0,0">
                    <w:txbxContent>
                      <w:p w:rsidR="00C84758" w:rsidRPr="002F0258" w:rsidRDefault="00C84758" w:rsidP="00C84758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bxIzmk" o:spid="_x0000_s1219" type="#_x0000_t202" style="position:absolute;left:6441;top:10382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NXdMEA&#10;AADbAAAADwAAAGRycy9kb3ducmV2LnhtbESPQWsCMRSE74L/ITzBm2atUmU1SmkRvFa9eHtunpvV&#10;zcu6iRr/fSMIPQ4z8w2zWEVbizu1vnKsYDTMQBAXTldcKtjv1oMZCB+QNdaOScGTPKyW3c4Cc+0e&#10;/Ev3bShFgrDPUYEJocml9IUhi37oGuLknVxrMSTZllK3+EhwW8uPLPuUFitOCwYb+jZUXLY3qyCe&#10;nz+j8elA4dZMLgZ312M8XJXq9+LXHESgGP7D7/ZGK5hO4PUl/Q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zV3TBAAAA2wAAAA8AAAAAAAAAAAAAAAAAmAIAAGRycy9kb3du&#10;cmV2LnhtbFBLBQYAAAAABAAEAPUAAACGAwAAAAA=&#10;" filled="f" strokeweight=".5pt">
                  <v:textbox inset="0,.5mm,0,0">
                    <w:txbxContent>
                      <w:p w:rsidR="00C84758" w:rsidRPr="002F0258" w:rsidRDefault="00C84758" w:rsidP="00C84758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bxIzmk" o:spid="_x0000_s1220" type="#_x0000_t202" style="position:absolute;left:7008;top:10382;width:130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/y78IA&#10;AADbAAAADwAAAGRycy9kb3ducmV2LnhtbESPQWsCMRSE7wX/Q3iCt5pVW5XVKKIUeq168fbcPDer&#10;m5d1EzX++6ZQ8DjMzDfMfBltLe7U+sqxgkE/A0FcOF1xqWC/+3qfgvABWWPtmBQ8ycNy0XmbY67d&#10;g3/ovg2lSBD2OSowITS5lL4wZNH3XUOcvJNrLYYk21LqFh8Jbms5zLKxtFhxWjDY0NpQcdnerIJ4&#10;fm4Go9OBwq35uBjcXY/xcFWq142rGYhAMbzC/+1vrWDyCX9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//LvwgAAANsAAAAPAAAAAAAAAAAAAAAAAJgCAABkcnMvZG93&#10;bnJldi54bWxQSwUGAAAAAAQABAD1AAAAhwMAAAAA&#10;" filled="f" strokeweight=".5pt">
                  <v:textbox inset="0,.5mm,0,0">
                    <w:txbxContent>
                      <w:p w:rsidR="00C84758" w:rsidRPr="002F0258" w:rsidRDefault="00C84758" w:rsidP="00C84758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6" o:spid="_x0000_s1221" type="#_x0000_t202" style="position:absolute;left:8312;top:10382;width:85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1smMEA&#10;AADbAAAADwAAAGRycy9kb3ducmV2LnhtbESPQWsCMRSE7wX/Q3iCt5q1ispqlNIieK168fbcPDer&#10;m5d1EzX++0YQPA4z8w0zX0Zbixu1vnKsYNDPQBAXTldcKthtV59TED4ga6wdk4IHeVguOh9zzLW7&#10;8x/dNqEUCcI+RwUmhCaX0heGLPq+a4iTd3StxZBkW0rd4j3BbS2/smwsLVacFgw29GOoOG+uVkE8&#10;PX4Hw+OewrUZnQ1uL4e4vyjV68bvGYhAMbzDr/ZaK5iM4fkl/Q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tbJjBAAAA2wAAAA8AAAAAAAAAAAAAAAAAmAIAAGRycy9kb3du&#10;cmV2LnhtbFBLBQYAAAAABAAEAPUAAACGAwAAAAA=&#10;" filled="f" strokeweight=".5pt">
                  <v:textbox inset="0,.5mm,0,0">
                    <w:txbxContent>
                      <w:p w:rsidR="00C84758" w:rsidRPr="002F0258" w:rsidRDefault="00C84758" w:rsidP="00C8475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bxIzmd" o:spid="_x0000_s1222" type="#_x0000_t202" style="position:absolute;left:9161;top:10382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JA8EA&#10;AADbAAAADwAAAGRycy9kb3ducmV2LnhtbESPQWsCMRSE74L/ITzBm2atpcpqFKkIXqu9eHvdPDer&#10;m5d1EzX+eyMIPQ4z8w0zX0Zbixu1vnKsYDTMQBAXTldcKvjdbwZTED4ga6wdk4IHeVguup055trd&#10;+Yduu1CKBGGfowITQpNL6QtDFv3QNcTJO7rWYkiyLaVu8Z7gtpYfWfYlLVacFgw29G2oOO+uVkE8&#10;Pdaj8fFA4dp8ng3uL3/xcFGq34urGYhAMfyH3+2tVjCZwOtL+g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hyQPBAAAA2wAAAA8AAAAAAAAAAAAAAAAAmAIAAGRycy9kb3du&#10;cmV2LnhtbFBLBQYAAAAABAAEAPUAAACGAwAAAAA=&#10;" filled="f" strokeweight=".5pt">
                  <v:textbox inset="0,.5mm,0,0">
                    <w:txbxContent>
                      <w:p w:rsidR="00C84758" w:rsidRPr="002F0258" w:rsidRDefault="00C84758" w:rsidP="00C84758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v:group id="Group 1180" o:spid="_x0000_s1223" style="position:absolute;left:454;top:8108;width:683;height:8222" coordorigin="1699,1144" coordsize="683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<v:shape id="tbxInpo" o:spid="_x0000_s1224" type="#_x0000_t202" style="position:absolute;left:1985;top:7949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DsKsIA&#10;AADbAAAADwAAAGRycy9kb3ducmV2LnhtbESPQYvCMBSE78L+h/AWvGm6Hla3GkUWlEU8aN0i3h7N&#10;sy02L6WJtf57Iwgeh5n5hpktOlOJlhpXWlbwNYxAEGdWl5wr+D+sBhMQziNrrCyTgjs5WMw/ejOM&#10;tb3xntrE5yJA2MWooPC+jqV0WUEG3dDWxME728agD7LJpW7wFuCmkqMo+pYGSw4LBdb0W1B2Sa5G&#10;gY5w64/rdNeeyo52CSKnyUap/me3nILw1Pl3+NX+0wrGP/D8En6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kOwqwgAAANsAAAAPAAAAAAAAAAAAAAAAAJgCAABkcnMvZG93&#10;bnJldi54bWxQSwUGAAAAAAQABAD1AAAAhwMAAAAA&#10;" strokeweight="1.5pt">
                  <v:textbox style="layout-flow:vertical;mso-layout-flow-alt:bottom-to-top" inset="1mm,1mm,0,0">
                    <w:txbxContent>
                      <w:p w:rsidR="00C84758" w:rsidRPr="00C144F4" w:rsidRDefault="00C84758" w:rsidP="00C84758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16" o:spid="_x0000_s1225" type="#_x0000_t202" style="position:absolute;left:1699;top:7949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ZKBcIA&#10;AADbAAAADwAAAGRycy9kb3ducmV2LnhtbERPPWvDMBDdC/kP4gLdajkdTHAth7TQ0mYINC71elhX&#10;28Q6OZLiOP8+GgIdH++72MxmEBM531tWsEpSEMSN1T23Cn6q96c1CB+QNQ6WScGVPGzKxUOBubYX&#10;/qbpEFoRQ9jnqKALYcyl9E1HBn1iR+LI/VlnMEToWqkdXmK4GeRzmmbSYM+xocOR3jpqjoezUfDl&#10;vH097Vb4ca7qYT/W2S78npR6XM7bFxCB5vAvvrs/tYJ1XB+/xB8g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lkoFwgAAANsAAAAPAAAAAAAAAAAAAAAAAJgCAABkcnMvZG93&#10;bnJldi54bWxQSwUGAAAAAAQABAD1AAAAhwMAAAAA&#10;" filled="f" strokeweight="1.5pt">
                  <v:textbox style="layout-flow:vertical;mso-layout-flow-alt:bottom-to-top" inset="0,0,0,0">
                    <w:txbxContent>
                      <w:p w:rsidR="00C84758" w:rsidRPr="00DE238E" w:rsidRDefault="00C84758" w:rsidP="00C84758">
                        <w:pPr>
                          <w:ind w:left="-57" w:right="-57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E238E">
                          <w:rPr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bxInpd" o:spid="_x0000_s1226" type="#_x0000_t202" style="position:absolute;left:1985;top:5965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OQC8EA&#10;AADbAAAADwAAAGRycy9kb3ducmV2LnhtbESPQYvCMBSE7wv+h/AEb2vqHkS6pkUEZREPWlfE26N5&#10;tsXmpTSx1n9vBMHjMDPfMPO0N7XoqHWVZQWTcQSCOLe64kLB/2H1PQPhPLLG2jIpeJCDNBl8zTHW&#10;9s576jJfiABhF6OC0vsmltLlJRl0Y9sQB+9iW4M+yLaQusV7gJta/kTRVBqsOCyU2NCypPya3YwC&#10;HeHWn9bHXXeuetpliHzMNkqNhv3iF4Sn3n/C7/afVjCbwOtL+AEy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zkAvBAAAA2wAAAA8AAAAAAAAAAAAAAAAAmAIAAGRycy9kb3du&#10;cmV2LnhtbFBLBQYAAAAABAAEAPUAAACGAwAAAAA=&#10;" strokeweight="1.5pt">
                  <v:textbox style="layout-flow:vertical;mso-layout-flow-alt:bottom-to-top" inset="1mm,1mm,0,0">
                    <w:txbxContent>
                      <w:p w:rsidR="00C84758" w:rsidRPr="009D74F2" w:rsidRDefault="00C84758" w:rsidP="00C84758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4518" o:spid="_x0000_s1227" type="#_x0000_t202" style="position:absolute;left:1699;top:5965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JGa78A&#10;AADbAAAADwAAAGRycy9kb3ducmV2LnhtbESPS6vCMBSE94L/IRzBnaZ2IaUaRQTBCy584frQnD6w&#10;OalNbq3/3giCy2FmvmGW697UoqPWVZYVzKYRCOLM6ooLBdfLbpKAcB5ZY22ZFLzIwXo1HCwx1fbJ&#10;J+rOvhABwi5FBaX3TSqly0oy6Ka2IQ5ebluDPsi2kLrFZ4CbWsZRNJcGKw4LJTa0LSm7n/+NgkP3&#10;92DO45nhpI7ut01u7bFTajzqNwsQnnr/C3/be60gieHzJfwAuX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kkZrvwAAANsAAAAPAAAAAAAAAAAAAAAAAJgCAABkcnMvZG93bnJl&#10;di54bWxQSwUGAAAAAAQABAD1AAAAhAMAAAAA&#10;" strokeweight="1.5pt">
                  <v:textbox style="layout-flow:vertical;mso-layout-flow-alt:bottom-to-top" inset="0,0,0,0">
                    <w:txbxContent>
                      <w:p w:rsidR="00C84758" w:rsidRPr="00C94162" w:rsidRDefault="00C84758" w:rsidP="00C8475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94162">
                          <w:rPr>
                            <w:sz w:val="22"/>
                            <w:szCs w:val="22"/>
                          </w:rPr>
                          <w:t>Подп. и дата</w:t>
                        </w:r>
                      </w:p>
                      <w:p w:rsidR="00C84758" w:rsidRPr="00C144F4" w:rsidRDefault="00C84758" w:rsidP="00C84758"/>
                    </w:txbxContent>
                  </v:textbox>
                </v:shape>
                <v:shape id="tbxInvz" o:spid="_x0000_s1228" type="#_x0000_t202" style="position:absolute;left:1985;top:4547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2r58IA&#10;AADbAAAADwAAAGRycy9kb3ducmV2LnhtbESPQYvCMBSE78L+h/AWvGm6CiJdY1kWFBEPWpXF26N5&#10;tmWbl9LEtv57Iwgeh5n5hlkkvalES40rLSv4GkcgiDOrS84VnI6r0RyE88gaK8uk4E4OkuXHYIGx&#10;th0fqE19LgKEXYwKCu/rWEqXFWTQjW1NHLyrbQz6IJtc6ga7ADeVnETRTBosOSwUWNNvQdl/ejMK&#10;dIQ7/7c+79tL2dM+ReRzulVq+Nn/fIPw1Pt3+NXeaAXzKTy/h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avnwgAAANsAAAAPAAAAAAAAAAAAAAAAAJgCAABkcnMvZG93&#10;bnJldi54bWxQSwUGAAAAAAQABAD1AAAAhwMAAAAA&#10;" strokeweight="1.5pt">
                  <v:textbox style="layout-flow:vertical;mso-layout-flow-alt:bottom-to-top" inset="1mm,1mm,0,0">
                    <w:txbxContent>
                      <w:p w:rsidR="00C84758" w:rsidRPr="00FE2B1B" w:rsidRDefault="00C84758" w:rsidP="00C84758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20" o:spid="_x0000_s1229" type="#_x0000_t202" style="position:absolute;left:1699;top:454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7hMEA&#10;AADbAAAADwAAAGRycy9kb3ducmV2LnhtbESPS4vCQBCE74L/YWhhbzpRREJ0DCIsrOBhfeC5yXQe&#10;JNMTM2PM/vsdQfBYVNVX1CYdTCN66lxlWcF8FoEgzqyuuFBwvXxPYxDOI2tsLJOCP3KQbsejDSba&#10;PvlE/dkXIkDYJaig9L5NpHRZSQbdzLbEwcttZ9AH2RVSd/gMcNPIRRStpMGKw0KJLe1Lyurzwyg4&#10;9oc7c76YG46bqL7tcmt/e6W+JsNuDcLT4D/hd/tHK4iX8PoSfoD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3e4TBAAAA2wAAAA8AAAAAAAAAAAAAAAAAmAIAAGRycy9kb3du&#10;cmV2LnhtbFBLBQYAAAAABAAEAPUAAACGAwAAAAA=&#10;" strokeweight="1.5pt">
                  <v:textbox style="layout-flow:vertical;mso-layout-flow-alt:bottom-to-top" inset="0,0,0,0">
                    <w:txbxContent>
                      <w:p w:rsidR="00C84758" w:rsidRPr="00DE238E" w:rsidRDefault="00C84758" w:rsidP="00C8475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E238E">
                          <w:rPr>
                            <w:sz w:val="22"/>
                            <w:szCs w:val="22"/>
                          </w:rPr>
                          <w:t>Взам. инв. №</w:t>
                        </w:r>
                      </w:p>
                      <w:p w:rsidR="00C84758" w:rsidRPr="00C94162" w:rsidRDefault="00C84758" w:rsidP="00C84758"/>
                    </w:txbxContent>
                  </v:textbox>
                </v:shape>
                <v:shape id="Text Box 4518" o:spid="_x0000_s1230" type="#_x0000_t202" style="position:absolute;left:1699;top:114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veH8EA&#10;AADbAAAADwAAAGRycy9kb3ducmV2LnhtbESPS4vCQBCE74L/YWhhbzpRUEJ0DCIsrOBhfeC5yXQe&#10;JNMTM2PM/vsdQfBYVNVX1CYdTCN66lxlWcF8FoEgzqyuuFBwvXxPYxDOI2tsLJOCP3KQbsejDSba&#10;PvlE/dkXIkDYJaig9L5NpHRZSQbdzLbEwcttZ9AH2RVSd/gMcNPIRRStpMGKw0KJLe1Lyurzwyg4&#10;9oc7c76YG46bqL7tcmt/e6W+JsNuDcLT4D/hd/tHK4iX8PoSfoD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73h/BAAAA2wAAAA8AAAAAAAAAAAAAAAAAmAIAAGRycy9kb3du&#10;cmV2LnhtbFBLBQYAAAAABAAEAPUAAACGAwAAAAA=&#10;" strokeweight="1.5pt">
                  <v:textbox style="layout-flow:vertical;mso-layout-flow-alt:bottom-to-top" inset="0,0,0,0">
                    <w:txbxContent>
                      <w:p w:rsidR="00C84758" w:rsidRPr="00C94162" w:rsidRDefault="00C84758" w:rsidP="00C8475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94162">
                          <w:rPr>
                            <w:sz w:val="22"/>
                            <w:szCs w:val="22"/>
                          </w:rPr>
                          <w:t>Подп. и дата</w:t>
                        </w:r>
                      </w:p>
                      <w:p w:rsidR="00C84758" w:rsidRPr="00C144F4" w:rsidRDefault="00C84758" w:rsidP="00C84758"/>
                    </w:txbxContent>
                  </v:textbox>
                </v:shape>
                <v:shape id="tbxInpo" o:spid="_x0000_s1231" type="#_x0000_t202" style="position:absolute;left:1983;top:3130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oIf8IA&#10;AADbAAAADwAAAGRycy9kb3ducmV2LnhtbESPQYvCMBSE7wv+h/CEva2pexCppkUERcSDVot4ezTP&#10;tti8lCZbu//eLCx4HGbmG2aZDqYRPXWutqxgOolAEBdW11wquJw3X3MQziNrbCyTgl9ykCajjyXG&#10;2j75RH3mSxEg7GJUUHnfxlK6oiKDbmJb4uDdbWfQB9mVUnf4DHDTyO8omkmDNYeFCltaV1Q8sh+j&#10;QEd48Ndtfuxv9UDHDJHzbK/U53hYLUB4Gvw7/N/eaQXzGfx9CT9AJ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2gh/wgAAANsAAAAPAAAAAAAAAAAAAAAAAJgCAABkcnMvZG93&#10;bnJldi54bWxQSwUGAAAAAAQABAD1AAAAhwMAAAAA&#10;" strokeweight="1.5pt">
                  <v:textbox style="layout-flow:vertical;mso-layout-flow-alt:bottom-to-top" inset="1mm,1mm,0,0">
                    <w:txbxContent>
                      <w:p w:rsidR="00C84758" w:rsidRPr="00C144F4" w:rsidRDefault="00C84758" w:rsidP="00C84758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16" o:spid="_x0000_s1232" type="#_x0000_t202" style="position:absolute;left:1699;top:3130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/SccQA&#10;AADbAAAADwAAAGRycy9kb3ducmV2LnhtbESPQWvCQBSE7wX/w/KE3upGDyppVmkLldaD0CjN9ZF9&#10;TUKzb+PumqT/3hUKHoeZ+YbJtqNpRU/ON5YVzGcJCOLS6oYrBafj+9MahA/IGlvLpOCPPGw3k4cM&#10;U20H/qI+D5WIEPYpKqhD6FIpfVmTQT+zHXH0fqwzGKJ0ldQOhwg3rVwkyVIabDgu1NjRW03lb34x&#10;Cj6dt6/n/Rx3l2PRHrpiuQ/fZ6Uep+PLM4hAY7iH/9sfWsF6B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/0nHEAAAA2wAAAA8AAAAAAAAAAAAAAAAAmAIAAGRycy9k&#10;b3ducmV2LnhtbFBLBQYAAAAABAAEAPUAAACJAwAAAAA=&#10;" filled="f" strokeweight="1.5pt">
                  <v:textbox style="layout-flow:vertical;mso-layout-flow-alt:bottom-to-top" inset="0,0,0,0">
                    <w:txbxContent>
                      <w:p w:rsidR="00C84758" w:rsidRPr="00DE238E" w:rsidRDefault="00C84758" w:rsidP="00C84758">
                        <w:pPr>
                          <w:ind w:left="-57" w:right="-57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E238E">
                          <w:rPr>
                            <w:sz w:val="22"/>
                            <w:szCs w:val="22"/>
                          </w:rPr>
                          <w:t xml:space="preserve">Инв.№ </w:t>
                        </w:r>
                        <w:proofErr w:type="spellStart"/>
                        <w:r w:rsidRPr="00DE238E">
                          <w:rPr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DE238E"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bxInpd" o:spid="_x0000_s1233" type="#_x0000_t202" style="position:absolute;left:1982;top:1144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k5lrwA&#10;AADbAAAADwAAAGRycy9kb3ducmV2LnhtbERPvQrCMBDeBd8hnOCmqQ4i1SgiKCIOWhVxO5qzLTaX&#10;0sRa394MguPH9z9ftqYUDdWusKxgNIxAEKdWF5wpuJw3gykI55E1lpZJwYccLBfdzhxjbd98oibx&#10;mQgh7GJUkHtfxVK6NCeDbmgr4sA9bG3QB1hnUtf4DuGmlOMomkiDBYeGHCta55Q+k5dRoCM8+Nv2&#10;emzuRUvHBJGvyV6pfq9dzUB4av1f/HPvtIJpGBu+hB8gF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nCTmWvAAAANsAAAAPAAAAAAAAAAAAAAAAAJgCAABkcnMvZG93bnJldi54&#10;bWxQSwUGAAAAAAQABAD1AAAAgQMAAAAA&#10;" strokeweight="1.5pt">
                  <v:textbox style="layout-flow:vertical;mso-layout-flow-alt:bottom-to-top" inset="1mm,1mm,0,0">
                    <w:txbxContent>
                      <w:p w:rsidR="00C84758" w:rsidRPr="009D74F2" w:rsidRDefault="00C84758" w:rsidP="00C84758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758" w:rsidRDefault="00435851" w:rsidP="00405268">
    <w:pPr>
      <w:tabs>
        <w:tab w:val="left" w:pos="2029"/>
        <w:tab w:val="right" w:pos="21829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215900</wp:posOffset>
              </wp:positionV>
              <wp:extent cx="14636750" cy="10387965"/>
              <wp:effectExtent l="12065" t="15875" r="10160" b="0"/>
              <wp:wrapNone/>
              <wp:docPr id="1" name="Group 2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636750" cy="10387965"/>
                        <a:chOff x="454" y="340"/>
                        <a:chExt cx="23050" cy="16359"/>
                      </a:xfrm>
                    </wpg:grpSpPr>
                    <wpg:grpSp>
                      <wpg:cNvPr id="2" name="Group 2149"/>
                      <wpg:cNvGrpSpPr>
                        <a:grpSpLocks/>
                      </wpg:cNvGrpSpPr>
                      <wpg:grpSpPr bwMode="auto">
                        <a:xfrm>
                          <a:off x="964" y="16256"/>
                          <a:ext cx="21882" cy="443"/>
                          <a:chOff x="760" y="16258"/>
                          <a:chExt cx="21882" cy="443"/>
                        </a:xfrm>
                      </wpg:grpSpPr>
                      <wps:wsp>
                        <wps:cNvPr id="3" name="Text Box 2150"/>
                        <wps:cNvSpPr txBox="1">
                          <a:spLocks noChangeArrowheads="1"/>
                        </wps:cNvSpPr>
                        <wps:spPr bwMode="auto">
                          <a:xfrm>
                            <a:off x="760" y="16338"/>
                            <a:ext cx="18517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4758" w:rsidRPr="001339BF" w:rsidRDefault="00C84758" w:rsidP="002F43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75B6">
                                <w:rPr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1339BF">
                                <w:rPr>
                                  <w:sz w:val="16"/>
                                  <w:szCs w:val="16"/>
                                </w:rPr>
                                <w:instrText xml:space="preserve"> </w:instrText>
                              </w:r>
                              <w:r w:rsidRPr="005B75B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instrText>FILENAME</w:instrText>
                              </w:r>
                              <w:r w:rsidRPr="001339BF">
                                <w:rPr>
                                  <w:sz w:val="16"/>
                                  <w:szCs w:val="16"/>
                                </w:rPr>
                                <w:instrText xml:space="preserve"> \</w:instrText>
                              </w:r>
                              <w:r w:rsidRPr="005B75B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instrText>p</w:instrText>
                              </w:r>
                              <w:r w:rsidRPr="001339BF">
                                <w:rPr>
                                  <w:sz w:val="16"/>
                                  <w:szCs w:val="16"/>
                                </w:rPr>
                                <w:instrText xml:space="preserve"> </w:instrText>
                              </w:r>
                              <w:r w:rsidRPr="005B75B6">
                                <w:rPr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E46A22">
                                <w:rPr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Z</w:t>
                              </w:r>
                              <w:r w:rsidR="00E46A22" w:rsidRPr="00E46A22">
                                <w:rPr>
                                  <w:noProof/>
                                  <w:sz w:val="16"/>
                                  <w:szCs w:val="16"/>
                                </w:rPr>
                                <w:t>:\ПРОЕКТЫ\_2016\01-16-01\РД\РП-РД\4550.70.ВП00.008.0155\СЭО\Документация\Ч\4550.70.ВП00.008.0155.362632.20.006 рев.0\4550.70.ВП00.008.0155.362632.20.006 рев.0 л.1-6.</w:t>
                              </w:r>
                              <w:r w:rsidR="00E46A22">
                                <w:rPr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docx</w:t>
                              </w:r>
                              <w:r w:rsidRPr="005B75B6"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151"/>
                        <wps:cNvSpPr txBox="1">
                          <a:spLocks noChangeArrowheads="1"/>
                        </wps:cNvSpPr>
                        <wps:spPr bwMode="auto">
                          <a:xfrm>
                            <a:off x="20110" y="16258"/>
                            <a:ext cx="2532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4758" w:rsidRPr="00005A89" w:rsidRDefault="00C84758" w:rsidP="002F43DD">
                              <w:pPr>
                                <w:jc w:val="right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05A89">
                                <w:rPr>
                                  <w:sz w:val="20"/>
                                  <w:lang w:val="en-US"/>
                                </w:rPr>
                                <w:t>Формат</w:t>
                              </w:r>
                              <w:proofErr w:type="spellEnd"/>
                              <w:r w:rsidRPr="00005A89">
                                <w:rPr>
                                  <w:sz w:val="20"/>
                                  <w:lang w:val="en-US"/>
                                </w:rPr>
                                <w:t xml:space="preserve"> А3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" name="Rectangle 2152"/>
                      <wps:cNvSpPr>
                        <a:spLocks noChangeArrowheads="1"/>
                      </wps:cNvSpPr>
                      <wps:spPr bwMode="auto">
                        <a:xfrm>
                          <a:off x="1134" y="340"/>
                          <a:ext cx="22365" cy="1598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" name="Group 2153"/>
                      <wpg:cNvGrpSpPr>
                        <a:grpSpLocks/>
                      </wpg:cNvGrpSpPr>
                      <wpg:grpSpPr bwMode="auto">
                        <a:xfrm>
                          <a:off x="13013" y="15502"/>
                          <a:ext cx="10491" cy="829"/>
                          <a:chOff x="6042" y="10382"/>
                          <a:chExt cx="10491" cy="829"/>
                        </a:xfrm>
                      </wpg:grpSpPr>
                      <wps:wsp>
                        <wps:cNvPr id="7" name="tbxIzme"/>
                        <wps:cNvSpPr txBox="1">
                          <a:spLocks noChangeArrowheads="1"/>
                        </wps:cNvSpPr>
                        <wps:spPr bwMode="auto">
                          <a:xfrm>
                            <a:off x="6043" y="10658"/>
                            <a:ext cx="39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8" name="Text Box 2171"/>
                        <wps:cNvSpPr txBox="1">
                          <a:spLocks noChangeArrowheads="1"/>
                        </wps:cNvSpPr>
                        <wps:spPr bwMode="auto">
                          <a:xfrm>
                            <a:off x="6043" y="10934"/>
                            <a:ext cx="39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9234DB" w:rsidRDefault="00C84758" w:rsidP="002F43D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9" name="tbxIzmk"/>
                        <wps:cNvSpPr txBox="1">
                          <a:spLocks noChangeArrowheads="1"/>
                        </wps:cNvSpPr>
                        <wps:spPr bwMode="auto">
                          <a:xfrm>
                            <a:off x="6441" y="10658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0" name="Text Box 2173"/>
                        <wps:cNvSpPr txBox="1">
                          <a:spLocks noChangeArrowheads="1"/>
                        </wps:cNvSpPr>
                        <wps:spPr bwMode="auto">
                          <a:xfrm>
                            <a:off x="6441" y="10934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E46299" w:rsidRDefault="00C84758" w:rsidP="002F43DD">
                              <w:pPr>
                                <w:ind w:left="-113" w:right="-11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6299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1" name="tbxNdoc"/>
                        <wps:cNvSpPr txBox="1">
                          <a:spLocks noChangeArrowheads="1"/>
                        </wps:cNvSpPr>
                        <wps:spPr bwMode="auto">
                          <a:xfrm>
                            <a:off x="7008" y="10658"/>
                            <a:ext cx="1304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2" name="Text Box 2175"/>
                        <wps:cNvSpPr txBox="1">
                          <a:spLocks noChangeArrowheads="1"/>
                        </wps:cNvSpPr>
                        <wps:spPr bwMode="auto">
                          <a:xfrm>
                            <a:off x="7008" y="10934"/>
                            <a:ext cx="1304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D12038" w:rsidRDefault="00C84758" w:rsidP="002F43D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№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док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ум</w:t>
                              </w:r>
                              <w:r w:rsidRPr="00D12038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3" name="Text Box 2176"/>
                        <wps:cNvSpPr txBox="1">
                          <a:spLocks noChangeArrowheads="1"/>
                        </wps:cNvSpPr>
                        <wps:spPr bwMode="auto">
                          <a:xfrm>
                            <a:off x="8311" y="10658"/>
                            <a:ext cx="850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2F43DD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4" name="Text Box 2177"/>
                        <wps:cNvSpPr txBox="1">
                          <a:spLocks noChangeArrowheads="1"/>
                        </wps:cNvSpPr>
                        <wps:spPr bwMode="auto">
                          <a:xfrm>
                            <a:off x="8311" y="10934"/>
                            <a:ext cx="850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9234DB" w:rsidRDefault="00C84758" w:rsidP="002F43D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5" name="tbxIzmd"/>
                        <wps:cNvSpPr txBox="1">
                          <a:spLocks noChangeArrowheads="1"/>
                        </wps:cNvSpPr>
                        <wps:spPr bwMode="auto">
                          <a:xfrm>
                            <a:off x="9162" y="10658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6" name="Text Box 2179"/>
                        <wps:cNvSpPr txBox="1">
                          <a:spLocks noChangeArrowheads="1"/>
                        </wps:cNvSpPr>
                        <wps:spPr bwMode="auto">
                          <a:xfrm>
                            <a:off x="9162" y="10934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9234DB" w:rsidRDefault="00C84758" w:rsidP="002F43D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7" name="tbxOboz"/>
                        <wps:cNvSpPr txBox="1">
                          <a:spLocks noChangeArrowheads="1"/>
                        </wps:cNvSpPr>
                        <wps:spPr bwMode="auto">
                          <a:xfrm>
                            <a:off x="10069" y="10602"/>
                            <a:ext cx="5698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758" w:rsidRPr="00DB1F85" w:rsidRDefault="00C84758" w:rsidP="002F43DD">
                              <w:pPr>
                                <w:spacing w:line="240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DB1F85">
                                <w:rPr>
                                  <w:sz w:val="36"/>
                                  <w:szCs w:val="36"/>
                                </w:rPr>
                                <w:fldChar w:fldCharType="begin"/>
                              </w:r>
                              <w:r w:rsidRPr="00DB1F85">
                                <w:rPr>
                                  <w:sz w:val="36"/>
                                  <w:szCs w:val="36"/>
                                </w:rPr>
                                <w:instrText xml:space="preserve"> REF  шифр_тома  \* MERGEFORMAT </w:instrText>
                              </w:r>
                              <w:r w:rsidRPr="00DB1F85">
                                <w:rPr>
                                  <w:sz w:val="36"/>
                                  <w:szCs w:val="36"/>
                                </w:rPr>
                                <w:fldChar w:fldCharType="separate"/>
                              </w:r>
                              <w:r w:rsidR="00E46A22" w:rsidRPr="00E46A22">
                                <w:rPr>
                                  <w:bCs/>
                                  <w:sz w:val="36"/>
                                  <w:szCs w:val="36"/>
                                </w:rPr>
                                <w:t>01.16.01.08.155.362632</w:t>
                              </w:r>
                              <w:r w:rsidR="00E46A22" w:rsidRPr="00E46A22">
                                <w:rPr>
                                  <w:sz w:val="36"/>
                                  <w:szCs w:val="36"/>
                                </w:rPr>
                                <w:t xml:space="preserve">.20.006 </w:t>
                              </w:r>
                              <w:r w:rsidRPr="00DB1F85">
                                <w:rPr>
                                  <w:sz w:val="36"/>
                                  <w:szCs w:val="36"/>
                                </w:rPr>
                                <w:fldChar w:fldCharType="end"/>
                              </w:r>
                            </w:p>
                            <w:p w:rsidR="00C84758" w:rsidRPr="00411C8B" w:rsidRDefault="00C84758" w:rsidP="002F43DD">
                              <w:pPr>
                                <w:pStyle w:val="6"/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8" name="Text Box 2181"/>
                        <wps:cNvSpPr txBox="1">
                          <a:spLocks noChangeArrowheads="1"/>
                        </wps:cNvSpPr>
                        <wps:spPr bwMode="auto">
                          <a:xfrm>
                            <a:off x="15966" y="10382"/>
                            <a:ext cx="567" cy="38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335FF2" w:rsidRDefault="00C84758" w:rsidP="002F43DD">
                              <w:r w:rsidRPr="00335FF2">
                                <w:t>Лист</w:t>
                              </w:r>
                            </w:p>
                            <w:p w:rsidR="00C84758" w:rsidRPr="00D74237" w:rsidRDefault="00C84758" w:rsidP="002F43DD"/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19" name="tbxPage"/>
                        <wps:cNvSpPr txBox="1">
                          <a:spLocks noChangeArrowheads="1"/>
                        </wps:cNvSpPr>
                        <wps:spPr bwMode="auto">
                          <a:xfrm>
                            <a:off x="15966" y="10768"/>
                            <a:ext cx="567" cy="4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BB7C18" w:rsidRDefault="00C84758" w:rsidP="002F43D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C60012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Line 2189"/>
                        <wps:cNvCnPr>
                          <a:cxnSpLocks noChangeShapeType="1"/>
                        </wps:cNvCnPr>
                        <wps:spPr bwMode="auto">
                          <a:xfrm>
                            <a:off x="6043" y="11211"/>
                            <a:ext cx="99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190"/>
                        <wps:cNvCnPr>
                          <a:cxnSpLocks noChangeShapeType="1"/>
                        </wps:cNvCnPr>
                        <wps:spPr bwMode="auto">
                          <a:xfrm>
                            <a:off x="6441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191"/>
                        <wps:cNvCnPr>
                          <a:cxnSpLocks noChangeShapeType="1"/>
                        </wps:cNvCnPr>
                        <wps:spPr bwMode="auto">
                          <a:xfrm>
                            <a:off x="7008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192"/>
                        <wps:cNvCnPr>
                          <a:cxnSpLocks noChangeShapeType="1"/>
                        </wps:cNvCnPr>
                        <wps:spPr bwMode="auto">
                          <a:xfrm>
                            <a:off x="8311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193"/>
                        <wps:cNvCnPr>
                          <a:cxnSpLocks noChangeShapeType="1"/>
                        </wps:cNvCnPr>
                        <wps:spPr bwMode="auto">
                          <a:xfrm>
                            <a:off x="9162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194"/>
                        <wps:cNvCnPr>
                          <a:cxnSpLocks noChangeShapeType="1"/>
                        </wps:cNvCnPr>
                        <wps:spPr bwMode="auto">
                          <a:xfrm>
                            <a:off x="9729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195"/>
                        <wps:cNvCnPr>
                          <a:cxnSpLocks noChangeShapeType="1"/>
                        </wps:cNvCnPr>
                        <wps:spPr bwMode="auto">
                          <a:xfrm>
                            <a:off x="6043" y="10382"/>
                            <a:ext cx="99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196"/>
                        <wps:cNvCnPr>
                          <a:cxnSpLocks noChangeShapeType="1"/>
                        </wps:cNvCnPr>
                        <wps:spPr bwMode="auto">
                          <a:xfrm>
                            <a:off x="6043" y="10934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191"/>
                        <wps:cNvCnPr>
                          <a:cxnSpLocks noChangeShapeType="1"/>
                        </wps:cNvCnPr>
                        <wps:spPr bwMode="auto">
                          <a:xfrm>
                            <a:off x="6042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bxIzme"/>
                        <wps:cNvSpPr txBox="1">
                          <a:spLocks noChangeArrowheads="1"/>
                        </wps:cNvSpPr>
                        <wps:spPr bwMode="auto">
                          <a:xfrm>
                            <a:off x="6043" y="10382"/>
                            <a:ext cx="39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30" name="tbxIzmk"/>
                        <wps:cNvSpPr txBox="1">
                          <a:spLocks noChangeArrowheads="1"/>
                        </wps:cNvSpPr>
                        <wps:spPr bwMode="auto">
                          <a:xfrm>
                            <a:off x="6441" y="10382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31" name="tbxIzmk"/>
                        <wps:cNvSpPr txBox="1">
                          <a:spLocks noChangeArrowheads="1"/>
                        </wps:cNvSpPr>
                        <wps:spPr bwMode="auto">
                          <a:xfrm>
                            <a:off x="7008" y="10382"/>
                            <a:ext cx="1304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32" name="Text Box 2176"/>
                        <wps:cNvSpPr txBox="1">
                          <a:spLocks noChangeArrowheads="1"/>
                        </wps:cNvSpPr>
                        <wps:spPr bwMode="auto">
                          <a:xfrm>
                            <a:off x="8312" y="10382"/>
                            <a:ext cx="850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2F43DD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33" name="tbxIzmd"/>
                        <wps:cNvSpPr txBox="1">
                          <a:spLocks noChangeArrowheads="1"/>
                        </wps:cNvSpPr>
                        <wps:spPr bwMode="auto">
                          <a:xfrm>
                            <a:off x="9161" y="10382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</wpg:grpSp>
                    <wpg:grpSp>
                      <wpg:cNvPr id="34" name="Group 1180"/>
                      <wpg:cNvGrpSpPr>
                        <a:grpSpLocks/>
                      </wpg:cNvGrpSpPr>
                      <wpg:grpSpPr bwMode="auto">
                        <a:xfrm>
                          <a:off x="454" y="8108"/>
                          <a:ext cx="683" cy="8222"/>
                          <a:chOff x="1699" y="1144"/>
                          <a:chExt cx="683" cy="8222"/>
                        </a:xfrm>
                      </wpg:grpSpPr>
                      <wps:wsp>
                        <wps:cNvPr id="35" name="tbxInpo"/>
                        <wps:cNvSpPr txBox="1">
                          <a:spLocks noChangeArrowheads="1"/>
                        </wps:cNvSpPr>
                        <wps:spPr bwMode="auto">
                          <a:xfrm>
                            <a:off x="1985" y="7949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4758" w:rsidRPr="00C144F4" w:rsidRDefault="00C84758" w:rsidP="002F43D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36" name="Text Box 4516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794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DE238E" w:rsidRDefault="00C84758" w:rsidP="002F43DD">
                              <w:pPr>
                                <w:ind w:left="-57" w:right="-57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bxInpd"/>
                        <wps:cNvSpPr txBox="1">
                          <a:spLocks noChangeArrowheads="1"/>
                        </wps:cNvSpPr>
                        <wps:spPr bwMode="auto">
                          <a:xfrm>
                            <a:off x="1985" y="5965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4758" w:rsidRPr="009D74F2" w:rsidRDefault="00C84758" w:rsidP="002F43DD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38" name="Text Box 4518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5965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4758" w:rsidRPr="00C94162" w:rsidRDefault="00C84758" w:rsidP="002F43D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94162">
                                <w:rPr>
                                  <w:sz w:val="22"/>
                                  <w:szCs w:val="22"/>
                                </w:rPr>
                                <w:t>Подп. и дата</w:t>
                              </w:r>
                            </w:p>
                            <w:p w:rsidR="00C84758" w:rsidRPr="00C144F4" w:rsidRDefault="00C84758" w:rsidP="002F43DD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bxInvz"/>
                        <wps:cNvSpPr txBox="1">
                          <a:spLocks noChangeArrowheads="1"/>
                        </wps:cNvSpPr>
                        <wps:spPr bwMode="auto">
                          <a:xfrm>
                            <a:off x="1985" y="4547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4758" w:rsidRPr="00FE2B1B" w:rsidRDefault="00C84758" w:rsidP="002F43D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40" name="Text Box 4520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4547"/>
                            <a:ext cx="283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4758" w:rsidRPr="00DE238E" w:rsidRDefault="00C84758" w:rsidP="002F43D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Взам. инв. №</w:t>
                              </w:r>
                            </w:p>
                            <w:p w:rsidR="00C84758" w:rsidRPr="00C94162" w:rsidRDefault="00C84758" w:rsidP="002F43DD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4518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1144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4758" w:rsidRPr="00C94162" w:rsidRDefault="00C84758" w:rsidP="002F43D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94162">
                                <w:rPr>
                                  <w:sz w:val="22"/>
                                  <w:szCs w:val="22"/>
                                </w:rPr>
                                <w:t>Подп. и дата</w:t>
                              </w:r>
                            </w:p>
                            <w:p w:rsidR="00C84758" w:rsidRPr="00C144F4" w:rsidRDefault="00C84758" w:rsidP="002F43DD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bxInpo"/>
                        <wps:cNvSpPr txBox="1">
                          <a:spLocks noChangeArrowheads="1"/>
                        </wps:cNvSpPr>
                        <wps:spPr bwMode="auto">
                          <a:xfrm>
                            <a:off x="1983" y="3130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4758" w:rsidRPr="00C144F4" w:rsidRDefault="00C84758" w:rsidP="002F43D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43" name="Text Box 4516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3130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DE238E" w:rsidRDefault="00C84758" w:rsidP="002F43DD">
                              <w:pPr>
                                <w:ind w:left="-57" w:right="-57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 xml:space="preserve">Инв.№ </w:t>
                              </w:r>
                              <w:proofErr w:type="spellStart"/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bxInpd"/>
                        <wps:cNvSpPr txBox="1">
                          <a:spLocks noChangeArrowheads="1"/>
                        </wps:cNvSpPr>
                        <wps:spPr bwMode="auto">
                          <a:xfrm>
                            <a:off x="1982" y="1144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4758" w:rsidRPr="009D74F2" w:rsidRDefault="00C84758" w:rsidP="002F43DD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148" o:spid="_x0000_s1234" style="position:absolute;left:0;text-align:left;margin-left:22.7pt;margin-top:17pt;width:1152.5pt;height:817.95pt;z-index:-251656704;mso-position-horizontal-relative:page;mso-position-vertical-relative:page" coordorigin="454,340" coordsize="23050,16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">
              <v:group id="Group 2149" o:spid="_x0000_s1235" style="position:absolute;left:964;top:16256;width:21882;height:443" coordorigin="760,16258" coordsize="21882,4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50" o:spid="_x0000_s1236" type="#_x0000_t202" style="position:absolute;left:760;top:16338;width:1851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C84758" w:rsidRPr="001339BF" w:rsidRDefault="00C84758" w:rsidP="002F43DD">
                        <w:pPr>
                          <w:rPr>
                            <w:sz w:val="16"/>
                            <w:szCs w:val="16"/>
                          </w:rPr>
                        </w:pPr>
                        <w:r w:rsidRPr="005B75B6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Pr="001339BF">
                          <w:rPr>
                            <w:sz w:val="16"/>
                            <w:szCs w:val="16"/>
                          </w:rPr>
                          <w:instrText xml:space="preserve"> </w:instrText>
                        </w:r>
                        <w:r w:rsidRPr="005B75B6">
                          <w:rPr>
                            <w:sz w:val="16"/>
                            <w:szCs w:val="16"/>
                            <w:lang w:val="en-US"/>
                          </w:rPr>
                          <w:instrText>FILENAME</w:instrText>
                        </w:r>
                        <w:r w:rsidRPr="001339BF">
                          <w:rPr>
                            <w:sz w:val="16"/>
                            <w:szCs w:val="16"/>
                          </w:rPr>
                          <w:instrText xml:space="preserve"> \</w:instrText>
                        </w:r>
                        <w:r w:rsidRPr="005B75B6">
                          <w:rPr>
                            <w:sz w:val="16"/>
                            <w:szCs w:val="16"/>
                            <w:lang w:val="en-US"/>
                          </w:rPr>
                          <w:instrText>p</w:instrText>
                        </w:r>
                        <w:r w:rsidRPr="001339BF">
                          <w:rPr>
                            <w:sz w:val="16"/>
                            <w:szCs w:val="16"/>
                          </w:rPr>
                          <w:instrText xml:space="preserve"> </w:instrText>
                        </w:r>
                        <w:r w:rsidRPr="005B75B6"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 w:rsidR="00E46A22">
                          <w:rPr>
                            <w:noProof/>
                            <w:sz w:val="16"/>
                            <w:szCs w:val="16"/>
                            <w:lang w:val="en-US"/>
                          </w:rPr>
                          <w:t>Z</w:t>
                        </w:r>
                        <w:r w:rsidR="00E46A22" w:rsidRPr="00E46A22">
                          <w:rPr>
                            <w:noProof/>
                            <w:sz w:val="16"/>
                            <w:szCs w:val="16"/>
                          </w:rPr>
                          <w:t>:\ПРОЕКТЫ\_2016\01-16-01\РД\РП-РД\4550.70.ВП00.008.0155\СЭО\Документация\Ч\4550.70.ВП00.008.0155.362632.20.006 рев.0\4550.70.ВП00.008.0155.362632.20.006 рев.0 л.1-6.</w:t>
                        </w:r>
                        <w:r w:rsidR="00E46A22">
                          <w:rPr>
                            <w:noProof/>
                            <w:sz w:val="16"/>
                            <w:szCs w:val="16"/>
                            <w:lang w:val="en-US"/>
                          </w:rPr>
                          <w:t>docx</w:t>
                        </w:r>
                        <w:r w:rsidRPr="005B75B6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2151" o:spid="_x0000_s1237" type="#_x0000_t202" style="position:absolute;left:20110;top:16258;width:2532;height: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C84758" w:rsidRPr="00005A89" w:rsidRDefault="00C84758" w:rsidP="002F43DD">
                        <w:pPr>
                          <w:jc w:val="right"/>
                          <w:rPr>
                            <w:sz w:val="20"/>
                          </w:rPr>
                        </w:pPr>
                        <w:proofErr w:type="spellStart"/>
                        <w:r w:rsidRPr="00005A89">
                          <w:rPr>
                            <w:sz w:val="20"/>
                            <w:lang w:val="en-US"/>
                          </w:rPr>
                          <w:t>Формат</w:t>
                        </w:r>
                        <w:proofErr w:type="spellEnd"/>
                        <w:r w:rsidRPr="00005A89">
                          <w:rPr>
                            <w:sz w:val="20"/>
                            <w:lang w:val="en-US"/>
                          </w:rPr>
                          <w:t xml:space="preserve"> А3</w:t>
                        </w:r>
                      </w:p>
                    </w:txbxContent>
                  </v:textbox>
                </v:shape>
              </v:group>
              <v:rect id="Rectangle 2152" o:spid="_x0000_s1238" style="position:absolute;left:1134;top:340;width:22365;height:15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cpcsIA&#10;AADaAAAADwAAAGRycy9kb3ducmV2LnhtbESPQWvCQBSE74X+h+UVvNWNQm2MrhIKhfSoFeLxmX0m&#10;odm3Ibua9d93BcHjMDPfMOttMJ240uBaywpm0wQEcWV1y7WCw+/3ewrCeWSNnWVScCMH283ryxoz&#10;bUfe0XXvaxEh7DJU0HjfZ1K6qiGDbmp74uid7WDQRznUUg84Rrjp5DxJFtJgy3GhwZ6+Gqr+9hej&#10;IF0sq7Q/lT+hLGZ5bfJjGD8LpSZvIV+B8BT8M/xoF1rBB9yvxBs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ylywgAAANoAAAAPAAAAAAAAAAAAAAAAAJgCAABkcnMvZG93&#10;bnJldi54bWxQSwUGAAAAAAQABAD1AAAAhwMAAAAA&#10;" strokeweight="1.5pt">
                <v:fill opacity="0"/>
              </v:rect>
              <v:group id="Group 2153" o:spid="_x0000_s1239" style="position:absolute;left:13013;top:15502;width:10491;height:829" coordorigin="6042,10382" coordsize="10491,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 id="tbxIzme" o:spid="_x0000_s1240" type="#_x0000_t202" style="position:absolute;left:6043;top:10658;width:39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DUZcIA&#10;AADaAAAADwAAAGRycy9kb3ducmV2LnhtbESPzWrDMBCE74G+g9hAb4mcNqTFjRJKS6HX/Fxy21ob&#10;y4m1si3ZVt6+KhRyHGbmG2a9jbYWA3W+cqxgMc9AEBdOV1wqOB6+Zq8gfEDWWDsmBTfysN08TNaY&#10;azfyjoZ9KEWCsM9RgQmhyaX0hSGLfu4a4uSdXWcxJNmVUnc4Jrit5VOWraTFitOCwYY+DBXXfW8V&#10;xMvtc/F8PlHom+XV4KH9iadWqcdpfH8DESiGe/i//a0VvMDflXQ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8NRlwgAAANoAAAAPAAAAAAAAAAAAAAAAAJgCAABkcnMvZG93&#10;bnJldi54bWxQSwUGAAAAAAQABAD1AAAAhwMAAAAA&#10;" filled="f" strokeweight=".5pt">
                  <v:textbox inset="0,.5mm,0,0">
                    <w:txbxContent>
                      <w:p w:rsidR="00C84758" w:rsidRPr="002F0258" w:rsidRDefault="00C84758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1" o:spid="_x0000_s1241" type="#_x0000_t202" style="position:absolute;left:6043;top:10934;width:39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9AF74A&#10;AADaAAAADwAAAGRycy9kb3ducmV2LnhtbERPPW/CMBDdK/EfrEPqVpy0qEIBEyFQpa6FLmxHfMSB&#10;+Bxik5h/j4dKHZ/e96qMthUD9b5xrCCfZSCIK6cbrhX8Hr7eFiB8QNbYOiYFD/JQricvKyy0G/mH&#10;hn2oRQphX6ACE0JXSOkrQxb9zHXEiTu73mJIsK+l7nFM4baV71n2KS02nBoMdrQ1VF33d6sgXh67&#10;/ON8pHDv5leDh9spHm9KvU7jZgkiUAz/4j/3t1aQtqYr6Qb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ZvQBe+AAAA2gAAAA8AAAAAAAAAAAAAAAAAmAIAAGRycy9kb3ducmV2&#10;LnhtbFBLBQYAAAAABAAEAPUAAACDAwAAAAA=&#10;" filled="f" strokeweight=".5pt">
                  <v:textbox inset="0,.5mm,0,0">
                    <w:txbxContent>
                      <w:p w:rsidR="00C84758" w:rsidRPr="009234DB" w:rsidRDefault="00C84758" w:rsidP="002F43D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34DB"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shape>
                <v:shape id="tbxIzmk" o:spid="_x0000_s1242" type="#_x0000_t202" style="position:absolute;left:6441;top:10658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PljMIA&#10;AADaAAAADwAAAGRycy9kb3ducmV2LnhtbESPzWrDMBCE74G+g9hAb4mcNoTWjRJKS6HX/Fxy21ob&#10;y4m1si3ZVt6+KhRyHGbmG2a9jbYWA3W+cqxgMc9AEBdOV1wqOB6+Zi8gfEDWWDsmBTfysN08TNaY&#10;azfyjoZ9KEWCsM9RgQmhyaX0hSGLfu4a4uSdXWcxJNmVUnc4Jrit5VOWraTFitOCwYY+DBXXfW8V&#10;xMvtc/F8PlHom+XV4KH9iadWqcdpfH8DESiGe/i//a0VvMLflXQ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I+WMwgAAANoAAAAPAAAAAAAAAAAAAAAAAJgCAABkcnMvZG93&#10;bnJldi54bWxQSwUGAAAAAAQABAD1AAAAhwMAAAAA&#10;" filled="f" strokeweight=".5pt">
                  <v:textbox inset="0,.5mm,0,0">
                    <w:txbxContent>
                      <w:p w:rsidR="00C84758" w:rsidRPr="002F0258" w:rsidRDefault="00C84758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3" o:spid="_x0000_s1243" type="#_x0000_t202" style="position:absolute;left:6441;top:10934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e018MA&#10;AADbAAAADwAAAGRycy9kb3ducmV2LnhtbESPQW/CMAyF70j7D5En7QYp24RQR4rQpkm7Drhw8xrT&#10;lDZOaQKEfz8fJu1m6z2/93m1zr5XVxpjG9jAfFaAIq6DbbkxsN99TpegYkK22AcmA3eKsK4eJiss&#10;bbjxN123qVESwrFEAy6lodQ61o48xlkYiEU7htFjknVstB3xJuG+189FsdAeW5YGhwO9O6q77cUb&#10;yKf7x/zleKB0GV47h7vzTz6cjXl6zJs3UIly+jf/XX9ZwRd6+UUG0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e018MAAADbAAAADwAAAAAAAAAAAAAAAACYAgAAZHJzL2Rv&#10;d25yZXYueG1sUEsFBgAAAAAEAAQA9QAAAIgDAAAAAA==&#10;" filled="f" strokeweight=".5pt">
                  <v:textbox inset="0,.5mm,0,0">
                    <w:txbxContent>
                      <w:p w:rsidR="00C84758" w:rsidRPr="00E46299" w:rsidRDefault="00C84758" w:rsidP="002F43DD">
                        <w:pPr>
                          <w:ind w:left="-113" w:right="-113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46299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bxNdoc" o:spid="_x0000_s1244" type="#_x0000_t202" style="position:absolute;left:7008;top:10658;width:130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sRTL8A&#10;AADbAAAADwAAAGRycy9kb3ducmV2LnhtbERPTYvCMBC9C/6HMII3Tbsui1SjiIvgVd2Lt7EZm2oz&#10;qU3U+O/NwsLe5vE+Z76MthEP6nztWEE+zkAQl07XXCn4OWxGUxA+IGtsHJOCF3lYLvq9ORbaPXlH&#10;j32oRAphX6ACE0JbSOlLQxb92LXEiTu7zmJIsKuk7vCZwm0jP7LsS1qsOTUYbGltqLzu71ZBvLy+&#10;88n5SOHefl4NHm6neLwpNRzE1QxEoBj+xX/urU7zc/j9JR0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GxFMvwAAANsAAAAPAAAAAAAAAAAAAAAAAJgCAABkcnMvZG93bnJl&#10;di54bWxQSwUGAAAAAAQABAD1AAAAhAMAAAAA&#10;" filled="f" strokeweight=".5pt">
                  <v:textbox inset="0,.5mm,0,0">
                    <w:txbxContent>
                      <w:p w:rsidR="00C84758" w:rsidRPr="002F0258" w:rsidRDefault="00C84758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5" o:spid="_x0000_s1245" type="#_x0000_t202" style="position:absolute;left:7008;top:10934;width:130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mPO8EA&#10;AADbAAAADwAAAGRycy9kb3ducmV2LnhtbERPTWvCQBC9C/0PyxR6MxutiKSuUloKvTZ6yW2anWRT&#10;s7Mxu+rm33eFQm/zeJ+z3UfbiyuNvnOsYJHlIIhrpztuFRwPH/MNCB+QNfaOScFEHva7h9kWC+1u&#10;/EXXMrQihbAvUIEJYSik9LUhiz5zA3HiGjdaDAmOrdQj3lK47eUyz9fSYsepweBAb4bqU3mxCuLP&#10;9L54bioKl2F1Mng4f8fqrNTTY3x9AREohn/xn/tTp/lLuP+SDp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JjzvBAAAA2wAAAA8AAAAAAAAAAAAAAAAAmAIAAGRycy9kb3du&#10;cmV2LnhtbFBLBQYAAAAABAAEAPUAAACGAwAAAAA=&#10;" filled="f" strokeweight=".5pt">
                  <v:textbox inset="0,.5mm,0,0">
                    <w:txbxContent>
                      <w:p w:rsidR="00C84758" w:rsidRPr="00D12038" w:rsidRDefault="00C84758" w:rsidP="002F43D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34DB">
                          <w:rPr>
                            <w:sz w:val="18"/>
                            <w:szCs w:val="18"/>
                          </w:rPr>
                          <w:t>№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9234DB">
                          <w:rPr>
                            <w:sz w:val="18"/>
                            <w:szCs w:val="18"/>
                          </w:rPr>
                          <w:t>док</w:t>
                        </w:r>
                        <w:r>
                          <w:rPr>
                            <w:sz w:val="18"/>
                            <w:szCs w:val="18"/>
                          </w:rPr>
                          <w:t>ум</w:t>
                        </w:r>
                        <w:r w:rsidRPr="00D12038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2176" o:spid="_x0000_s1246" type="#_x0000_t202" style="position:absolute;left:8311;top:10658;width:85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UqoL8A&#10;AADbAAAADwAAAGRycy9kb3ducmV2LnhtbERPTYvCMBC9L/gfwgje1tRVFqlGWZQFr+peehubsena&#10;TGoTNf57Iwje5vE+Z76MthFX6nztWMFomIEgLp2uuVLwt//9nILwAVlj45gU3MnDctH7mGOu3Y23&#10;dN2FSqQQ9jkqMCG0uZS+NGTRD11LnLij6yyGBLtK6g5vKdw28ivLvqXFmlODwZZWhsrT7mIVxP/7&#10;ejQ+FhQu7eRkcH8+xOKs1KAff2YgAsXwFr/cG53mj+H5SzpAL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hSqgvwAAANsAAAAPAAAAAAAAAAAAAAAAAJgCAABkcnMvZG93bnJl&#10;di54bWxQSwUGAAAAAAQABAD1AAAAhAMAAAAA&#10;" filled="f" strokeweight=".5pt">
                  <v:textbox inset="0,.5mm,0,0">
                    <w:txbxContent>
                      <w:p w:rsidR="00C84758" w:rsidRPr="002F0258" w:rsidRDefault="00C84758" w:rsidP="002F43DD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7" o:spid="_x0000_s1247" type="#_x0000_t202" style="position:absolute;left:8311;top:10934;width:85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yy1MEA&#10;AADbAAAADwAAAGRycy9kb3ducmV2LnhtbERPTWvCQBC9F/oflin01my0IpK6SmkReq16yW2anWRT&#10;s7Mxu5rNv3eFQm/zeJ+z3kbbiSsNvnWsYJblIIgrp1tuFBwPu5cVCB+QNXaOScFEHrabx4c1FtqN&#10;/E3XfWhECmFfoAITQl9I6StDFn3meuLE1W6wGBIcGqkHHFO47eQ8z5fSYsupwWBPH4aq0/5iFcTf&#10;6XP2WpcULv3iZPBw/onlWannp/j+BiJQDP/iP/eXTvMXcP8lHS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sstTBAAAA2wAAAA8AAAAAAAAAAAAAAAAAmAIAAGRycy9kb3du&#10;cmV2LnhtbFBLBQYAAAAABAAEAPUAAACGAwAAAAA=&#10;" filled="f" strokeweight=".5pt">
                  <v:textbox inset="0,.5mm,0,0">
                    <w:txbxContent>
                      <w:p w:rsidR="00C84758" w:rsidRPr="009234DB" w:rsidRDefault="00C84758" w:rsidP="002F43D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34DB">
                          <w:rPr>
                            <w:sz w:val="18"/>
                            <w:szCs w:val="18"/>
                          </w:rPr>
                          <w:t>Подп.</w:t>
                        </w:r>
                      </w:p>
                    </w:txbxContent>
                  </v:textbox>
                </v:shape>
                <v:shape id="tbxIzmd" o:spid="_x0000_s1248" type="#_x0000_t202" style="position:absolute;left:9162;top:10658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AXT8EA&#10;AADbAAAADwAAAGRycy9kb3ducmV2LnhtbERPyW7CMBC9V+IfrKnUW3HoglDAIFSE1GuBC7chHuKU&#10;eJzETmL+vq5Uqbd5euusNtHWYqDOV44VzKYZCOLC6YpLBafj/nkBwgdkjbVjUnAnD5v15GGFuXYj&#10;f9FwCKVIIexzVGBCaHIpfWHIop+6hjhxV9dZDAl2pdQdjinc1vIly+bSYsWpwWBDH4aK26G3CuL3&#10;fTd7vZ4p9M3bzeCxvcRzq9TTY9wuQQSK4V/85/7Uaf47/P6SDp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gF0/BAAAA2wAAAA8AAAAAAAAAAAAAAAAAmAIAAGRycy9kb3du&#10;cmV2LnhtbFBLBQYAAAAABAAEAPUAAACGAwAAAAA=&#10;" filled="f" strokeweight=".5pt">
                  <v:textbox inset="0,.5mm,0,0">
                    <w:txbxContent>
                      <w:p w:rsidR="00C84758" w:rsidRPr="002F0258" w:rsidRDefault="00C84758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9" o:spid="_x0000_s1249" type="#_x0000_t202" style="position:absolute;left:9162;top:10934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KJOMEA&#10;AADbAAAADwAAAGRycy9kb3ducmV2LnhtbERPTWvCQBC9C/0PyxR6001aEUldpbQUeq32kts0O2ZT&#10;s7NJdjWbf+8KQm/zeJ+z2UXbigsNvnGsIF9kIIgrpxuuFfwcPudrED4ga2wdk4KJPOy2D7MNFtqN&#10;/E2XfahFCmFfoAITQldI6StDFv3CdcSJO7rBYkhwqKUecEzhtpXPWbaSFhtODQY7ejdUnfZnqyD+&#10;TR/5y7GkcO6WJ4OH/jeWvVJPj/HtFUSgGP7Fd/eXTvNXcPslHS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yiTjBAAAA2wAAAA8AAAAAAAAAAAAAAAAAmAIAAGRycy9kb3du&#10;cmV2LnhtbFBLBQYAAAAABAAEAPUAAACGAwAAAAA=&#10;" filled="f" strokeweight=".5pt">
                  <v:textbox inset="0,.5mm,0,0">
                    <w:txbxContent>
                      <w:p w:rsidR="00C84758" w:rsidRPr="009234DB" w:rsidRDefault="00C84758" w:rsidP="002F43D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34DB"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bxOboz" o:spid="_x0000_s1250" type="#_x0000_t202" style="position:absolute;left:10069;top:10602;width:5698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+7gsEA&#10;AADbAAAADwAAAGRycy9kb3ducmV2LnhtbERPS27CMBDdI/UO1lTqDpywaFHARIAE6oIuSnuAUTzE&#10;gXgc2S5JOH1dqRK7eXrfWZWDbcWNfGgcK8hnGQjiyumGawXfX/vpAkSIyBpbx6RgpADl+mmywkK7&#10;nj/pdoq1SCEcClRgYuwKKUNlyGKYuY44cWfnLcYEfS21xz6F21bOs+xVWmw4NRjsaGeoup5+rAJ7&#10;z+/+iGgvh3GOfTeaw8dxq9TL87BZgog0xIf43/2u0/w3+PslH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vu4LBAAAA2wAAAA8AAAAAAAAAAAAAAAAAmAIAAGRycy9kb3du&#10;cmV2LnhtbFBLBQYAAAAABAAEAPUAAACGAwAAAAA=&#10;" filled="f" stroked="f">
                  <v:textbox inset=",0,,0">
                    <w:txbxContent>
                      <w:p w:rsidR="00C84758" w:rsidRPr="00DB1F85" w:rsidRDefault="00C84758" w:rsidP="002F43DD">
                        <w:pPr>
                          <w:spacing w:line="240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DB1F85">
                          <w:rPr>
                            <w:sz w:val="36"/>
                            <w:szCs w:val="36"/>
                          </w:rPr>
                          <w:fldChar w:fldCharType="begin"/>
                        </w:r>
                        <w:r w:rsidRPr="00DB1F85">
                          <w:rPr>
                            <w:sz w:val="36"/>
                            <w:szCs w:val="36"/>
                          </w:rPr>
                          <w:instrText xml:space="preserve"> REF  шифр_тома  \* MERGEFORMAT </w:instrText>
                        </w:r>
                        <w:r w:rsidRPr="00DB1F85">
                          <w:rPr>
                            <w:sz w:val="36"/>
                            <w:szCs w:val="36"/>
                          </w:rPr>
                          <w:fldChar w:fldCharType="separate"/>
                        </w:r>
                        <w:r w:rsidR="00E46A22" w:rsidRPr="00E46A22">
                          <w:rPr>
                            <w:bCs/>
                            <w:sz w:val="36"/>
                            <w:szCs w:val="36"/>
                          </w:rPr>
                          <w:t>01.16.01.08.155.362632</w:t>
                        </w:r>
                        <w:r w:rsidR="00E46A22" w:rsidRPr="00E46A22">
                          <w:rPr>
                            <w:sz w:val="36"/>
                            <w:szCs w:val="36"/>
                          </w:rPr>
                          <w:t xml:space="preserve">.20.006 </w:t>
                        </w:r>
                        <w:r w:rsidRPr="00DB1F85">
                          <w:rPr>
                            <w:sz w:val="36"/>
                            <w:szCs w:val="36"/>
                          </w:rPr>
                          <w:fldChar w:fldCharType="end"/>
                        </w:r>
                      </w:p>
                      <w:p w:rsidR="00C84758" w:rsidRPr="00411C8B" w:rsidRDefault="00C84758" w:rsidP="002F43DD">
                        <w:pPr>
                          <w:pStyle w:val="6"/>
                        </w:pPr>
                      </w:p>
                    </w:txbxContent>
                  </v:textbox>
                </v:shape>
                <v:shape id="Text Box 2181" o:spid="_x0000_s1251" type="#_x0000_t202" style="position:absolute;left:15966;top:10382;width:567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adQsMA&#10;AADbAAAADwAAAGRycy9kb3ducmV2LnhtbESPTWvCQBCG70L/wzKF3nRTDyKpq5SCUPQgRg/2NmSn&#10;2dDsbMxuTPz3nYPgbYZ5P55ZbUbfqBt1sQ5s4H2WgSIug625MnA+badLUDEhW2wCk4E7RdisXyYr&#10;zG0Y+Ei3IlVKQjjmaMCl1OZax9KRxzgLLbHcfkPnMcnaVdp2OEi4b/Q8yxbaY83S4LClL0flX9F7&#10;Kdn6H7c/LoeiP+zv812/uF7s1Zi31/HzA1SiMT3FD/e3FXyBlV9kAL3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adQsMAAADbAAAADwAAAAAAAAAAAAAAAACYAgAAZHJzL2Rv&#10;d25yZXYueG1sUEsFBgAAAAAEAAQA9QAAAIgDAAAAAA==&#10;" filled="f" strokeweight="1.5pt">
                  <v:textbox inset="0,1mm,0,0">
                    <w:txbxContent>
                      <w:p w:rsidR="00C84758" w:rsidRPr="00335FF2" w:rsidRDefault="00C84758" w:rsidP="002F43DD">
                        <w:r w:rsidRPr="00335FF2">
                          <w:t>Лист</w:t>
                        </w:r>
                      </w:p>
                      <w:p w:rsidR="00C84758" w:rsidRPr="00D74237" w:rsidRDefault="00C84758" w:rsidP="002F43DD"/>
                    </w:txbxContent>
                  </v:textbox>
                </v:shape>
                <v:shape id="tbxPage" o:spid="_x0000_s1252" type="#_x0000_t202" style="position:absolute;left:15966;top:10768;width:567;height: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2Rd8AA&#10;AADbAAAADwAAAGRycy9kb3ducmV2LnhtbERPzYrCMBC+L/gOYQRva6p2F62mIkLFiwddH2Bsxv7Y&#10;TEoTtb79ZkHY23x8v7Na96YRD+pcZVnBZByBIM6trrhQcP7JPucgnEfW2FgmBS9ysE4HHytMtH3y&#10;kR4nX4gQwi5BBaX3bSKly0sy6Ma2JQ7c1XYGfYBdIXWHzxBuGjmNom9psOLQUGJL25Ly2+luFOzq&#10;yzGqZnG8yPLZlznUsdbZXqnRsN8sQXjq/b/47d7rMH8Bf7+EA2T6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d2Rd8AAAADbAAAADwAAAAAAAAAAAAAAAACYAgAAZHJzL2Rvd25y&#10;ZXYueG1sUEsFBgAAAAAEAAQA9QAAAIUDAAAAAA==&#10;" filled="f" strokeweight="1.5pt">
                  <v:textbox inset="0,0,0,0">
                    <w:txbxContent>
                      <w:p w:rsidR="00C84758" w:rsidRPr="00BB7C18" w:rsidRDefault="00C84758" w:rsidP="002F43D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C60012"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line id="Line 2189" o:spid="_x0000_s1253" style="position:absolute;visibility:visible;mso-wrap-style:square" from="6043,11211" to="15964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    <v:line id="Line 2190" o:spid="_x0000_s1254" style="position:absolute;visibility:visible;mso-wrap-style:square" from="6441,10382" to="6441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    <v:line id="Line 2191" o:spid="_x0000_s1255" style="position:absolute;visibility:visible;mso-wrap-style:square" from="7008,10382" to="7008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  <v:line id="Line 2192" o:spid="_x0000_s1256" style="position:absolute;visibility:visible;mso-wrap-style:square" from="8311,10382" to="8311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  <v:line id="Line 2193" o:spid="_x0000_s1257" style="position:absolute;visibility:visible;mso-wrap-style:square" from="9162,10382" to="9162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  <v:line id="Line 2194" o:spid="_x0000_s1258" style="position:absolute;visibility:visible;mso-wrap-style:square" from="9729,10382" to="9729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    <v:line id="Line 2195" o:spid="_x0000_s1259" style="position:absolute;visibility:visible;mso-wrap-style:square" from="6043,10382" to="15964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      <v:line id="Line 2196" o:spid="_x0000_s1260" style="position:absolute;visibility:visible;mso-wrap-style:square" from="6043,10934" to="9728,10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Gp8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D7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gRqfDAAAA2wAAAA8AAAAAAAAAAAAA&#10;AAAAoQIAAGRycy9kb3ducmV2LnhtbFBLBQYAAAAABAAEAPkAAACRAwAAAAA=&#10;" strokeweight="1.5pt"/>
                <v:line id="Line 2191" o:spid="_x0000_s1261" style="position:absolute;visibility:visible;mso-wrap-style:square" from="6042,10382" to="6042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/S1c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Uam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P9LVwQAAANsAAAAPAAAAAAAAAAAAAAAA&#10;AKECAABkcnMvZG93bnJldi54bWxQSwUGAAAAAAQABAD5AAAAjwMAAAAA&#10;" strokeweight="1.5pt"/>
                <v:shape id="tbxIzme" o:spid="_x0000_s1262" type="#_x0000_t202" style="position:absolute;left:6043;top:10382;width:39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HX98MA&#10;AADbAAAADwAAAGRycy9kb3ducmV2LnhtbESPwW7CMBBE75X6D9ZW6q04UFS1KQZVRUhcgV64beMl&#10;TonXIXYS5+8xElKPo5l5o1msoq1FT62vHCuYTjIQxIXTFZcKfg6bl3cQPiBrrB2TgpE8rJaPDwvM&#10;tRt4R/0+lCJB2OeowITQ5FL6wpBFP3ENcfJOrrUYkmxLqVscEtzWcpZlb9JixWnBYEPfhorzvrMK&#10;4t+4nr6ejhS6Zn42eLj8xuNFqeen+PUJIlAM/+F7e6sVzD7g9iX9AL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HX98MAAADbAAAADwAAAAAAAAAAAAAAAACYAgAAZHJzL2Rv&#10;d25yZXYueG1sUEsFBgAAAAAEAAQA9QAAAIgDAAAAAA==&#10;" filled="f" strokeweight=".5pt">
                  <v:textbox inset="0,.5mm,0,0">
                    <w:txbxContent>
                      <w:p w:rsidR="00C84758" w:rsidRPr="002F0258" w:rsidRDefault="00C84758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bxIzmk" o:spid="_x0000_s1263" type="#_x0000_t202" style="position:absolute;left:6441;top:10382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Lot78A&#10;AADbAAAADwAAAGRycy9kb3ducmV2LnhtbERPPW/CMBDdK/EfrEPqVpwUVFUBEyEqJNZCF7ZrfMSB&#10;+Bxik5h/j4dKHZ/e96qMthUD9b5xrCCfZSCIK6cbrhX8HHdvnyB8QNbYOiYFD/JQricvKyy0G/mb&#10;hkOoRQphX6ACE0JXSOkrQxb9zHXEiTu73mJIsK+l7nFM4baV71n2IS02nBoMdrQ1VF0Pd6sgXh5f&#10;+fx8onDvFleDx9tvPN2Uep3GzRJEoBj+xX/uvVYwT+vTl/QD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4ui3vwAAANsAAAAPAAAAAAAAAAAAAAAAAJgCAABkcnMvZG93bnJl&#10;di54bWxQSwUGAAAAAAQABAD1AAAAhAMAAAAA&#10;" filled="f" strokeweight=".5pt">
                  <v:textbox inset="0,.5mm,0,0">
                    <w:txbxContent>
                      <w:p w:rsidR="00C84758" w:rsidRPr="002F0258" w:rsidRDefault="00C84758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bxIzmk" o:spid="_x0000_s1264" type="#_x0000_t202" style="position:absolute;left:7008;top:10382;width:130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5NLMEA&#10;AADbAAAADwAAAGRycy9kb3ducmV2LnhtbESPQYvCMBSE7wv+h/AEb2taXRapRhFF8Lq6F2/P5tlU&#10;m5faRI3/frMgeBxm5htmtoi2EXfqfO1YQT7MQBCXTtdcKfjdbz4nIHxA1tg4JgVP8rCY9z5mWGj3&#10;4B+670IlEoR9gQpMCG0hpS8NWfRD1xIn7+Q6iyHJrpK6w0eC20aOsuxbWqw5LRhsaWWovOxuVkE8&#10;P9f5+HSgcGu/Lgb312M8XJUa9ONyCiJQDO/wq73VCsY5/H9JP0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TSzBAAAA2wAAAA8AAAAAAAAAAAAAAAAAmAIAAGRycy9kb3du&#10;cmV2LnhtbFBLBQYAAAAABAAEAPUAAACGAwAAAAA=&#10;" filled="f" strokeweight=".5pt">
                  <v:textbox inset="0,.5mm,0,0">
                    <w:txbxContent>
                      <w:p w:rsidR="00C84758" w:rsidRPr="002F0258" w:rsidRDefault="00C84758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6" o:spid="_x0000_s1265" type="#_x0000_t202" style="position:absolute;left:8312;top:10382;width:85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zTW8AA&#10;AADbAAAADwAAAGRycy9kb3ducmV2LnhtbESPQYvCMBSE74L/ITzBm6bqsizVKKIIXtW9eHvbPJtq&#10;81KbqPHfmwXB4zAz3zCzRbS1uFPrK8cKRsMMBHHhdMWlgt/DZvADwgdkjbVjUvAkD4t5tzPDXLsH&#10;7+i+D6VIEPY5KjAhNLmUvjBk0Q9dQ5y8k2sthiTbUuoWHwluaznOsm9pseK0YLChlaHisr9ZBfH8&#10;XI8mpyOFW/N1MXi4/sXjVal+Ly6nIALF8Am/21utYDKG/y/pB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XzTW8AAAADbAAAADwAAAAAAAAAAAAAAAACYAgAAZHJzL2Rvd25y&#10;ZXYueG1sUEsFBgAAAAAEAAQA9QAAAIUDAAAAAA==&#10;" filled="f" strokeweight=".5pt">
                  <v:textbox inset="0,.5mm,0,0">
                    <w:txbxContent>
                      <w:p w:rsidR="00C84758" w:rsidRPr="002F0258" w:rsidRDefault="00C84758" w:rsidP="002F43DD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bxIzmd" o:spid="_x0000_s1266" type="#_x0000_t202" style="position:absolute;left:9161;top:10382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B2wMEA&#10;AADbAAAADwAAAGRycy9kb3ducmV2LnhtbESPQYvCMBSE7wv+h/AEb2vqdlmkGkWUBa/qXrw9m2dT&#10;bV5qEzX+e7MgeBxm5htmOo+2ETfqfO1YwWiYgSAuna65UvC3+/0cg/ABWWPjmBQ8yMN81vuYYqHd&#10;nTd024ZKJAj7AhWYENpCSl8asuiHriVO3tF1FkOSXSV1h/cEt438yrIfabHmtGCwpaWh8ry9WgXx&#10;9FiN8uOewrX9PhvcXQ5xf1Fq0I+LCYhAMbzDr/ZaK8hz+P+Sfo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wdsDBAAAA2wAAAA8AAAAAAAAAAAAAAAAAmAIAAGRycy9kb3du&#10;cmV2LnhtbFBLBQYAAAAABAAEAPUAAACGAwAAAAA=&#10;" filled="f" strokeweight=".5pt">
                  <v:textbox inset="0,.5mm,0,0">
                    <w:txbxContent>
                      <w:p w:rsidR="00C84758" w:rsidRPr="002F0258" w:rsidRDefault="00C84758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v:group id="Group 1180" o:spid="_x0000_s1267" style="position:absolute;left:454;top:8108;width:683;height:8222" coordorigin="1699,1144" coordsize="683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shape id="tbxInpo" o:spid="_x0000_s1268" type="#_x0000_t202" style="position:absolute;left:1985;top:7949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df78IA&#10;AADbAAAADwAAAGRycy9kb3ducmV2LnhtbESPQYvCMBSE78L+h/AWvGm6LspSjSILyiIetG4Rb4/m&#10;2Rabl9LEWv+9EQSPw8x8w8wWnalES40rLSv4GkYgiDOrS84V/B9Wgx8QziNrrCyTgjs5WMw/ejOM&#10;tb3xntrE5yJA2MWooPC+jqV0WUEG3dDWxME728agD7LJpW7wFuCmkqMomkiDJYeFAmv6LSi7JFej&#10;QEe49cd1umtPZUe7BJHTZKNU/7NbTkF46vw7/Gr/aQXfY3h+CT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t1/vwgAAANsAAAAPAAAAAAAAAAAAAAAAAJgCAABkcnMvZG93&#10;bnJldi54bWxQSwUGAAAAAAQABAD1AAAAhwMAAAAA&#10;" strokeweight="1.5pt">
                  <v:textbox style="layout-flow:vertical;mso-layout-flow-alt:bottom-to-top" inset="1mm,1mm,0,0">
                    <w:txbxContent>
                      <w:p w:rsidR="00C84758" w:rsidRPr="00C144F4" w:rsidRDefault="00C84758" w:rsidP="002F43D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16" o:spid="_x0000_s1269" type="#_x0000_t202" style="position:absolute;left:1699;top:7949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y+DcQA&#10;AADbAAAADwAAAGRycy9kb3ducmV2LnhtbESPQWvCQBSE70L/w/IKvekmLQRJXYMttFQPBbXU6yP7&#10;mgSzb5PdjcZ/3xUEj8PMfMMsitG04kTON5YVpLMEBHFpdcOVgp/9x3QOwgdkja1lUnAhD8XyYbLA&#10;XNszb+m0C5WIEPY5KqhD6HIpfVmTQT+zHXH0/qwzGKJ0ldQOzxFuWvmcJJk02HBcqLGj95rK424w&#10;CtbO27d+k+LnsD+0390h24TfXqmnx3H1CiLQGO7hW/tLK3jJ4Pol/gC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Mvg3EAAAA2wAAAA8AAAAAAAAAAAAAAAAAmAIAAGRycy9k&#10;b3ducmV2LnhtbFBLBQYAAAAABAAEAPUAAACJAwAAAAA=&#10;" filled="f" strokeweight="1.5pt">
                  <v:textbox style="layout-flow:vertical;mso-layout-flow-alt:bottom-to-top" inset="0,0,0,0">
                    <w:txbxContent>
                      <w:p w:rsidR="00C84758" w:rsidRPr="00DE238E" w:rsidRDefault="00C84758" w:rsidP="002F43DD">
                        <w:pPr>
                          <w:ind w:left="-57" w:right="-57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E238E">
                          <w:rPr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bxInpd" o:spid="_x0000_s1270" type="#_x0000_t202" style="position:absolute;left:1985;top:5965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kA8IA&#10;AADbAAAADwAAAGRycy9kb3ducmV2LnhtbESPQYvCMBSE78L+h/AWvGm6LuhSjSILyiIetG4Rb4/m&#10;2Rabl9LEWv+9EQSPw8x8w8wWnalES40rLSv4GkYgiDOrS84V/B9Wgx8QziNrrCyTgjs5WMw/ejOM&#10;tb3xntrE5yJA2MWooPC+jqV0WUEG3dDWxME728agD7LJpW7wFuCmkqMoGkuDJYeFAmv6LSi7JFej&#10;QEe49cd1umtPZUe7BJHTZKNU/7NbTkF46vw7/Gr/aQXfE3h+CT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KWQDwgAAANsAAAAPAAAAAAAAAAAAAAAAAJgCAABkcnMvZG93&#10;bnJldi54bWxQSwUGAAAAAAQABAD1AAAAhwMAAAAA&#10;" strokeweight="1.5pt">
                  <v:textbox style="layout-flow:vertical;mso-layout-flow-alt:bottom-to-top" inset="1mm,1mm,0,0">
                    <w:txbxContent>
                      <w:p w:rsidR="00C84758" w:rsidRPr="009D74F2" w:rsidRDefault="00C84758" w:rsidP="002F43DD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4518" o:spid="_x0000_s1271" type="#_x0000_t202" style="position:absolute;left:1699;top:5965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W4ZrsA&#10;AADbAAAADwAAAGRycy9kb3ducmV2LnhtbERPyQrCMBC9C/5DGMGbTVUQqUYRQVDw4IbnoZku2Exq&#10;E2v9e3MQPD7evlx3phItNa60rGAcxSCIU6tLzhXcrrvRHITzyBory6TgQw7Wq35viYm2bz5Te/G5&#10;CCHsElRQeF8nUrq0IIMusjVx4DLbGPQBNrnUDb5DuKnkJI5n0mDJoaHAmrYFpY/Lyyg4tocnczYZ&#10;G55X8eO+yaw9tUoNB91mAcJT5//in3uvFUzD2PAl/AC5+g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LFuGa7AAAA2wAAAA8AAAAAAAAAAAAAAAAAmAIAAGRycy9kb3ducmV2Lnht&#10;bFBLBQYAAAAABAAEAPUAAACAAwAAAAA=&#10;" strokeweight="1.5pt">
                  <v:textbox style="layout-flow:vertical;mso-layout-flow-alt:bottom-to-top" inset="0,0,0,0">
                    <w:txbxContent>
                      <w:p w:rsidR="00C84758" w:rsidRPr="00C94162" w:rsidRDefault="00C84758" w:rsidP="002F43D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94162">
                          <w:rPr>
                            <w:sz w:val="22"/>
                            <w:szCs w:val="22"/>
                          </w:rPr>
                          <w:t>Подп. и дата</w:t>
                        </w:r>
                      </w:p>
                      <w:p w:rsidR="00C84758" w:rsidRPr="00C144F4" w:rsidRDefault="00C84758" w:rsidP="002F43DD"/>
                    </w:txbxContent>
                  </v:textbox>
                </v:shape>
                <v:shape id="tbxInvz" o:spid="_x0000_s1272" type="#_x0000_t202" style="position:absolute;left:1985;top:4547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pV6sIA&#10;AADbAAAADwAAAGRycy9kb3ducmV2LnhtbESPQYvCMBSE78L+h/AWvGm6LohbjSILyiIetG4Rb4/m&#10;2Rabl9LEWv+9EQSPw8x8w8wWnalES40rLSv4GkYgiDOrS84V/B9WgwkI55E1VpZJwZ0cLOYfvRnG&#10;2t54T23icxEg7GJUUHhfx1K6rCCDbmhr4uCdbWPQB9nkUjd4C3BTyVEUjaXBksNCgTX9FpRdkqtR&#10;oCPc+uM63bWnsqNdgshpslGq/9ktpyA8df4dfrX/tILvH3h+CT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+lXqwgAAANsAAAAPAAAAAAAAAAAAAAAAAJgCAABkcnMvZG93&#10;bnJldi54bWxQSwUGAAAAAAQABAD1AAAAhwMAAAAA&#10;" strokeweight="1.5pt">
                  <v:textbox style="layout-flow:vertical;mso-layout-flow-alt:bottom-to-top" inset="1mm,1mm,0,0">
                    <w:txbxContent>
                      <w:p w:rsidR="00C84758" w:rsidRPr="00FE2B1B" w:rsidRDefault="00C84758" w:rsidP="002F43D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20" o:spid="_x0000_s1273" type="#_x0000_t202" style="position:absolute;left:1699;top:454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XHHbsA&#10;AADbAAAADwAAAGRycy9kb3ducmV2LnhtbERPyQrCMBC9C/5DGMGbTRURqUYRQVDw4IbnoZku2Exq&#10;E2v9e3MQPD7evlx3phItNa60rGAcxSCIU6tLzhXcrrvRHITzyBory6TgQw7Wq35viYm2bz5Te/G5&#10;CCHsElRQeF8nUrq0IIMusjVx4DLbGPQBNrnUDb5DuKnkJI5n0mDJoaHAmrYFpY/Lyyg4tocnczYZ&#10;G55X8eO+yaw9tUoNB91mAcJT5//in3uvFUzD+vAl/AC5+g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S1xx27AAAA2wAAAA8AAAAAAAAAAAAAAAAAmAIAAGRycy9kb3ducmV2Lnht&#10;bFBLBQYAAAAABAAEAPUAAACAAwAAAAA=&#10;" strokeweight="1.5pt">
                  <v:textbox style="layout-flow:vertical;mso-layout-flow-alt:bottom-to-top" inset="0,0,0,0">
                    <w:txbxContent>
                      <w:p w:rsidR="00C84758" w:rsidRPr="00DE238E" w:rsidRDefault="00C84758" w:rsidP="002F43D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E238E">
                          <w:rPr>
                            <w:sz w:val="22"/>
                            <w:szCs w:val="22"/>
                          </w:rPr>
                          <w:t>Взам. инв. №</w:t>
                        </w:r>
                      </w:p>
                      <w:p w:rsidR="00C84758" w:rsidRPr="00C94162" w:rsidRDefault="00C84758" w:rsidP="002F43DD"/>
                    </w:txbxContent>
                  </v:textbox>
                </v:shape>
                <v:shape id="Text Box 4518" o:spid="_x0000_s1274" type="#_x0000_t202" style="position:absolute;left:1699;top:114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lihsEA&#10;AADbAAAADwAAAGRycy9kb3ducmV2LnhtbESPS4vCQBCE74L/YWhhbzqJiEh0DCIsrOBhfeC5yXQe&#10;JNMTM2PM/vsdQfBYVNVX1CYdTCN66lxlWUE8i0AQZ1ZXXCi4Xr6nKxDOI2tsLJOCP3KQbsejDSba&#10;PvlE/dkXIkDYJaig9L5NpHRZSQbdzLbEwcttZ9AH2RVSd/gMcNPIeRQtpcGKw0KJLe1Lyurzwyg4&#10;9oc7cz6PDa+aqL7tcmt/e6W+JsNuDcLT4D/hd/tHK1jE8PoSfoD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5YobBAAAA2wAAAA8AAAAAAAAAAAAAAAAAmAIAAGRycy9kb3du&#10;cmV2LnhtbFBLBQYAAAAABAAEAPUAAACGAwAAAAA=&#10;" strokeweight="1.5pt">
                  <v:textbox style="layout-flow:vertical;mso-layout-flow-alt:bottom-to-top" inset="0,0,0,0">
                    <w:txbxContent>
                      <w:p w:rsidR="00C84758" w:rsidRPr="00C94162" w:rsidRDefault="00C84758" w:rsidP="002F43D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94162">
                          <w:rPr>
                            <w:sz w:val="22"/>
                            <w:szCs w:val="22"/>
                          </w:rPr>
                          <w:t>Подп. и дата</w:t>
                        </w:r>
                      </w:p>
                      <w:p w:rsidR="00C84758" w:rsidRPr="00C144F4" w:rsidRDefault="00C84758" w:rsidP="002F43DD"/>
                    </w:txbxContent>
                  </v:textbox>
                </v:shape>
                <v:shape id="tbxInpo" o:spid="_x0000_s1275" type="#_x0000_t202" style="position:absolute;left:1983;top:3130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i05sIA&#10;AADbAAAADwAAAGRycy9kb3ducmV2LnhtbESPQYvCMBSE7wv+h/CEva2pRRapxiKCssgetCri7dE8&#10;22LzUppsrf/eLAgeh5n5hpmnvalFR62rLCsYjyIQxLnVFRcKjof11xSE88gaa8uk4EEO0sXgY46J&#10;tnfeU5f5QgQIuwQVlN43iZQuL8mgG9mGOHhX2xr0QbaF1C3eA9zUMo6ib2mw4rBQYkOrkvJb9mcU&#10;6Ah//Xlz2nWXqqddhsinbKvU57BfzkB46v07/Gr/aAWTGP6/h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WLTmwgAAANsAAAAPAAAAAAAAAAAAAAAAAJgCAABkcnMvZG93&#10;bnJldi54bWxQSwUGAAAAAAQABAD1AAAAhwMAAAAA&#10;" strokeweight="1.5pt">
                  <v:textbox style="layout-flow:vertical;mso-layout-flow-alt:bottom-to-top" inset="1mm,1mm,0,0">
                    <w:txbxContent>
                      <w:p w:rsidR="00C84758" w:rsidRPr="00C144F4" w:rsidRDefault="00C84758" w:rsidP="002F43D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16" o:spid="_x0000_s1276" type="#_x0000_t202" style="position:absolute;left:1699;top:3130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1u6MMA&#10;AADbAAAADwAAAGRycy9kb3ducmV2LnhtbESPT4vCMBTE74LfITzB25r6B5GuUVRQ1IOgLuv10bxt&#10;i81LTaJ2v/1GWPA4zMxvmOm8MZV4kPOlZQX9XgKCOLO65FzB13n9MQHhA7LGyjIp+CUP81m7NcVU&#10;2ycf6XEKuYgQ9ikqKEKoUyl9VpBB37M1cfR+rDMYonS51A6fEW4qOUiSsTRYclwosKZVQdn1dDcK&#10;ds7b5W3fx839fKkO9WW8D983pbqdZvEJIlAT3uH/9lYrGA3h9SX+AD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1u6MMAAADbAAAADwAAAAAAAAAAAAAAAACYAgAAZHJzL2Rv&#10;d25yZXYueG1sUEsFBgAAAAAEAAQA9QAAAIgDAAAAAA==&#10;" filled="f" strokeweight="1.5pt">
                  <v:textbox style="layout-flow:vertical;mso-layout-flow-alt:bottom-to-top" inset="0,0,0,0">
                    <w:txbxContent>
                      <w:p w:rsidR="00C84758" w:rsidRPr="00DE238E" w:rsidRDefault="00C84758" w:rsidP="002F43DD">
                        <w:pPr>
                          <w:ind w:left="-57" w:right="-57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E238E">
                          <w:rPr>
                            <w:sz w:val="22"/>
                            <w:szCs w:val="22"/>
                          </w:rPr>
                          <w:t xml:space="preserve">Инв.№ </w:t>
                        </w:r>
                        <w:proofErr w:type="spellStart"/>
                        <w:r w:rsidRPr="00DE238E">
                          <w:rPr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DE238E"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bxInpd" o:spid="_x0000_s1277" type="#_x0000_t202" style="position:absolute;left:1982;top:1144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2JCcMA&#10;AADbAAAADwAAAGRycy9kb3ducmV2LnhtbESPQWvCQBSE7wX/w/IEb3VjkVJiNiKCUsRDmlbE2yP7&#10;TILZtyG7JvHfu4VCj8PMfMMk69E0oqfO1ZYVLOYRCOLC6ppLBT/fu9cPEM4ja2wsk4IHOVink5cE&#10;Y20H/qI+96UIEHYxKqi8b2MpXVGRQTe3LXHwrrYz6IPsSqk7HALcNPItit6lwZrDQoUtbSsqbvnd&#10;KNARHv15f8r6Sz1SliPyKT8oNZuOmxUIT6P/D/+1P7WC5RJ+v4QfI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2JCcMAAADbAAAADwAAAAAAAAAAAAAAAACYAgAAZHJzL2Rv&#10;d25yZXYueG1sUEsFBgAAAAAEAAQA9QAAAIgDAAAAAA==&#10;" strokeweight="1.5pt">
                  <v:textbox style="layout-flow:vertical;mso-layout-flow-alt:bottom-to-top" inset="1mm,1mm,0,0">
                    <w:txbxContent>
                      <w:p w:rsidR="00C84758" w:rsidRPr="009D74F2" w:rsidRDefault="00C84758" w:rsidP="002F43DD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2F8C632"/>
    <w:lvl w:ilvl="0">
      <w:start w:val="1"/>
      <w:numFmt w:val="decimal"/>
      <w:suff w:val="nothing"/>
      <w:lvlText w:val="%1"/>
      <w:lvlJc w:val="left"/>
      <w:pPr>
        <w:ind w:left="0" w:firstLine="567"/>
      </w:pPr>
      <w:rPr>
        <w:rFonts w:hint="default"/>
      </w:rPr>
    </w:lvl>
  </w:abstractNum>
  <w:abstractNum w:abstractNumId="1">
    <w:nsid w:val="0000000A"/>
    <w:multiLevelType w:val="singleLevel"/>
    <w:tmpl w:val="0000000A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C332EA9"/>
    <w:multiLevelType w:val="multilevel"/>
    <w:tmpl w:val="0419001F"/>
    <w:name w:val="WW8Num11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F0E407A"/>
    <w:multiLevelType w:val="hybridMultilevel"/>
    <w:tmpl w:val="7C58D5E4"/>
    <w:lvl w:ilvl="0" w:tplc="05D4F1A8">
      <w:start w:val="1"/>
      <w:numFmt w:val="bullet"/>
      <w:pStyle w:val="1"/>
      <w:lvlText w:val="−"/>
      <w:lvlJc w:val="left"/>
      <w:pPr>
        <w:tabs>
          <w:tab w:val="num" w:pos="1276"/>
        </w:tabs>
        <w:ind w:left="567" w:firstLine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AD5FF4"/>
    <w:multiLevelType w:val="hybridMultilevel"/>
    <w:tmpl w:val="7B9EDA66"/>
    <w:name w:val="WW8Num342222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3AB6E902">
      <w:start w:val="1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17775683"/>
    <w:multiLevelType w:val="hybridMultilevel"/>
    <w:tmpl w:val="70DE886E"/>
    <w:name w:val="WW8Num1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020363"/>
    <w:multiLevelType w:val="multilevel"/>
    <w:tmpl w:val="0419001F"/>
    <w:name w:val="WW8Num11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293E7CC5"/>
    <w:multiLevelType w:val="hybridMultilevel"/>
    <w:tmpl w:val="DCE4D220"/>
    <w:name w:val="WW8Num112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EE25B91"/>
    <w:multiLevelType w:val="hybridMultilevel"/>
    <w:tmpl w:val="5A201036"/>
    <w:lvl w:ilvl="0" w:tplc="04190001">
      <w:start w:val="1"/>
      <w:numFmt w:val="bullet"/>
      <w:pStyle w:val="a"/>
      <w:lvlText w:val="−"/>
      <w:lvlJc w:val="left"/>
      <w:pPr>
        <w:tabs>
          <w:tab w:val="num" w:pos="674"/>
        </w:tabs>
        <w:ind w:left="447" w:firstLine="11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718"/>
        </w:tabs>
        <w:ind w:left="17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38"/>
        </w:tabs>
        <w:ind w:left="24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58"/>
        </w:tabs>
        <w:ind w:left="31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78"/>
        </w:tabs>
        <w:ind w:left="38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98"/>
        </w:tabs>
        <w:ind w:left="45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18"/>
        </w:tabs>
        <w:ind w:left="53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38"/>
        </w:tabs>
        <w:ind w:left="60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58"/>
        </w:tabs>
        <w:ind w:left="6758" w:hanging="360"/>
      </w:pPr>
      <w:rPr>
        <w:rFonts w:ascii="Wingdings" w:hAnsi="Wingdings" w:hint="default"/>
      </w:rPr>
    </w:lvl>
  </w:abstractNum>
  <w:abstractNum w:abstractNumId="9">
    <w:nsid w:val="30794526"/>
    <w:multiLevelType w:val="hybridMultilevel"/>
    <w:tmpl w:val="ED7687B8"/>
    <w:lvl w:ilvl="0" w:tplc="0C4ABADE">
      <w:start w:val="1"/>
      <w:numFmt w:val="decimal"/>
      <w:pStyle w:val="a0"/>
      <w:lvlText w:val="Таблица %1- "/>
      <w:lvlJc w:val="right"/>
      <w:pPr>
        <w:tabs>
          <w:tab w:val="num" w:pos="1418"/>
        </w:tabs>
        <w:ind w:left="1418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865F6E"/>
    <w:multiLevelType w:val="hybridMultilevel"/>
    <w:tmpl w:val="6B5C44DE"/>
    <w:lvl w:ilvl="0" w:tplc="7B283748">
      <w:start w:val="1"/>
      <w:numFmt w:val="russianLower"/>
      <w:pStyle w:val="a1"/>
      <w:lvlText w:val="%1)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B41F96"/>
    <w:multiLevelType w:val="hybridMultilevel"/>
    <w:tmpl w:val="783CFAC6"/>
    <w:lvl w:ilvl="0" w:tplc="2E7A42BA">
      <w:start w:val="1"/>
      <w:numFmt w:val="bullet"/>
      <w:pStyle w:val="a2"/>
      <w:lvlText w:val="−"/>
      <w:lvlJc w:val="left"/>
      <w:pPr>
        <w:tabs>
          <w:tab w:val="num" w:pos="765"/>
        </w:tabs>
        <w:ind w:left="0" w:firstLine="567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ascii="Wingdings" w:hAnsi="Wingdings" w:hint="default"/>
      </w:rPr>
    </w:lvl>
  </w:abstractNum>
  <w:abstractNum w:abstractNumId="12">
    <w:nsid w:val="4C117777"/>
    <w:multiLevelType w:val="hybridMultilevel"/>
    <w:tmpl w:val="D59A07A8"/>
    <w:lvl w:ilvl="0" w:tplc="1E9C95EC">
      <w:start w:val="1"/>
      <w:numFmt w:val="decimal"/>
      <w:pStyle w:val="a3"/>
      <w:lvlText w:val="Рисунок %1 - "/>
      <w:lvlJc w:val="right"/>
      <w:pPr>
        <w:tabs>
          <w:tab w:val="num" w:pos="1418"/>
        </w:tabs>
        <w:ind w:left="1418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3">
    <w:nsid w:val="4D8070AC"/>
    <w:multiLevelType w:val="hybridMultilevel"/>
    <w:tmpl w:val="3F1EC132"/>
    <w:lvl w:ilvl="0" w:tplc="4BBE3FCA">
      <w:start w:val="1"/>
      <w:numFmt w:val="decimal"/>
      <w:pStyle w:val="a4"/>
      <w:lvlText w:val="%1)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FA368FB"/>
    <w:multiLevelType w:val="hybridMultilevel"/>
    <w:tmpl w:val="E8023DD2"/>
    <w:lvl w:ilvl="0" w:tplc="8172554E">
      <w:start w:val="1"/>
      <w:numFmt w:val="bullet"/>
      <w:pStyle w:val="2"/>
      <w:lvlText w:val="−"/>
      <w:lvlJc w:val="left"/>
      <w:pPr>
        <w:tabs>
          <w:tab w:val="num" w:pos="1899"/>
        </w:tabs>
        <w:ind w:left="1134" w:firstLine="567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5">
    <w:nsid w:val="562F1F47"/>
    <w:multiLevelType w:val="hybridMultilevel"/>
    <w:tmpl w:val="A708816E"/>
    <w:name w:val="WW8Num3425"/>
    <w:lvl w:ilvl="0" w:tplc="BCA6B03C">
      <w:start w:val="1"/>
      <w:numFmt w:val="decimal"/>
      <w:lvlText w:val="Рис. %1."/>
      <w:lvlJc w:val="left"/>
      <w:pPr>
        <w:tabs>
          <w:tab w:val="num" w:pos="425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403"/>
        </w:tabs>
        <w:ind w:left="-40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7"/>
        </w:tabs>
        <w:ind w:left="3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037"/>
        </w:tabs>
        <w:ind w:left="10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757"/>
        </w:tabs>
        <w:ind w:left="17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477"/>
        </w:tabs>
        <w:ind w:left="24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197"/>
        </w:tabs>
        <w:ind w:left="31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3917"/>
        </w:tabs>
        <w:ind w:left="39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637"/>
        </w:tabs>
        <w:ind w:left="4637" w:hanging="180"/>
      </w:pPr>
    </w:lvl>
  </w:abstractNum>
  <w:abstractNum w:abstractNumId="16">
    <w:nsid w:val="56652CAA"/>
    <w:multiLevelType w:val="hybridMultilevel"/>
    <w:tmpl w:val="25268822"/>
    <w:lvl w:ilvl="0" w:tplc="E79E3492">
      <w:start w:val="1"/>
      <w:numFmt w:val="decimal"/>
      <w:pStyle w:val="a5"/>
      <w:lvlText w:val="%1."/>
      <w:lvlJc w:val="left"/>
      <w:pPr>
        <w:tabs>
          <w:tab w:val="num" w:pos="567"/>
        </w:tabs>
        <w:ind w:left="0" w:firstLine="567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B522BFD"/>
    <w:multiLevelType w:val="hybridMultilevel"/>
    <w:tmpl w:val="FE3020D8"/>
    <w:name w:val="WW8Num1122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AE0880C">
      <w:start w:val="2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32D0B17"/>
    <w:multiLevelType w:val="hybridMultilevel"/>
    <w:tmpl w:val="B76E6480"/>
    <w:lvl w:ilvl="0" w:tplc="D2E8891E">
      <w:start w:val="1"/>
      <w:numFmt w:val="lowerLetter"/>
      <w:pStyle w:val="a6"/>
      <w:lvlText w:val="%1)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AAF094D"/>
    <w:multiLevelType w:val="hybridMultilevel"/>
    <w:tmpl w:val="25988692"/>
    <w:name w:val="WW8Num1122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2CE1B60"/>
    <w:multiLevelType w:val="multilevel"/>
    <w:tmpl w:val="466E4798"/>
    <w:lvl w:ilvl="0">
      <w:start w:val="1"/>
      <w:numFmt w:val="decimal"/>
      <w:suff w:val="space"/>
      <w:lvlText w:val="%1"/>
      <w:lvlJc w:val="left"/>
      <w:pPr>
        <w:ind w:left="794" w:hanging="227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964" w:hanging="397"/>
      </w:pPr>
      <w:rPr>
        <w:rFonts w:ascii="Times New Roman" w:hAnsi="Times New Roman" w:hint="default"/>
        <w:sz w:val="24"/>
      </w:rPr>
    </w:lvl>
    <w:lvl w:ilvl="2">
      <w:start w:val="1"/>
      <w:numFmt w:val="decimal"/>
      <w:suff w:val="space"/>
      <w:lvlText w:val="%1.%2.%3"/>
      <w:lvlJc w:val="left"/>
      <w:pPr>
        <w:ind w:left="1134" w:hanging="567"/>
      </w:pPr>
      <w:rPr>
        <w:rFonts w:ascii="Times New Roman" w:hAnsi="Times New Roman" w:hint="default"/>
        <w:sz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304" w:hanging="737"/>
      </w:pPr>
      <w:rPr>
        <w:rFonts w:ascii="Times New Roman" w:hAnsi="Times New Roman" w:hint="default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474" w:hanging="907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russianUpper"/>
      <w:suff w:val="space"/>
      <w:lvlText w:val="Приложение %7 "/>
      <w:lvlJc w:val="left"/>
      <w:pPr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14"/>
  </w:num>
  <w:num w:numId="5">
    <w:abstractNumId w:val="20"/>
  </w:num>
  <w:num w:numId="6">
    <w:abstractNumId w:val="9"/>
  </w:num>
  <w:num w:numId="7">
    <w:abstractNumId w:val="10"/>
  </w:num>
  <w:num w:numId="8">
    <w:abstractNumId w:val="0"/>
  </w:num>
  <w:num w:numId="9">
    <w:abstractNumId w:val="16"/>
  </w:num>
  <w:num w:numId="10">
    <w:abstractNumId w:val="13"/>
  </w:num>
  <w:num w:numId="11">
    <w:abstractNumId w:val="18"/>
  </w:num>
  <w:num w:numId="12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autoHyphenation/>
  <w:hyphenationZone w:val="357"/>
  <w:drawingGridHorizontalSpacing w:val="187"/>
  <w:displayHorizontalDrawingGridEvery w:val="0"/>
  <w:displayVerticalDrawingGridEvery w:val="2"/>
  <w:characterSpacingControl w:val="doNotCompress"/>
  <w:hdrShapeDefaults>
    <o:shapedefaults v:ext="edit" spidmax="6145" style="mso-position-horizontal-relative:page;mso-position-vertical-relative:page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9D4"/>
    <w:rsid w:val="00001A8C"/>
    <w:rsid w:val="00005A89"/>
    <w:rsid w:val="00014451"/>
    <w:rsid w:val="00017B77"/>
    <w:rsid w:val="00022856"/>
    <w:rsid w:val="0002297B"/>
    <w:rsid w:val="00030C50"/>
    <w:rsid w:val="0003294E"/>
    <w:rsid w:val="00036425"/>
    <w:rsid w:val="00036C0F"/>
    <w:rsid w:val="000379FB"/>
    <w:rsid w:val="00037B1B"/>
    <w:rsid w:val="000404D5"/>
    <w:rsid w:val="000408F9"/>
    <w:rsid w:val="0005732B"/>
    <w:rsid w:val="0005750C"/>
    <w:rsid w:val="00061F53"/>
    <w:rsid w:val="00062B8C"/>
    <w:rsid w:val="00063B1A"/>
    <w:rsid w:val="00065A2C"/>
    <w:rsid w:val="00066B2D"/>
    <w:rsid w:val="00066B59"/>
    <w:rsid w:val="00075F45"/>
    <w:rsid w:val="00080B48"/>
    <w:rsid w:val="00084CB8"/>
    <w:rsid w:val="000855F2"/>
    <w:rsid w:val="000855FF"/>
    <w:rsid w:val="000927EE"/>
    <w:rsid w:val="00093420"/>
    <w:rsid w:val="00097539"/>
    <w:rsid w:val="000A0598"/>
    <w:rsid w:val="000A1864"/>
    <w:rsid w:val="000A325A"/>
    <w:rsid w:val="000A61C3"/>
    <w:rsid w:val="000B066C"/>
    <w:rsid w:val="000B1D53"/>
    <w:rsid w:val="000C0AA7"/>
    <w:rsid w:val="000C2F13"/>
    <w:rsid w:val="000D1C15"/>
    <w:rsid w:val="000D55CF"/>
    <w:rsid w:val="000D7E7D"/>
    <w:rsid w:val="000E4649"/>
    <w:rsid w:val="000E7104"/>
    <w:rsid w:val="000F380F"/>
    <w:rsid w:val="000F702F"/>
    <w:rsid w:val="00106D50"/>
    <w:rsid w:val="00111653"/>
    <w:rsid w:val="00111B97"/>
    <w:rsid w:val="001159D4"/>
    <w:rsid w:val="00116418"/>
    <w:rsid w:val="00117298"/>
    <w:rsid w:val="0013099D"/>
    <w:rsid w:val="00130CFD"/>
    <w:rsid w:val="001315C4"/>
    <w:rsid w:val="001339BF"/>
    <w:rsid w:val="00133F64"/>
    <w:rsid w:val="001407AD"/>
    <w:rsid w:val="0014384C"/>
    <w:rsid w:val="001518A0"/>
    <w:rsid w:val="00153706"/>
    <w:rsid w:val="00155EE2"/>
    <w:rsid w:val="00160466"/>
    <w:rsid w:val="00163CB6"/>
    <w:rsid w:val="00165664"/>
    <w:rsid w:val="00165BAF"/>
    <w:rsid w:val="001663B5"/>
    <w:rsid w:val="001676CF"/>
    <w:rsid w:val="00172F7A"/>
    <w:rsid w:val="001758D1"/>
    <w:rsid w:val="00182FB4"/>
    <w:rsid w:val="00192FB7"/>
    <w:rsid w:val="001A1E39"/>
    <w:rsid w:val="001A262F"/>
    <w:rsid w:val="001A26B9"/>
    <w:rsid w:val="001A77BB"/>
    <w:rsid w:val="001B56EC"/>
    <w:rsid w:val="001B799E"/>
    <w:rsid w:val="001C5AD4"/>
    <w:rsid w:val="001C604C"/>
    <w:rsid w:val="001D2BCE"/>
    <w:rsid w:val="001D3E11"/>
    <w:rsid w:val="001D4595"/>
    <w:rsid w:val="001D6ED0"/>
    <w:rsid w:val="001D7DD0"/>
    <w:rsid w:val="001E08D0"/>
    <w:rsid w:val="001E17DB"/>
    <w:rsid w:val="001E1B53"/>
    <w:rsid w:val="001E314A"/>
    <w:rsid w:val="001E3B11"/>
    <w:rsid w:val="001E4C0E"/>
    <w:rsid w:val="001E5438"/>
    <w:rsid w:val="001F1FDF"/>
    <w:rsid w:val="001F45FA"/>
    <w:rsid w:val="001F4F4D"/>
    <w:rsid w:val="0020239F"/>
    <w:rsid w:val="002031F6"/>
    <w:rsid w:val="002041DF"/>
    <w:rsid w:val="00204915"/>
    <w:rsid w:val="00204CD3"/>
    <w:rsid w:val="00207B27"/>
    <w:rsid w:val="00215269"/>
    <w:rsid w:val="002217EA"/>
    <w:rsid w:val="002315DA"/>
    <w:rsid w:val="002323BF"/>
    <w:rsid w:val="00233B51"/>
    <w:rsid w:val="002343CE"/>
    <w:rsid w:val="00236C11"/>
    <w:rsid w:val="002370E4"/>
    <w:rsid w:val="002472E8"/>
    <w:rsid w:val="0025353D"/>
    <w:rsid w:val="002540B4"/>
    <w:rsid w:val="00256EBE"/>
    <w:rsid w:val="0025709A"/>
    <w:rsid w:val="00260B58"/>
    <w:rsid w:val="0026189A"/>
    <w:rsid w:val="002729D0"/>
    <w:rsid w:val="002743BB"/>
    <w:rsid w:val="002771B0"/>
    <w:rsid w:val="00282FA0"/>
    <w:rsid w:val="00284B71"/>
    <w:rsid w:val="00285EF0"/>
    <w:rsid w:val="0028767D"/>
    <w:rsid w:val="00294125"/>
    <w:rsid w:val="002A0F33"/>
    <w:rsid w:val="002B208A"/>
    <w:rsid w:val="002B3BDB"/>
    <w:rsid w:val="002B4875"/>
    <w:rsid w:val="002C351B"/>
    <w:rsid w:val="002C697F"/>
    <w:rsid w:val="002C7EAF"/>
    <w:rsid w:val="002D365C"/>
    <w:rsid w:val="002D3CDB"/>
    <w:rsid w:val="002D7AB7"/>
    <w:rsid w:val="002E145B"/>
    <w:rsid w:val="002E5CC1"/>
    <w:rsid w:val="002F235D"/>
    <w:rsid w:val="002F3420"/>
    <w:rsid w:val="002F3A64"/>
    <w:rsid w:val="002F3D1A"/>
    <w:rsid w:val="002F43DD"/>
    <w:rsid w:val="002F4559"/>
    <w:rsid w:val="00301164"/>
    <w:rsid w:val="0031270B"/>
    <w:rsid w:val="003134E7"/>
    <w:rsid w:val="00314FE5"/>
    <w:rsid w:val="0031539E"/>
    <w:rsid w:val="00315CFA"/>
    <w:rsid w:val="00316C3D"/>
    <w:rsid w:val="003171B9"/>
    <w:rsid w:val="00317D4B"/>
    <w:rsid w:val="00321368"/>
    <w:rsid w:val="00323C65"/>
    <w:rsid w:val="0032579B"/>
    <w:rsid w:val="003265BA"/>
    <w:rsid w:val="0032665F"/>
    <w:rsid w:val="00332532"/>
    <w:rsid w:val="00332A6C"/>
    <w:rsid w:val="00333609"/>
    <w:rsid w:val="00335F96"/>
    <w:rsid w:val="00335FC3"/>
    <w:rsid w:val="00335FF2"/>
    <w:rsid w:val="00337132"/>
    <w:rsid w:val="00340F67"/>
    <w:rsid w:val="003461A0"/>
    <w:rsid w:val="00350252"/>
    <w:rsid w:val="003504A9"/>
    <w:rsid w:val="003511B9"/>
    <w:rsid w:val="0035124C"/>
    <w:rsid w:val="00357C0C"/>
    <w:rsid w:val="00357DF3"/>
    <w:rsid w:val="00364FB2"/>
    <w:rsid w:val="003657E5"/>
    <w:rsid w:val="00365B0D"/>
    <w:rsid w:val="003700D9"/>
    <w:rsid w:val="003728E1"/>
    <w:rsid w:val="00372A5D"/>
    <w:rsid w:val="00392103"/>
    <w:rsid w:val="003934ED"/>
    <w:rsid w:val="0039484A"/>
    <w:rsid w:val="003A0A1C"/>
    <w:rsid w:val="003A2BB0"/>
    <w:rsid w:val="003A4D70"/>
    <w:rsid w:val="003A52C7"/>
    <w:rsid w:val="003A7D27"/>
    <w:rsid w:val="003B710F"/>
    <w:rsid w:val="003B75A6"/>
    <w:rsid w:val="003C24F0"/>
    <w:rsid w:val="003C44B9"/>
    <w:rsid w:val="003C6453"/>
    <w:rsid w:val="003C6D5F"/>
    <w:rsid w:val="003D0126"/>
    <w:rsid w:val="003D2256"/>
    <w:rsid w:val="003E0C2A"/>
    <w:rsid w:val="003E12BD"/>
    <w:rsid w:val="003E24BD"/>
    <w:rsid w:val="003E718F"/>
    <w:rsid w:val="003E7E6F"/>
    <w:rsid w:val="003F46AF"/>
    <w:rsid w:val="003F4E99"/>
    <w:rsid w:val="00400249"/>
    <w:rsid w:val="00400E1A"/>
    <w:rsid w:val="00405268"/>
    <w:rsid w:val="00405AE3"/>
    <w:rsid w:val="0040660B"/>
    <w:rsid w:val="00407228"/>
    <w:rsid w:val="00417AB2"/>
    <w:rsid w:val="00420F34"/>
    <w:rsid w:val="00421232"/>
    <w:rsid w:val="00421657"/>
    <w:rsid w:val="00423B10"/>
    <w:rsid w:val="00424BD5"/>
    <w:rsid w:val="00424C8A"/>
    <w:rsid w:val="00424D39"/>
    <w:rsid w:val="004255F9"/>
    <w:rsid w:val="004311BB"/>
    <w:rsid w:val="004341BA"/>
    <w:rsid w:val="00435851"/>
    <w:rsid w:val="00436CB1"/>
    <w:rsid w:val="0043746B"/>
    <w:rsid w:val="00442EB2"/>
    <w:rsid w:val="0046118D"/>
    <w:rsid w:val="004627A3"/>
    <w:rsid w:val="004660D1"/>
    <w:rsid w:val="00467309"/>
    <w:rsid w:val="0047058C"/>
    <w:rsid w:val="004754D1"/>
    <w:rsid w:val="00476694"/>
    <w:rsid w:val="00480B03"/>
    <w:rsid w:val="00481536"/>
    <w:rsid w:val="00482847"/>
    <w:rsid w:val="00485D90"/>
    <w:rsid w:val="00486DD1"/>
    <w:rsid w:val="0048762E"/>
    <w:rsid w:val="0049002E"/>
    <w:rsid w:val="00490057"/>
    <w:rsid w:val="00492F00"/>
    <w:rsid w:val="00497DBC"/>
    <w:rsid w:val="004A095C"/>
    <w:rsid w:val="004A1689"/>
    <w:rsid w:val="004A2F5B"/>
    <w:rsid w:val="004A3AD3"/>
    <w:rsid w:val="004A4299"/>
    <w:rsid w:val="004A703B"/>
    <w:rsid w:val="004B0E39"/>
    <w:rsid w:val="004B11E2"/>
    <w:rsid w:val="004B2EBE"/>
    <w:rsid w:val="004B43F6"/>
    <w:rsid w:val="004B539F"/>
    <w:rsid w:val="004C032F"/>
    <w:rsid w:val="004C1120"/>
    <w:rsid w:val="004C1AB4"/>
    <w:rsid w:val="004C21AB"/>
    <w:rsid w:val="004C5715"/>
    <w:rsid w:val="004C5B28"/>
    <w:rsid w:val="004C77A5"/>
    <w:rsid w:val="004D1718"/>
    <w:rsid w:val="004D7028"/>
    <w:rsid w:val="004E25DA"/>
    <w:rsid w:val="004E444F"/>
    <w:rsid w:val="004E6235"/>
    <w:rsid w:val="004F0710"/>
    <w:rsid w:val="004F0DA6"/>
    <w:rsid w:val="004F2F58"/>
    <w:rsid w:val="004F5919"/>
    <w:rsid w:val="00503CEB"/>
    <w:rsid w:val="00503E9F"/>
    <w:rsid w:val="0050425A"/>
    <w:rsid w:val="005069D2"/>
    <w:rsid w:val="00507035"/>
    <w:rsid w:val="005077CB"/>
    <w:rsid w:val="005151E0"/>
    <w:rsid w:val="00516030"/>
    <w:rsid w:val="005173B8"/>
    <w:rsid w:val="00517C59"/>
    <w:rsid w:val="00520D75"/>
    <w:rsid w:val="00525153"/>
    <w:rsid w:val="005271F6"/>
    <w:rsid w:val="0053185A"/>
    <w:rsid w:val="00531AE9"/>
    <w:rsid w:val="00533FA2"/>
    <w:rsid w:val="005348E5"/>
    <w:rsid w:val="00534C05"/>
    <w:rsid w:val="00537B12"/>
    <w:rsid w:val="00551DFD"/>
    <w:rsid w:val="00552AA9"/>
    <w:rsid w:val="005622FF"/>
    <w:rsid w:val="005626E2"/>
    <w:rsid w:val="005654A3"/>
    <w:rsid w:val="00570ECD"/>
    <w:rsid w:val="005729EA"/>
    <w:rsid w:val="005758D0"/>
    <w:rsid w:val="00583774"/>
    <w:rsid w:val="00584A6B"/>
    <w:rsid w:val="0058614D"/>
    <w:rsid w:val="00595CF1"/>
    <w:rsid w:val="005A2831"/>
    <w:rsid w:val="005B1E64"/>
    <w:rsid w:val="005B49D1"/>
    <w:rsid w:val="005C000E"/>
    <w:rsid w:val="005C416E"/>
    <w:rsid w:val="005C5D35"/>
    <w:rsid w:val="005D1436"/>
    <w:rsid w:val="005D574F"/>
    <w:rsid w:val="005E0E7F"/>
    <w:rsid w:val="005E13C4"/>
    <w:rsid w:val="005E2F98"/>
    <w:rsid w:val="005E62DA"/>
    <w:rsid w:val="005F02DE"/>
    <w:rsid w:val="005F2D7B"/>
    <w:rsid w:val="005F2EFF"/>
    <w:rsid w:val="005F6066"/>
    <w:rsid w:val="005F6E57"/>
    <w:rsid w:val="005F7EBF"/>
    <w:rsid w:val="006145D4"/>
    <w:rsid w:val="0061614E"/>
    <w:rsid w:val="006172EC"/>
    <w:rsid w:val="00626550"/>
    <w:rsid w:val="00627635"/>
    <w:rsid w:val="006315A9"/>
    <w:rsid w:val="006378AF"/>
    <w:rsid w:val="00640408"/>
    <w:rsid w:val="00642926"/>
    <w:rsid w:val="00655A35"/>
    <w:rsid w:val="00656FA1"/>
    <w:rsid w:val="00667466"/>
    <w:rsid w:val="0067138E"/>
    <w:rsid w:val="00671EEC"/>
    <w:rsid w:val="00672425"/>
    <w:rsid w:val="00672B6B"/>
    <w:rsid w:val="006730B5"/>
    <w:rsid w:val="006766C6"/>
    <w:rsid w:val="00676AD9"/>
    <w:rsid w:val="006778EC"/>
    <w:rsid w:val="00682C68"/>
    <w:rsid w:val="00682EA9"/>
    <w:rsid w:val="00687689"/>
    <w:rsid w:val="0069384D"/>
    <w:rsid w:val="00695BD4"/>
    <w:rsid w:val="00695BDC"/>
    <w:rsid w:val="006978A2"/>
    <w:rsid w:val="006B4BDC"/>
    <w:rsid w:val="006C0C13"/>
    <w:rsid w:val="006C1761"/>
    <w:rsid w:val="006C51BE"/>
    <w:rsid w:val="006C7287"/>
    <w:rsid w:val="006C7724"/>
    <w:rsid w:val="006D05EF"/>
    <w:rsid w:val="006E0DA1"/>
    <w:rsid w:val="006E5E4C"/>
    <w:rsid w:val="006F305A"/>
    <w:rsid w:val="006F3D7B"/>
    <w:rsid w:val="006F5285"/>
    <w:rsid w:val="00706E06"/>
    <w:rsid w:val="007105F4"/>
    <w:rsid w:val="007123E8"/>
    <w:rsid w:val="007177FC"/>
    <w:rsid w:val="00723741"/>
    <w:rsid w:val="00725535"/>
    <w:rsid w:val="0072576D"/>
    <w:rsid w:val="00727C1B"/>
    <w:rsid w:val="00731065"/>
    <w:rsid w:val="0073319C"/>
    <w:rsid w:val="00733DAB"/>
    <w:rsid w:val="007372AB"/>
    <w:rsid w:val="00742010"/>
    <w:rsid w:val="00742EBD"/>
    <w:rsid w:val="0074351E"/>
    <w:rsid w:val="00745ED7"/>
    <w:rsid w:val="007512B7"/>
    <w:rsid w:val="00763E6B"/>
    <w:rsid w:val="00767588"/>
    <w:rsid w:val="00770ECB"/>
    <w:rsid w:val="007711E1"/>
    <w:rsid w:val="00772A8F"/>
    <w:rsid w:val="007738EB"/>
    <w:rsid w:val="0077632B"/>
    <w:rsid w:val="00780042"/>
    <w:rsid w:val="007802D5"/>
    <w:rsid w:val="00780F32"/>
    <w:rsid w:val="007831CD"/>
    <w:rsid w:val="007839A8"/>
    <w:rsid w:val="00785EDC"/>
    <w:rsid w:val="00786974"/>
    <w:rsid w:val="00791175"/>
    <w:rsid w:val="0079250D"/>
    <w:rsid w:val="007955A4"/>
    <w:rsid w:val="00796351"/>
    <w:rsid w:val="007A18C3"/>
    <w:rsid w:val="007A41A3"/>
    <w:rsid w:val="007B2A77"/>
    <w:rsid w:val="007B31B5"/>
    <w:rsid w:val="007B450D"/>
    <w:rsid w:val="007B5FA6"/>
    <w:rsid w:val="007C30B3"/>
    <w:rsid w:val="007D0120"/>
    <w:rsid w:val="007D6C86"/>
    <w:rsid w:val="007D747E"/>
    <w:rsid w:val="007F7A84"/>
    <w:rsid w:val="00804BBF"/>
    <w:rsid w:val="00805917"/>
    <w:rsid w:val="008069CF"/>
    <w:rsid w:val="00806CB4"/>
    <w:rsid w:val="00810DE5"/>
    <w:rsid w:val="00811D23"/>
    <w:rsid w:val="00812630"/>
    <w:rsid w:val="008128A8"/>
    <w:rsid w:val="0081757E"/>
    <w:rsid w:val="0081782F"/>
    <w:rsid w:val="00817F5C"/>
    <w:rsid w:val="00821F23"/>
    <w:rsid w:val="00822E6E"/>
    <w:rsid w:val="00824E82"/>
    <w:rsid w:val="008303B1"/>
    <w:rsid w:val="00842284"/>
    <w:rsid w:val="0084516E"/>
    <w:rsid w:val="00845816"/>
    <w:rsid w:val="008517DC"/>
    <w:rsid w:val="00853C1F"/>
    <w:rsid w:val="00855971"/>
    <w:rsid w:val="00856F9E"/>
    <w:rsid w:val="00871B6E"/>
    <w:rsid w:val="00881CCB"/>
    <w:rsid w:val="00883C25"/>
    <w:rsid w:val="00885D7C"/>
    <w:rsid w:val="00891180"/>
    <w:rsid w:val="00894ACE"/>
    <w:rsid w:val="00896394"/>
    <w:rsid w:val="00897373"/>
    <w:rsid w:val="008977C7"/>
    <w:rsid w:val="008A5A0F"/>
    <w:rsid w:val="008A7572"/>
    <w:rsid w:val="008A75E8"/>
    <w:rsid w:val="008B03DF"/>
    <w:rsid w:val="008B3C4A"/>
    <w:rsid w:val="008B4F3B"/>
    <w:rsid w:val="008C14F3"/>
    <w:rsid w:val="008C58CF"/>
    <w:rsid w:val="008D1EE2"/>
    <w:rsid w:val="008D3FB6"/>
    <w:rsid w:val="008D4783"/>
    <w:rsid w:val="008E6605"/>
    <w:rsid w:val="008E6A2C"/>
    <w:rsid w:val="008F0408"/>
    <w:rsid w:val="008F3010"/>
    <w:rsid w:val="008F4129"/>
    <w:rsid w:val="008F6FFF"/>
    <w:rsid w:val="00900B74"/>
    <w:rsid w:val="009047A1"/>
    <w:rsid w:val="00907FAF"/>
    <w:rsid w:val="00913732"/>
    <w:rsid w:val="00913DC6"/>
    <w:rsid w:val="00923A2F"/>
    <w:rsid w:val="00923C77"/>
    <w:rsid w:val="00924E4B"/>
    <w:rsid w:val="00925CDA"/>
    <w:rsid w:val="00927289"/>
    <w:rsid w:val="009337F2"/>
    <w:rsid w:val="00935322"/>
    <w:rsid w:val="00937462"/>
    <w:rsid w:val="00941646"/>
    <w:rsid w:val="00944DCF"/>
    <w:rsid w:val="00946D82"/>
    <w:rsid w:val="0095086F"/>
    <w:rsid w:val="00954683"/>
    <w:rsid w:val="009578B8"/>
    <w:rsid w:val="0096238C"/>
    <w:rsid w:val="00962F93"/>
    <w:rsid w:val="00964A50"/>
    <w:rsid w:val="00965ADD"/>
    <w:rsid w:val="00965D65"/>
    <w:rsid w:val="00971FB3"/>
    <w:rsid w:val="00984BFC"/>
    <w:rsid w:val="009863B1"/>
    <w:rsid w:val="00993CAC"/>
    <w:rsid w:val="009A129D"/>
    <w:rsid w:val="009A2C8C"/>
    <w:rsid w:val="009A490B"/>
    <w:rsid w:val="009A5A5E"/>
    <w:rsid w:val="009B0E3D"/>
    <w:rsid w:val="009B4B34"/>
    <w:rsid w:val="009C36A7"/>
    <w:rsid w:val="009C58B0"/>
    <w:rsid w:val="009C77A2"/>
    <w:rsid w:val="009D013C"/>
    <w:rsid w:val="009D2516"/>
    <w:rsid w:val="009D2CBE"/>
    <w:rsid w:val="009D5EC0"/>
    <w:rsid w:val="009E0A09"/>
    <w:rsid w:val="009E0DA1"/>
    <w:rsid w:val="009E3CD4"/>
    <w:rsid w:val="009F1E9D"/>
    <w:rsid w:val="009F2AF7"/>
    <w:rsid w:val="009F2F43"/>
    <w:rsid w:val="009F3D0F"/>
    <w:rsid w:val="00A01159"/>
    <w:rsid w:val="00A0454D"/>
    <w:rsid w:val="00A05593"/>
    <w:rsid w:val="00A0628C"/>
    <w:rsid w:val="00A07C95"/>
    <w:rsid w:val="00A11871"/>
    <w:rsid w:val="00A142A7"/>
    <w:rsid w:val="00A146B6"/>
    <w:rsid w:val="00A1492A"/>
    <w:rsid w:val="00A15001"/>
    <w:rsid w:val="00A17D70"/>
    <w:rsid w:val="00A2246A"/>
    <w:rsid w:val="00A2627C"/>
    <w:rsid w:val="00A2662A"/>
    <w:rsid w:val="00A26B21"/>
    <w:rsid w:val="00A323DB"/>
    <w:rsid w:val="00A54349"/>
    <w:rsid w:val="00A548A9"/>
    <w:rsid w:val="00A54F91"/>
    <w:rsid w:val="00A55AD6"/>
    <w:rsid w:val="00A56535"/>
    <w:rsid w:val="00A63424"/>
    <w:rsid w:val="00A63EA1"/>
    <w:rsid w:val="00A650F5"/>
    <w:rsid w:val="00A655B8"/>
    <w:rsid w:val="00A66EFC"/>
    <w:rsid w:val="00A71AAD"/>
    <w:rsid w:val="00A74D09"/>
    <w:rsid w:val="00A751E7"/>
    <w:rsid w:val="00A77D3E"/>
    <w:rsid w:val="00A811A0"/>
    <w:rsid w:val="00A81EE9"/>
    <w:rsid w:val="00A8326A"/>
    <w:rsid w:val="00A90F35"/>
    <w:rsid w:val="00A91A81"/>
    <w:rsid w:val="00A9441F"/>
    <w:rsid w:val="00A955B1"/>
    <w:rsid w:val="00AA2F8B"/>
    <w:rsid w:val="00AA7942"/>
    <w:rsid w:val="00AB087A"/>
    <w:rsid w:val="00AC0BC9"/>
    <w:rsid w:val="00AC6735"/>
    <w:rsid w:val="00AD0250"/>
    <w:rsid w:val="00AD2409"/>
    <w:rsid w:val="00AD7B77"/>
    <w:rsid w:val="00AE31EC"/>
    <w:rsid w:val="00AE58C9"/>
    <w:rsid w:val="00AE5E8F"/>
    <w:rsid w:val="00AE60D1"/>
    <w:rsid w:val="00AF2120"/>
    <w:rsid w:val="00AF4A7D"/>
    <w:rsid w:val="00AF4CC1"/>
    <w:rsid w:val="00AF5CF2"/>
    <w:rsid w:val="00AF6D73"/>
    <w:rsid w:val="00AF76FD"/>
    <w:rsid w:val="00B000FE"/>
    <w:rsid w:val="00B01808"/>
    <w:rsid w:val="00B0399D"/>
    <w:rsid w:val="00B04290"/>
    <w:rsid w:val="00B04F1B"/>
    <w:rsid w:val="00B05406"/>
    <w:rsid w:val="00B06382"/>
    <w:rsid w:val="00B06D84"/>
    <w:rsid w:val="00B103A3"/>
    <w:rsid w:val="00B11F0A"/>
    <w:rsid w:val="00B12665"/>
    <w:rsid w:val="00B13808"/>
    <w:rsid w:val="00B17B71"/>
    <w:rsid w:val="00B23B6D"/>
    <w:rsid w:val="00B268D0"/>
    <w:rsid w:val="00B31AD6"/>
    <w:rsid w:val="00B32CB8"/>
    <w:rsid w:val="00B413BC"/>
    <w:rsid w:val="00B426B9"/>
    <w:rsid w:val="00B43278"/>
    <w:rsid w:val="00B434DE"/>
    <w:rsid w:val="00B4362F"/>
    <w:rsid w:val="00B44151"/>
    <w:rsid w:val="00B57EC7"/>
    <w:rsid w:val="00B64B4C"/>
    <w:rsid w:val="00B6681C"/>
    <w:rsid w:val="00B70DF8"/>
    <w:rsid w:val="00B71CAB"/>
    <w:rsid w:val="00B71EA8"/>
    <w:rsid w:val="00B72034"/>
    <w:rsid w:val="00B73DC0"/>
    <w:rsid w:val="00B752FF"/>
    <w:rsid w:val="00B80286"/>
    <w:rsid w:val="00B82F1A"/>
    <w:rsid w:val="00B82F4C"/>
    <w:rsid w:val="00B836E0"/>
    <w:rsid w:val="00B8455D"/>
    <w:rsid w:val="00B8681C"/>
    <w:rsid w:val="00B95DEF"/>
    <w:rsid w:val="00B9739A"/>
    <w:rsid w:val="00B97E5B"/>
    <w:rsid w:val="00BA1D70"/>
    <w:rsid w:val="00BA4E03"/>
    <w:rsid w:val="00BB09A7"/>
    <w:rsid w:val="00BB17CA"/>
    <w:rsid w:val="00BB2B3D"/>
    <w:rsid w:val="00BB3895"/>
    <w:rsid w:val="00BB5081"/>
    <w:rsid w:val="00BB543A"/>
    <w:rsid w:val="00BC0284"/>
    <w:rsid w:val="00BC2FFA"/>
    <w:rsid w:val="00BC34CB"/>
    <w:rsid w:val="00BC7903"/>
    <w:rsid w:val="00BD0B42"/>
    <w:rsid w:val="00BD4771"/>
    <w:rsid w:val="00BE4762"/>
    <w:rsid w:val="00BE481A"/>
    <w:rsid w:val="00BE4BD2"/>
    <w:rsid w:val="00BE5343"/>
    <w:rsid w:val="00BF04C7"/>
    <w:rsid w:val="00BF0A92"/>
    <w:rsid w:val="00BF34A2"/>
    <w:rsid w:val="00BF363F"/>
    <w:rsid w:val="00BF4F94"/>
    <w:rsid w:val="00BF6BB7"/>
    <w:rsid w:val="00C01DFE"/>
    <w:rsid w:val="00C02076"/>
    <w:rsid w:val="00C030E0"/>
    <w:rsid w:val="00C04BA6"/>
    <w:rsid w:val="00C072F3"/>
    <w:rsid w:val="00C144F4"/>
    <w:rsid w:val="00C174D6"/>
    <w:rsid w:val="00C17667"/>
    <w:rsid w:val="00C201C9"/>
    <w:rsid w:val="00C323AB"/>
    <w:rsid w:val="00C336A3"/>
    <w:rsid w:val="00C33D83"/>
    <w:rsid w:val="00C36198"/>
    <w:rsid w:val="00C37BD1"/>
    <w:rsid w:val="00C40D15"/>
    <w:rsid w:val="00C5104A"/>
    <w:rsid w:val="00C52D69"/>
    <w:rsid w:val="00C5346B"/>
    <w:rsid w:val="00C54414"/>
    <w:rsid w:val="00C57E3C"/>
    <w:rsid w:val="00C60012"/>
    <w:rsid w:val="00C610BB"/>
    <w:rsid w:val="00C624B3"/>
    <w:rsid w:val="00C628A0"/>
    <w:rsid w:val="00C65633"/>
    <w:rsid w:val="00C74354"/>
    <w:rsid w:val="00C84758"/>
    <w:rsid w:val="00C85684"/>
    <w:rsid w:val="00C86759"/>
    <w:rsid w:val="00C91CC4"/>
    <w:rsid w:val="00C91F6E"/>
    <w:rsid w:val="00C93B38"/>
    <w:rsid w:val="00C94427"/>
    <w:rsid w:val="00CA1B98"/>
    <w:rsid w:val="00CA2A70"/>
    <w:rsid w:val="00CA3340"/>
    <w:rsid w:val="00CA5108"/>
    <w:rsid w:val="00CB19D7"/>
    <w:rsid w:val="00CB6241"/>
    <w:rsid w:val="00CC1802"/>
    <w:rsid w:val="00CC1AEB"/>
    <w:rsid w:val="00CC21F9"/>
    <w:rsid w:val="00CC265A"/>
    <w:rsid w:val="00CC4E4A"/>
    <w:rsid w:val="00CC5A03"/>
    <w:rsid w:val="00CC5BFB"/>
    <w:rsid w:val="00CC6549"/>
    <w:rsid w:val="00CC6D36"/>
    <w:rsid w:val="00CD2437"/>
    <w:rsid w:val="00CD24E4"/>
    <w:rsid w:val="00CD3C8B"/>
    <w:rsid w:val="00CD6AEF"/>
    <w:rsid w:val="00CE1A7A"/>
    <w:rsid w:val="00CE713E"/>
    <w:rsid w:val="00CE74A4"/>
    <w:rsid w:val="00CF17A9"/>
    <w:rsid w:val="00CF2FBB"/>
    <w:rsid w:val="00CF7649"/>
    <w:rsid w:val="00D030B1"/>
    <w:rsid w:val="00D048D3"/>
    <w:rsid w:val="00D04BDF"/>
    <w:rsid w:val="00D04BFF"/>
    <w:rsid w:val="00D079D7"/>
    <w:rsid w:val="00D15E58"/>
    <w:rsid w:val="00D20B18"/>
    <w:rsid w:val="00D20BE5"/>
    <w:rsid w:val="00D20FF8"/>
    <w:rsid w:val="00D22996"/>
    <w:rsid w:val="00D23AF3"/>
    <w:rsid w:val="00D26C2D"/>
    <w:rsid w:val="00D312BD"/>
    <w:rsid w:val="00D3200C"/>
    <w:rsid w:val="00D42D49"/>
    <w:rsid w:val="00D4393F"/>
    <w:rsid w:val="00D46627"/>
    <w:rsid w:val="00D4683E"/>
    <w:rsid w:val="00D47863"/>
    <w:rsid w:val="00D5009B"/>
    <w:rsid w:val="00D51E25"/>
    <w:rsid w:val="00D5295A"/>
    <w:rsid w:val="00D546D9"/>
    <w:rsid w:val="00D55E6C"/>
    <w:rsid w:val="00D60A46"/>
    <w:rsid w:val="00D6153A"/>
    <w:rsid w:val="00D64204"/>
    <w:rsid w:val="00D65892"/>
    <w:rsid w:val="00D65DBF"/>
    <w:rsid w:val="00D66726"/>
    <w:rsid w:val="00D66DE1"/>
    <w:rsid w:val="00D7173A"/>
    <w:rsid w:val="00D74237"/>
    <w:rsid w:val="00D761B3"/>
    <w:rsid w:val="00D77E34"/>
    <w:rsid w:val="00D80AFD"/>
    <w:rsid w:val="00D90685"/>
    <w:rsid w:val="00D906B0"/>
    <w:rsid w:val="00D944C7"/>
    <w:rsid w:val="00D95C24"/>
    <w:rsid w:val="00D9621D"/>
    <w:rsid w:val="00D96379"/>
    <w:rsid w:val="00D97618"/>
    <w:rsid w:val="00DA3088"/>
    <w:rsid w:val="00DA3CF6"/>
    <w:rsid w:val="00DA4C20"/>
    <w:rsid w:val="00DA78BB"/>
    <w:rsid w:val="00DB6FB9"/>
    <w:rsid w:val="00DC48AF"/>
    <w:rsid w:val="00DC5DE5"/>
    <w:rsid w:val="00DC7765"/>
    <w:rsid w:val="00DD2BC5"/>
    <w:rsid w:val="00DD648C"/>
    <w:rsid w:val="00DE5D5B"/>
    <w:rsid w:val="00DF06EC"/>
    <w:rsid w:val="00DF492A"/>
    <w:rsid w:val="00DF635D"/>
    <w:rsid w:val="00DF6B42"/>
    <w:rsid w:val="00E008F4"/>
    <w:rsid w:val="00E00C0D"/>
    <w:rsid w:val="00E039DD"/>
    <w:rsid w:val="00E066CA"/>
    <w:rsid w:val="00E16A13"/>
    <w:rsid w:val="00E210CF"/>
    <w:rsid w:val="00E21A69"/>
    <w:rsid w:val="00E21D00"/>
    <w:rsid w:val="00E276A8"/>
    <w:rsid w:val="00E31326"/>
    <w:rsid w:val="00E31BE9"/>
    <w:rsid w:val="00E31CFC"/>
    <w:rsid w:val="00E344F8"/>
    <w:rsid w:val="00E35618"/>
    <w:rsid w:val="00E35ACE"/>
    <w:rsid w:val="00E4085F"/>
    <w:rsid w:val="00E46A22"/>
    <w:rsid w:val="00E50B4F"/>
    <w:rsid w:val="00E510E4"/>
    <w:rsid w:val="00E52F01"/>
    <w:rsid w:val="00E61D0F"/>
    <w:rsid w:val="00E702ED"/>
    <w:rsid w:val="00E7196A"/>
    <w:rsid w:val="00E72518"/>
    <w:rsid w:val="00E83285"/>
    <w:rsid w:val="00E83943"/>
    <w:rsid w:val="00E83E55"/>
    <w:rsid w:val="00E84965"/>
    <w:rsid w:val="00E92AC1"/>
    <w:rsid w:val="00E96EE5"/>
    <w:rsid w:val="00EA29D5"/>
    <w:rsid w:val="00EB1E98"/>
    <w:rsid w:val="00EB3DB7"/>
    <w:rsid w:val="00EB5957"/>
    <w:rsid w:val="00EB7B4B"/>
    <w:rsid w:val="00EC0F94"/>
    <w:rsid w:val="00EC3174"/>
    <w:rsid w:val="00EC5457"/>
    <w:rsid w:val="00EC64D3"/>
    <w:rsid w:val="00EC75B6"/>
    <w:rsid w:val="00ED3F13"/>
    <w:rsid w:val="00ED4D62"/>
    <w:rsid w:val="00ED6000"/>
    <w:rsid w:val="00ED6182"/>
    <w:rsid w:val="00EE0536"/>
    <w:rsid w:val="00EE0EBF"/>
    <w:rsid w:val="00EE6B3E"/>
    <w:rsid w:val="00EF0DFB"/>
    <w:rsid w:val="00EF5140"/>
    <w:rsid w:val="00EF63C0"/>
    <w:rsid w:val="00EF66F1"/>
    <w:rsid w:val="00F020BD"/>
    <w:rsid w:val="00F10838"/>
    <w:rsid w:val="00F154CA"/>
    <w:rsid w:val="00F159BC"/>
    <w:rsid w:val="00F15B4B"/>
    <w:rsid w:val="00F17D5F"/>
    <w:rsid w:val="00F2261F"/>
    <w:rsid w:val="00F22845"/>
    <w:rsid w:val="00F27401"/>
    <w:rsid w:val="00F30969"/>
    <w:rsid w:val="00F31186"/>
    <w:rsid w:val="00F31BB3"/>
    <w:rsid w:val="00F32E23"/>
    <w:rsid w:val="00F33F2B"/>
    <w:rsid w:val="00F36876"/>
    <w:rsid w:val="00F37200"/>
    <w:rsid w:val="00F41E6C"/>
    <w:rsid w:val="00F43313"/>
    <w:rsid w:val="00F43EC6"/>
    <w:rsid w:val="00F5391E"/>
    <w:rsid w:val="00F564C7"/>
    <w:rsid w:val="00F65ADC"/>
    <w:rsid w:val="00F676C8"/>
    <w:rsid w:val="00F71C3C"/>
    <w:rsid w:val="00F721A7"/>
    <w:rsid w:val="00F759F4"/>
    <w:rsid w:val="00F7665F"/>
    <w:rsid w:val="00F8509E"/>
    <w:rsid w:val="00F86D92"/>
    <w:rsid w:val="00F90D92"/>
    <w:rsid w:val="00F912E4"/>
    <w:rsid w:val="00F92FF4"/>
    <w:rsid w:val="00F9692F"/>
    <w:rsid w:val="00F96F73"/>
    <w:rsid w:val="00F97225"/>
    <w:rsid w:val="00FA577D"/>
    <w:rsid w:val="00FB22FB"/>
    <w:rsid w:val="00FC137D"/>
    <w:rsid w:val="00FC28D4"/>
    <w:rsid w:val="00FC3874"/>
    <w:rsid w:val="00FC3B96"/>
    <w:rsid w:val="00FC71EA"/>
    <w:rsid w:val="00FD0663"/>
    <w:rsid w:val="00FD0718"/>
    <w:rsid w:val="00FD3A4F"/>
    <w:rsid w:val="00FD6B5C"/>
    <w:rsid w:val="00FE2B1B"/>
    <w:rsid w:val="00FF1681"/>
    <w:rsid w:val="00FF1841"/>
    <w:rsid w:val="00FF1ED0"/>
    <w:rsid w:val="00FF31EE"/>
    <w:rsid w:val="00FF3DE0"/>
    <w:rsid w:val="00FF56D1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style="mso-position-horizontal-relative:page;mso-position-vertical-relative:page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7">
    <w:name w:val="Normal"/>
    <w:qFormat/>
    <w:rsid w:val="00030C50"/>
    <w:pPr>
      <w:spacing w:line="288" w:lineRule="auto"/>
      <w:jc w:val="both"/>
    </w:pPr>
    <w:rPr>
      <w:sz w:val="24"/>
      <w:szCs w:val="24"/>
    </w:rPr>
  </w:style>
  <w:style w:type="paragraph" w:styleId="10">
    <w:name w:val="heading 1"/>
    <w:basedOn w:val="a7"/>
    <w:next w:val="40"/>
    <w:link w:val="11"/>
    <w:autoRedefine/>
    <w:qFormat/>
    <w:rsid w:val="009B0E3D"/>
    <w:pPr>
      <w:keepNext/>
      <w:keepLines/>
      <w:pageBreakBefore/>
      <w:suppressAutoHyphens/>
      <w:jc w:val="center"/>
      <w:outlineLvl w:val="0"/>
    </w:pPr>
    <w:rPr>
      <w:kern w:val="28"/>
      <w:szCs w:val="28"/>
      <w:u w:val="single"/>
      <w:lang w:val="en-US"/>
    </w:rPr>
  </w:style>
  <w:style w:type="paragraph" w:styleId="20">
    <w:name w:val="heading 2"/>
    <w:basedOn w:val="a7"/>
    <w:next w:val="40"/>
    <w:qFormat/>
    <w:rsid w:val="009B0E3D"/>
    <w:pPr>
      <w:keepNext/>
      <w:keepLines/>
      <w:pageBreakBefore/>
      <w:tabs>
        <w:tab w:val="left" w:pos="851"/>
      </w:tabs>
      <w:suppressAutoHyphens/>
      <w:jc w:val="center"/>
      <w:outlineLvl w:val="1"/>
    </w:pPr>
    <w:rPr>
      <w:szCs w:val="20"/>
      <w:u w:val="single"/>
    </w:rPr>
  </w:style>
  <w:style w:type="paragraph" w:styleId="3">
    <w:name w:val="heading 3"/>
    <w:basedOn w:val="a7"/>
    <w:next w:val="40"/>
    <w:link w:val="30"/>
    <w:autoRedefine/>
    <w:qFormat/>
    <w:rsid w:val="00520D75"/>
    <w:pPr>
      <w:keepNext/>
      <w:keepLines/>
      <w:tabs>
        <w:tab w:val="left" w:pos="1134"/>
      </w:tabs>
      <w:suppressAutoHyphens/>
      <w:jc w:val="center"/>
      <w:outlineLvl w:val="2"/>
    </w:pPr>
  </w:style>
  <w:style w:type="paragraph" w:styleId="4">
    <w:name w:val="heading 4"/>
    <w:basedOn w:val="a7"/>
    <w:next w:val="40"/>
    <w:qFormat/>
    <w:rsid w:val="00F41E6C"/>
    <w:pPr>
      <w:keepNext/>
      <w:numPr>
        <w:ilvl w:val="3"/>
        <w:numId w:val="5"/>
      </w:numPr>
      <w:spacing w:before="320" w:after="320"/>
      <w:ind w:right="567"/>
      <w:outlineLvl w:val="3"/>
    </w:pPr>
    <w:rPr>
      <w:bCs/>
      <w:szCs w:val="28"/>
    </w:rPr>
  </w:style>
  <w:style w:type="paragraph" w:styleId="5">
    <w:name w:val="heading 5"/>
    <w:basedOn w:val="a7"/>
    <w:next w:val="40"/>
    <w:link w:val="50"/>
    <w:qFormat/>
    <w:rsid w:val="00F41E6C"/>
    <w:pPr>
      <w:numPr>
        <w:ilvl w:val="4"/>
        <w:numId w:val="5"/>
      </w:numPr>
      <w:spacing w:before="120" w:after="120"/>
      <w:ind w:right="567"/>
      <w:outlineLvl w:val="4"/>
    </w:pPr>
    <w:rPr>
      <w:bCs/>
      <w:iCs/>
      <w:szCs w:val="2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header"/>
    <w:basedOn w:val="a7"/>
    <w:rsid w:val="00F41E6C"/>
    <w:pPr>
      <w:tabs>
        <w:tab w:val="center" w:pos="4677"/>
        <w:tab w:val="right" w:pos="9355"/>
      </w:tabs>
    </w:pPr>
  </w:style>
  <w:style w:type="paragraph" w:customStyle="1" w:styleId="6">
    <w:name w:val="Основной штамп 6"/>
    <w:autoRedefine/>
    <w:rsid w:val="00F41E6C"/>
    <w:pPr>
      <w:jc w:val="center"/>
    </w:pPr>
    <w:rPr>
      <w:sz w:val="36"/>
      <w:szCs w:val="36"/>
    </w:rPr>
  </w:style>
  <w:style w:type="paragraph" w:styleId="ac">
    <w:name w:val="footer"/>
    <w:basedOn w:val="a7"/>
    <w:rsid w:val="00F41E6C"/>
    <w:pPr>
      <w:tabs>
        <w:tab w:val="center" w:pos="4677"/>
        <w:tab w:val="right" w:pos="9355"/>
      </w:tabs>
    </w:pPr>
  </w:style>
  <w:style w:type="paragraph" w:customStyle="1" w:styleId="a2">
    <w:name w:val="Дефис"/>
    <w:rsid w:val="00F41E6C"/>
    <w:pPr>
      <w:numPr>
        <w:numId w:val="1"/>
      </w:numPr>
      <w:spacing w:line="288" w:lineRule="auto"/>
    </w:pPr>
    <w:rPr>
      <w:sz w:val="24"/>
      <w:szCs w:val="24"/>
    </w:rPr>
  </w:style>
  <w:style w:type="paragraph" w:customStyle="1" w:styleId="ad">
    <w:name w:val="Заголовок"/>
    <w:basedOn w:val="10"/>
    <w:next w:val="10"/>
    <w:autoRedefine/>
    <w:rsid w:val="009B0E3D"/>
    <w:pPr>
      <w:pageBreakBefore w:val="0"/>
      <w:tabs>
        <w:tab w:val="left" w:pos="708"/>
      </w:tabs>
    </w:pPr>
    <w:rPr>
      <w:bCs/>
      <w:u w:val="none"/>
    </w:rPr>
  </w:style>
  <w:style w:type="paragraph" w:customStyle="1" w:styleId="31">
    <w:name w:val="Обычный А3"/>
    <w:basedOn w:val="a7"/>
    <w:autoRedefine/>
    <w:rsid w:val="00F41E6C"/>
    <w:pPr>
      <w:tabs>
        <w:tab w:val="left" w:pos="851"/>
      </w:tabs>
      <w:ind w:left="629" w:firstLine="709"/>
    </w:pPr>
  </w:style>
  <w:style w:type="paragraph" w:styleId="12">
    <w:name w:val="toc 1"/>
    <w:basedOn w:val="a7"/>
    <w:next w:val="40"/>
    <w:autoRedefine/>
    <w:uiPriority w:val="39"/>
    <w:rsid w:val="009B0E3D"/>
    <w:pPr>
      <w:tabs>
        <w:tab w:val="right" w:pos="21263"/>
      </w:tabs>
      <w:spacing w:before="120" w:after="120"/>
      <w:ind w:left="284" w:right="567" w:hanging="284"/>
      <w:outlineLvl w:val="0"/>
    </w:pPr>
    <w:rPr>
      <w:bCs/>
    </w:rPr>
  </w:style>
  <w:style w:type="paragraph" w:styleId="21">
    <w:name w:val="toc 2"/>
    <w:basedOn w:val="a7"/>
    <w:next w:val="40"/>
    <w:autoRedefine/>
    <w:uiPriority w:val="39"/>
    <w:rsid w:val="003700D9"/>
    <w:pPr>
      <w:tabs>
        <w:tab w:val="left" w:pos="1134"/>
        <w:tab w:val="right" w:pos="21263"/>
      </w:tabs>
      <w:spacing w:before="120" w:after="120"/>
      <w:ind w:right="567" w:firstLine="567"/>
      <w:outlineLvl w:val="1"/>
    </w:pPr>
  </w:style>
  <w:style w:type="paragraph" w:styleId="32">
    <w:name w:val="toc 3"/>
    <w:basedOn w:val="a7"/>
    <w:next w:val="40"/>
    <w:autoRedefine/>
    <w:uiPriority w:val="39"/>
    <w:rsid w:val="003700D9"/>
    <w:pPr>
      <w:tabs>
        <w:tab w:val="right" w:pos="21263"/>
      </w:tabs>
      <w:spacing w:before="120" w:after="120"/>
      <w:ind w:right="567" w:firstLine="1134"/>
      <w:outlineLvl w:val="2"/>
    </w:pPr>
    <w:rPr>
      <w:iCs/>
    </w:rPr>
  </w:style>
  <w:style w:type="paragraph" w:styleId="ae">
    <w:name w:val="Balloon Text"/>
    <w:basedOn w:val="a7"/>
    <w:semiHidden/>
    <w:rsid w:val="00F41E6C"/>
    <w:rPr>
      <w:rFonts w:ascii="Tahoma" w:hAnsi="Tahoma" w:cs="Tahoma"/>
      <w:sz w:val="16"/>
      <w:szCs w:val="16"/>
    </w:rPr>
  </w:style>
  <w:style w:type="paragraph" w:customStyle="1" w:styleId="40">
    <w:name w:val="Обычный А4"/>
    <w:basedOn w:val="a7"/>
    <w:link w:val="41"/>
    <w:rsid w:val="00F41E6C"/>
    <w:pPr>
      <w:tabs>
        <w:tab w:val="left" w:pos="284"/>
      </w:tabs>
      <w:ind w:firstLine="567"/>
    </w:pPr>
  </w:style>
  <w:style w:type="paragraph" w:styleId="af">
    <w:name w:val="Document Map"/>
    <w:basedOn w:val="a7"/>
    <w:semiHidden/>
    <w:rsid w:val="00F41E6C"/>
    <w:pPr>
      <w:shd w:val="clear" w:color="auto" w:fill="000080"/>
    </w:pPr>
    <w:rPr>
      <w:rFonts w:ascii="Tahoma" w:hAnsi="Tahoma" w:cs="Tahoma"/>
      <w:sz w:val="20"/>
    </w:rPr>
  </w:style>
  <w:style w:type="paragraph" w:styleId="42">
    <w:name w:val="toc 4"/>
    <w:basedOn w:val="a7"/>
    <w:next w:val="40"/>
    <w:autoRedefine/>
    <w:uiPriority w:val="39"/>
    <w:semiHidden/>
    <w:rsid w:val="0072576D"/>
    <w:pPr>
      <w:tabs>
        <w:tab w:val="right" w:pos="21263"/>
      </w:tabs>
      <w:spacing w:before="120" w:after="120"/>
      <w:ind w:left="284" w:right="567" w:hanging="284"/>
    </w:pPr>
    <w:rPr>
      <w:szCs w:val="18"/>
    </w:rPr>
  </w:style>
  <w:style w:type="paragraph" w:styleId="51">
    <w:name w:val="toc 5"/>
    <w:basedOn w:val="a7"/>
    <w:next w:val="40"/>
    <w:autoRedefine/>
    <w:semiHidden/>
    <w:rsid w:val="00F41E6C"/>
    <w:pPr>
      <w:ind w:left="960"/>
    </w:pPr>
    <w:rPr>
      <w:sz w:val="18"/>
      <w:szCs w:val="18"/>
    </w:rPr>
  </w:style>
  <w:style w:type="paragraph" w:styleId="60">
    <w:name w:val="toc 6"/>
    <w:basedOn w:val="a7"/>
    <w:next w:val="40"/>
    <w:autoRedefine/>
    <w:semiHidden/>
    <w:rsid w:val="00F41E6C"/>
    <w:pPr>
      <w:ind w:left="1200"/>
    </w:pPr>
    <w:rPr>
      <w:sz w:val="18"/>
      <w:szCs w:val="18"/>
    </w:rPr>
  </w:style>
  <w:style w:type="paragraph" w:styleId="7">
    <w:name w:val="toc 7"/>
    <w:basedOn w:val="a7"/>
    <w:next w:val="40"/>
    <w:autoRedefine/>
    <w:semiHidden/>
    <w:rsid w:val="00F41E6C"/>
    <w:pPr>
      <w:ind w:left="1440"/>
    </w:pPr>
    <w:rPr>
      <w:sz w:val="18"/>
      <w:szCs w:val="18"/>
    </w:rPr>
  </w:style>
  <w:style w:type="paragraph" w:styleId="8">
    <w:name w:val="toc 8"/>
    <w:basedOn w:val="a7"/>
    <w:next w:val="40"/>
    <w:autoRedefine/>
    <w:semiHidden/>
    <w:rsid w:val="00F41E6C"/>
    <w:pPr>
      <w:ind w:left="1680"/>
    </w:pPr>
    <w:rPr>
      <w:sz w:val="18"/>
      <w:szCs w:val="18"/>
    </w:rPr>
  </w:style>
  <w:style w:type="paragraph" w:styleId="9">
    <w:name w:val="toc 9"/>
    <w:basedOn w:val="a7"/>
    <w:next w:val="40"/>
    <w:autoRedefine/>
    <w:semiHidden/>
    <w:rsid w:val="00F41E6C"/>
    <w:pPr>
      <w:ind w:left="1920"/>
    </w:pPr>
    <w:rPr>
      <w:sz w:val="18"/>
      <w:szCs w:val="18"/>
    </w:rPr>
  </w:style>
  <w:style w:type="table" w:customStyle="1" w:styleId="af0">
    <w:name w:val="Таблица нефтепроект"/>
    <w:basedOn w:val="a9"/>
    <w:rsid w:val="00F41E6C"/>
    <w:pPr>
      <w:jc w:val="center"/>
    </w:pPr>
    <w:tblPr>
      <w:tblInd w:w="-170" w:type="dxa"/>
      <w:tblBorders>
        <w:top w:val="single" w:sz="12" w:space="0" w:color="auto"/>
        <w:bottom w:val="single" w:sz="12" w:space="0" w:color="auto"/>
        <w:insideH w:val="single" w:sz="4" w:space="0" w:color="000000"/>
        <w:insideV w:val="single" w:sz="12" w:space="0" w:color="auto"/>
      </w:tblBorders>
      <w:tblCellMar>
        <w:right w:w="2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000000"/>
          <w:left w:val="nil"/>
          <w:bottom w:val="single" w:sz="12" w:space="0" w:color="000000"/>
          <w:right w:val="nil"/>
          <w:insideH w:val="single" w:sz="12" w:space="0" w:color="000000"/>
          <w:insideV w:val="single" w:sz="12" w:space="0" w:color="000000"/>
        </w:tcBorders>
      </w:tcPr>
    </w:tblStylePr>
    <w:tblStylePr w:type="firstCol">
      <w:pPr>
        <w:jc w:val="left"/>
      </w:pPr>
    </w:tblStylePr>
  </w:style>
  <w:style w:type="paragraph" w:customStyle="1" w:styleId="af1">
    <w:name w:val="Текст в таблице"/>
    <w:rsid w:val="009D2516"/>
    <w:pPr>
      <w:jc w:val="center"/>
    </w:pPr>
    <w:rPr>
      <w:sz w:val="24"/>
    </w:rPr>
  </w:style>
  <w:style w:type="paragraph" w:customStyle="1" w:styleId="af2">
    <w:name w:val="Текст в таблице по левому краю"/>
    <w:rsid w:val="00F41E6C"/>
    <w:rPr>
      <w:sz w:val="24"/>
    </w:rPr>
  </w:style>
  <w:style w:type="paragraph" w:customStyle="1" w:styleId="a">
    <w:name w:val="Дефис в таблице"/>
    <w:rsid w:val="00F41E6C"/>
    <w:pPr>
      <w:numPr>
        <w:numId w:val="2"/>
      </w:numPr>
      <w:tabs>
        <w:tab w:val="left" w:pos="284"/>
      </w:tabs>
      <w:spacing w:line="288" w:lineRule="auto"/>
    </w:pPr>
    <w:rPr>
      <w:sz w:val="24"/>
    </w:rPr>
  </w:style>
  <w:style w:type="paragraph" w:customStyle="1" w:styleId="af3">
    <w:name w:val="Текст в таблице по центру"/>
    <w:rsid w:val="00F41E6C"/>
    <w:pPr>
      <w:jc w:val="center"/>
    </w:pPr>
    <w:rPr>
      <w:sz w:val="24"/>
    </w:rPr>
  </w:style>
  <w:style w:type="table" w:styleId="af4">
    <w:name w:val="Table Grid"/>
    <w:basedOn w:val="a9"/>
    <w:rsid w:val="00F41E6C"/>
    <w:pPr>
      <w:spacing w:line="288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Дефис с отступом 1"/>
    <w:rsid w:val="00F41E6C"/>
    <w:pPr>
      <w:numPr>
        <w:numId w:val="3"/>
      </w:numPr>
      <w:tabs>
        <w:tab w:val="left" w:pos="1332"/>
      </w:tabs>
      <w:spacing w:line="288" w:lineRule="auto"/>
    </w:pPr>
    <w:rPr>
      <w:noProof/>
      <w:sz w:val="24"/>
      <w:szCs w:val="24"/>
    </w:rPr>
  </w:style>
  <w:style w:type="paragraph" w:customStyle="1" w:styleId="2">
    <w:name w:val="Дефис с отступом 2"/>
    <w:rsid w:val="00F41E6C"/>
    <w:pPr>
      <w:numPr>
        <w:numId w:val="4"/>
      </w:numPr>
      <w:spacing w:line="288" w:lineRule="auto"/>
    </w:pPr>
    <w:rPr>
      <w:sz w:val="24"/>
      <w:szCs w:val="24"/>
    </w:rPr>
  </w:style>
  <w:style w:type="character" w:styleId="af5">
    <w:name w:val="Hyperlink"/>
    <w:uiPriority w:val="99"/>
    <w:rsid w:val="00F41E6C"/>
    <w:rPr>
      <w:color w:val="0000FF"/>
      <w:u w:val="single"/>
    </w:rPr>
  </w:style>
  <w:style w:type="character" w:customStyle="1" w:styleId="11">
    <w:name w:val="Заголовок 1 Знак"/>
    <w:link w:val="10"/>
    <w:rsid w:val="009B0E3D"/>
    <w:rPr>
      <w:kern w:val="28"/>
      <w:sz w:val="24"/>
      <w:szCs w:val="28"/>
      <w:u w:val="single"/>
      <w:lang w:val="en-US"/>
    </w:rPr>
  </w:style>
  <w:style w:type="character" w:customStyle="1" w:styleId="30">
    <w:name w:val="Заголовок 3 Знак"/>
    <w:link w:val="3"/>
    <w:rsid w:val="00520D75"/>
    <w:rPr>
      <w:sz w:val="24"/>
      <w:szCs w:val="24"/>
    </w:rPr>
  </w:style>
  <w:style w:type="character" w:customStyle="1" w:styleId="50">
    <w:name w:val="Заголовок 5 Знак"/>
    <w:link w:val="5"/>
    <w:rsid w:val="00F41E6C"/>
    <w:rPr>
      <w:bCs/>
      <w:iCs/>
      <w:sz w:val="24"/>
      <w:szCs w:val="26"/>
    </w:rPr>
  </w:style>
  <w:style w:type="paragraph" w:styleId="af6">
    <w:name w:val="caption"/>
    <w:basedOn w:val="a7"/>
    <w:next w:val="40"/>
    <w:qFormat/>
    <w:rsid w:val="00F41E6C"/>
    <w:pPr>
      <w:spacing w:after="40" w:line="240" w:lineRule="auto"/>
      <w:ind w:left="1248" w:right="170" w:hanging="964"/>
    </w:pPr>
    <w:rPr>
      <w:bCs/>
    </w:rPr>
  </w:style>
  <w:style w:type="paragraph" w:customStyle="1" w:styleId="a0">
    <w:name w:val="Название таблицы"/>
    <w:next w:val="40"/>
    <w:link w:val="af7"/>
    <w:autoRedefine/>
    <w:rsid w:val="00F41E6C"/>
    <w:pPr>
      <w:numPr>
        <w:numId w:val="6"/>
      </w:numPr>
      <w:adjustRightInd w:val="0"/>
      <w:spacing w:after="40"/>
      <w:ind w:right="170"/>
      <w:jc w:val="both"/>
      <w:textAlignment w:val="baseline"/>
    </w:pPr>
    <w:rPr>
      <w:rFonts w:cs="Arial"/>
      <w:sz w:val="24"/>
      <w:szCs w:val="18"/>
      <w:lang w:val="en-US"/>
    </w:rPr>
  </w:style>
  <w:style w:type="character" w:customStyle="1" w:styleId="af7">
    <w:name w:val="Название таблицы Знак"/>
    <w:link w:val="a0"/>
    <w:rsid w:val="00F41E6C"/>
    <w:rPr>
      <w:rFonts w:cs="Arial"/>
      <w:sz w:val="24"/>
      <w:szCs w:val="18"/>
      <w:lang w:val="en-US"/>
    </w:rPr>
  </w:style>
  <w:style w:type="character" w:styleId="af8">
    <w:name w:val="page number"/>
    <w:rsid w:val="00F41E6C"/>
  </w:style>
  <w:style w:type="paragraph" w:customStyle="1" w:styleId="a1">
    <w:name w:val="Нумер.список_русские_буквы"/>
    <w:basedOn w:val="a7"/>
    <w:rsid w:val="00F41E6C"/>
    <w:pPr>
      <w:numPr>
        <w:numId w:val="7"/>
      </w:numPr>
      <w:tabs>
        <w:tab w:val="left" w:pos="851"/>
      </w:tabs>
      <w:jc w:val="left"/>
    </w:pPr>
    <w:rPr>
      <w:szCs w:val="20"/>
    </w:rPr>
  </w:style>
  <w:style w:type="paragraph" w:customStyle="1" w:styleId="af9">
    <w:name w:val="Нумерация списка"/>
    <w:basedOn w:val="a7"/>
    <w:rsid w:val="00F41E6C"/>
    <w:pPr>
      <w:tabs>
        <w:tab w:val="left" w:pos="851"/>
      </w:tabs>
    </w:pPr>
    <w:rPr>
      <w:lang w:val="en-US"/>
    </w:rPr>
  </w:style>
  <w:style w:type="paragraph" w:customStyle="1" w:styleId="a5">
    <w:name w:val="Нумерация списка с точкой"/>
    <w:basedOn w:val="a7"/>
    <w:rsid w:val="00F41E6C"/>
    <w:pPr>
      <w:numPr>
        <w:numId w:val="9"/>
      </w:numPr>
      <w:tabs>
        <w:tab w:val="left" w:pos="851"/>
      </w:tabs>
    </w:pPr>
  </w:style>
  <w:style w:type="paragraph" w:customStyle="1" w:styleId="a4">
    <w:name w:val="Нумерация списка со скобкой"/>
    <w:basedOn w:val="a7"/>
    <w:rsid w:val="00F41E6C"/>
    <w:pPr>
      <w:numPr>
        <w:numId w:val="10"/>
      </w:numPr>
      <w:tabs>
        <w:tab w:val="left" w:pos="851"/>
      </w:tabs>
    </w:pPr>
    <w:rPr>
      <w:lang w:val="en-US"/>
    </w:rPr>
  </w:style>
  <w:style w:type="paragraph" w:customStyle="1" w:styleId="a6">
    <w:name w:val="Нумеров. список"/>
    <w:basedOn w:val="a7"/>
    <w:rsid w:val="00F41E6C"/>
    <w:pPr>
      <w:numPr>
        <w:numId w:val="11"/>
      </w:numPr>
      <w:tabs>
        <w:tab w:val="left" w:pos="284"/>
        <w:tab w:val="left" w:pos="851"/>
      </w:tabs>
    </w:pPr>
    <w:rPr>
      <w:lang w:val="en-US"/>
    </w:rPr>
  </w:style>
  <w:style w:type="character" w:customStyle="1" w:styleId="41">
    <w:name w:val="Обычный А4 Знак"/>
    <w:link w:val="40"/>
    <w:rsid w:val="00F41E6C"/>
    <w:rPr>
      <w:sz w:val="24"/>
      <w:szCs w:val="24"/>
    </w:rPr>
  </w:style>
  <w:style w:type="paragraph" w:customStyle="1" w:styleId="43">
    <w:name w:val="Обычный А4 курсив"/>
    <w:basedOn w:val="40"/>
    <w:qFormat/>
    <w:rsid w:val="00F41E6C"/>
    <w:rPr>
      <w:i/>
    </w:rPr>
  </w:style>
  <w:style w:type="paragraph" w:customStyle="1" w:styleId="44">
    <w:name w:val="Обычный А4 полужирный"/>
    <w:basedOn w:val="40"/>
    <w:qFormat/>
    <w:rsid w:val="00F41E6C"/>
    <w:rPr>
      <w:b/>
    </w:rPr>
  </w:style>
  <w:style w:type="paragraph" w:customStyle="1" w:styleId="45">
    <w:name w:val="Обычный А4 полужирный курсив"/>
    <w:basedOn w:val="40"/>
    <w:qFormat/>
    <w:rsid w:val="00F41E6C"/>
    <w:rPr>
      <w:b/>
      <w:i/>
    </w:rPr>
  </w:style>
  <w:style w:type="paragraph" w:styleId="afa">
    <w:name w:val="table of figures"/>
    <w:basedOn w:val="a7"/>
    <w:next w:val="a7"/>
    <w:rsid w:val="00F41E6C"/>
    <w:pPr>
      <w:ind w:left="1304" w:right="567" w:hanging="1304"/>
      <w:jc w:val="left"/>
    </w:pPr>
  </w:style>
  <w:style w:type="paragraph" w:customStyle="1" w:styleId="a3">
    <w:name w:val="Подписи к рисункам"/>
    <w:next w:val="40"/>
    <w:rsid w:val="00F41E6C"/>
    <w:pPr>
      <w:numPr>
        <w:numId w:val="12"/>
      </w:numPr>
      <w:ind w:right="170"/>
      <w:jc w:val="center"/>
    </w:pPr>
    <w:rPr>
      <w:sz w:val="24"/>
      <w:szCs w:val="24"/>
    </w:rPr>
  </w:style>
  <w:style w:type="paragraph" w:customStyle="1" w:styleId="afb">
    <w:name w:val="Таблица"/>
    <w:basedOn w:val="a7"/>
    <w:rsid w:val="00F41E6C"/>
    <w:pPr>
      <w:spacing w:line="240" w:lineRule="auto"/>
    </w:pPr>
    <w:rPr>
      <w:szCs w:val="20"/>
    </w:rPr>
  </w:style>
  <w:style w:type="table" w:customStyle="1" w:styleId="afc">
    <w:name w:val="ТаблицыЧертежиПриложения"/>
    <w:basedOn w:val="a9"/>
    <w:rsid w:val="00F41E6C"/>
    <w:pPr>
      <w:jc w:val="center"/>
    </w:pPr>
    <w:tblPr>
      <w:tblInd w:w="-170" w:type="dxa"/>
    </w:tblPr>
    <w:tcPr>
      <w:vAlign w:val="center"/>
    </w:tcPr>
    <w:tblStylePr w:type="firstCol">
      <w:pPr>
        <w:jc w:val="center"/>
      </w:pPr>
    </w:tblStylePr>
    <w:tblStylePr w:type="lastCol">
      <w:pPr>
        <w:jc w:val="right"/>
      </w:pPr>
    </w:tblStylePr>
  </w:style>
  <w:style w:type="character" w:customStyle="1" w:styleId="js-smack-converteroutput">
    <w:name w:val="js-smack-converter__output"/>
    <w:rsid w:val="001159D4"/>
  </w:style>
  <w:style w:type="paragraph" w:customStyle="1" w:styleId="13">
    <w:name w:val="Заголовок 1а"/>
    <w:basedOn w:val="10"/>
    <w:link w:val="14"/>
    <w:qFormat/>
    <w:rsid w:val="009B0E3D"/>
    <w:pPr>
      <w:pageBreakBefore w:val="0"/>
    </w:pPr>
    <w:rPr>
      <w:lang w:val="ru-RU"/>
    </w:rPr>
  </w:style>
  <w:style w:type="character" w:customStyle="1" w:styleId="14">
    <w:name w:val="Заголовок 1а Знак"/>
    <w:basedOn w:val="11"/>
    <w:link w:val="13"/>
    <w:rsid w:val="009B0E3D"/>
    <w:rPr>
      <w:kern w:val="28"/>
      <w:sz w:val="24"/>
      <w:szCs w:val="28"/>
      <w:u w:val="single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7">
    <w:name w:val="Normal"/>
    <w:qFormat/>
    <w:rsid w:val="00030C50"/>
    <w:pPr>
      <w:spacing w:line="288" w:lineRule="auto"/>
      <w:jc w:val="both"/>
    </w:pPr>
    <w:rPr>
      <w:sz w:val="24"/>
      <w:szCs w:val="24"/>
    </w:rPr>
  </w:style>
  <w:style w:type="paragraph" w:styleId="10">
    <w:name w:val="heading 1"/>
    <w:basedOn w:val="a7"/>
    <w:next w:val="40"/>
    <w:link w:val="11"/>
    <w:autoRedefine/>
    <w:qFormat/>
    <w:rsid w:val="009B0E3D"/>
    <w:pPr>
      <w:keepNext/>
      <w:keepLines/>
      <w:pageBreakBefore/>
      <w:suppressAutoHyphens/>
      <w:jc w:val="center"/>
      <w:outlineLvl w:val="0"/>
    </w:pPr>
    <w:rPr>
      <w:kern w:val="28"/>
      <w:szCs w:val="28"/>
      <w:u w:val="single"/>
      <w:lang w:val="en-US"/>
    </w:rPr>
  </w:style>
  <w:style w:type="paragraph" w:styleId="20">
    <w:name w:val="heading 2"/>
    <w:basedOn w:val="a7"/>
    <w:next w:val="40"/>
    <w:qFormat/>
    <w:rsid w:val="009B0E3D"/>
    <w:pPr>
      <w:keepNext/>
      <w:keepLines/>
      <w:pageBreakBefore/>
      <w:tabs>
        <w:tab w:val="left" w:pos="851"/>
      </w:tabs>
      <w:suppressAutoHyphens/>
      <w:jc w:val="center"/>
      <w:outlineLvl w:val="1"/>
    </w:pPr>
    <w:rPr>
      <w:szCs w:val="20"/>
      <w:u w:val="single"/>
    </w:rPr>
  </w:style>
  <w:style w:type="paragraph" w:styleId="3">
    <w:name w:val="heading 3"/>
    <w:basedOn w:val="a7"/>
    <w:next w:val="40"/>
    <w:link w:val="30"/>
    <w:autoRedefine/>
    <w:qFormat/>
    <w:rsid w:val="00520D75"/>
    <w:pPr>
      <w:keepNext/>
      <w:keepLines/>
      <w:tabs>
        <w:tab w:val="left" w:pos="1134"/>
      </w:tabs>
      <w:suppressAutoHyphens/>
      <w:jc w:val="center"/>
      <w:outlineLvl w:val="2"/>
    </w:pPr>
  </w:style>
  <w:style w:type="paragraph" w:styleId="4">
    <w:name w:val="heading 4"/>
    <w:basedOn w:val="a7"/>
    <w:next w:val="40"/>
    <w:qFormat/>
    <w:rsid w:val="00F41E6C"/>
    <w:pPr>
      <w:keepNext/>
      <w:numPr>
        <w:ilvl w:val="3"/>
        <w:numId w:val="5"/>
      </w:numPr>
      <w:spacing w:before="320" w:after="320"/>
      <w:ind w:right="567"/>
      <w:outlineLvl w:val="3"/>
    </w:pPr>
    <w:rPr>
      <w:bCs/>
      <w:szCs w:val="28"/>
    </w:rPr>
  </w:style>
  <w:style w:type="paragraph" w:styleId="5">
    <w:name w:val="heading 5"/>
    <w:basedOn w:val="a7"/>
    <w:next w:val="40"/>
    <w:link w:val="50"/>
    <w:qFormat/>
    <w:rsid w:val="00F41E6C"/>
    <w:pPr>
      <w:numPr>
        <w:ilvl w:val="4"/>
        <w:numId w:val="5"/>
      </w:numPr>
      <w:spacing w:before="120" w:after="120"/>
      <w:ind w:right="567"/>
      <w:outlineLvl w:val="4"/>
    </w:pPr>
    <w:rPr>
      <w:bCs/>
      <w:iCs/>
      <w:szCs w:val="2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header"/>
    <w:basedOn w:val="a7"/>
    <w:rsid w:val="00F41E6C"/>
    <w:pPr>
      <w:tabs>
        <w:tab w:val="center" w:pos="4677"/>
        <w:tab w:val="right" w:pos="9355"/>
      </w:tabs>
    </w:pPr>
  </w:style>
  <w:style w:type="paragraph" w:customStyle="1" w:styleId="6">
    <w:name w:val="Основной штамп 6"/>
    <w:autoRedefine/>
    <w:rsid w:val="00F41E6C"/>
    <w:pPr>
      <w:jc w:val="center"/>
    </w:pPr>
    <w:rPr>
      <w:sz w:val="36"/>
      <w:szCs w:val="36"/>
    </w:rPr>
  </w:style>
  <w:style w:type="paragraph" w:styleId="ac">
    <w:name w:val="footer"/>
    <w:basedOn w:val="a7"/>
    <w:rsid w:val="00F41E6C"/>
    <w:pPr>
      <w:tabs>
        <w:tab w:val="center" w:pos="4677"/>
        <w:tab w:val="right" w:pos="9355"/>
      </w:tabs>
    </w:pPr>
  </w:style>
  <w:style w:type="paragraph" w:customStyle="1" w:styleId="a2">
    <w:name w:val="Дефис"/>
    <w:rsid w:val="00F41E6C"/>
    <w:pPr>
      <w:numPr>
        <w:numId w:val="1"/>
      </w:numPr>
      <w:spacing w:line="288" w:lineRule="auto"/>
    </w:pPr>
    <w:rPr>
      <w:sz w:val="24"/>
      <w:szCs w:val="24"/>
    </w:rPr>
  </w:style>
  <w:style w:type="paragraph" w:customStyle="1" w:styleId="ad">
    <w:name w:val="Заголовок"/>
    <w:basedOn w:val="10"/>
    <w:next w:val="10"/>
    <w:autoRedefine/>
    <w:rsid w:val="009B0E3D"/>
    <w:pPr>
      <w:pageBreakBefore w:val="0"/>
      <w:tabs>
        <w:tab w:val="left" w:pos="708"/>
      </w:tabs>
    </w:pPr>
    <w:rPr>
      <w:bCs/>
      <w:u w:val="none"/>
    </w:rPr>
  </w:style>
  <w:style w:type="paragraph" w:customStyle="1" w:styleId="31">
    <w:name w:val="Обычный А3"/>
    <w:basedOn w:val="a7"/>
    <w:autoRedefine/>
    <w:rsid w:val="00F41E6C"/>
    <w:pPr>
      <w:tabs>
        <w:tab w:val="left" w:pos="851"/>
      </w:tabs>
      <w:ind w:left="629" w:firstLine="709"/>
    </w:pPr>
  </w:style>
  <w:style w:type="paragraph" w:styleId="12">
    <w:name w:val="toc 1"/>
    <w:basedOn w:val="a7"/>
    <w:next w:val="40"/>
    <w:autoRedefine/>
    <w:uiPriority w:val="39"/>
    <w:rsid w:val="009B0E3D"/>
    <w:pPr>
      <w:tabs>
        <w:tab w:val="right" w:pos="21263"/>
      </w:tabs>
      <w:spacing w:before="120" w:after="120"/>
      <w:ind w:left="284" w:right="567" w:hanging="284"/>
      <w:outlineLvl w:val="0"/>
    </w:pPr>
    <w:rPr>
      <w:bCs/>
    </w:rPr>
  </w:style>
  <w:style w:type="paragraph" w:styleId="21">
    <w:name w:val="toc 2"/>
    <w:basedOn w:val="a7"/>
    <w:next w:val="40"/>
    <w:autoRedefine/>
    <w:uiPriority w:val="39"/>
    <w:rsid w:val="003700D9"/>
    <w:pPr>
      <w:tabs>
        <w:tab w:val="left" w:pos="1134"/>
        <w:tab w:val="right" w:pos="21263"/>
      </w:tabs>
      <w:spacing w:before="120" w:after="120"/>
      <w:ind w:right="567" w:firstLine="567"/>
      <w:outlineLvl w:val="1"/>
    </w:pPr>
  </w:style>
  <w:style w:type="paragraph" w:styleId="32">
    <w:name w:val="toc 3"/>
    <w:basedOn w:val="a7"/>
    <w:next w:val="40"/>
    <w:autoRedefine/>
    <w:uiPriority w:val="39"/>
    <w:rsid w:val="003700D9"/>
    <w:pPr>
      <w:tabs>
        <w:tab w:val="right" w:pos="21263"/>
      </w:tabs>
      <w:spacing w:before="120" w:after="120"/>
      <w:ind w:right="567" w:firstLine="1134"/>
      <w:outlineLvl w:val="2"/>
    </w:pPr>
    <w:rPr>
      <w:iCs/>
    </w:rPr>
  </w:style>
  <w:style w:type="paragraph" w:styleId="ae">
    <w:name w:val="Balloon Text"/>
    <w:basedOn w:val="a7"/>
    <w:semiHidden/>
    <w:rsid w:val="00F41E6C"/>
    <w:rPr>
      <w:rFonts w:ascii="Tahoma" w:hAnsi="Tahoma" w:cs="Tahoma"/>
      <w:sz w:val="16"/>
      <w:szCs w:val="16"/>
    </w:rPr>
  </w:style>
  <w:style w:type="paragraph" w:customStyle="1" w:styleId="40">
    <w:name w:val="Обычный А4"/>
    <w:basedOn w:val="a7"/>
    <w:link w:val="41"/>
    <w:rsid w:val="00F41E6C"/>
    <w:pPr>
      <w:tabs>
        <w:tab w:val="left" w:pos="284"/>
      </w:tabs>
      <w:ind w:firstLine="567"/>
    </w:pPr>
  </w:style>
  <w:style w:type="paragraph" w:styleId="af">
    <w:name w:val="Document Map"/>
    <w:basedOn w:val="a7"/>
    <w:semiHidden/>
    <w:rsid w:val="00F41E6C"/>
    <w:pPr>
      <w:shd w:val="clear" w:color="auto" w:fill="000080"/>
    </w:pPr>
    <w:rPr>
      <w:rFonts w:ascii="Tahoma" w:hAnsi="Tahoma" w:cs="Tahoma"/>
      <w:sz w:val="20"/>
    </w:rPr>
  </w:style>
  <w:style w:type="paragraph" w:styleId="42">
    <w:name w:val="toc 4"/>
    <w:basedOn w:val="a7"/>
    <w:next w:val="40"/>
    <w:autoRedefine/>
    <w:uiPriority w:val="39"/>
    <w:semiHidden/>
    <w:rsid w:val="0072576D"/>
    <w:pPr>
      <w:tabs>
        <w:tab w:val="right" w:pos="21263"/>
      </w:tabs>
      <w:spacing w:before="120" w:after="120"/>
      <w:ind w:left="284" w:right="567" w:hanging="284"/>
    </w:pPr>
    <w:rPr>
      <w:szCs w:val="18"/>
    </w:rPr>
  </w:style>
  <w:style w:type="paragraph" w:styleId="51">
    <w:name w:val="toc 5"/>
    <w:basedOn w:val="a7"/>
    <w:next w:val="40"/>
    <w:autoRedefine/>
    <w:semiHidden/>
    <w:rsid w:val="00F41E6C"/>
    <w:pPr>
      <w:ind w:left="960"/>
    </w:pPr>
    <w:rPr>
      <w:sz w:val="18"/>
      <w:szCs w:val="18"/>
    </w:rPr>
  </w:style>
  <w:style w:type="paragraph" w:styleId="60">
    <w:name w:val="toc 6"/>
    <w:basedOn w:val="a7"/>
    <w:next w:val="40"/>
    <w:autoRedefine/>
    <w:semiHidden/>
    <w:rsid w:val="00F41E6C"/>
    <w:pPr>
      <w:ind w:left="1200"/>
    </w:pPr>
    <w:rPr>
      <w:sz w:val="18"/>
      <w:szCs w:val="18"/>
    </w:rPr>
  </w:style>
  <w:style w:type="paragraph" w:styleId="7">
    <w:name w:val="toc 7"/>
    <w:basedOn w:val="a7"/>
    <w:next w:val="40"/>
    <w:autoRedefine/>
    <w:semiHidden/>
    <w:rsid w:val="00F41E6C"/>
    <w:pPr>
      <w:ind w:left="1440"/>
    </w:pPr>
    <w:rPr>
      <w:sz w:val="18"/>
      <w:szCs w:val="18"/>
    </w:rPr>
  </w:style>
  <w:style w:type="paragraph" w:styleId="8">
    <w:name w:val="toc 8"/>
    <w:basedOn w:val="a7"/>
    <w:next w:val="40"/>
    <w:autoRedefine/>
    <w:semiHidden/>
    <w:rsid w:val="00F41E6C"/>
    <w:pPr>
      <w:ind w:left="1680"/>
    </w:pPr>
    <w:rPr>
      <w:sz w:val="18"/>
      <w:szCs w:val="18"/>
    </w:rPr>
  </w:style>
  <w:style w:type="paragraph" w:styleId="9">
    <w:name w:val="toc 9"/>
    <w:basedOn w:val="a7"/>
    <w:next w:val="40"/>
    <w:autoRedefine/>
    <w:semiHidden/>
    <w:rsid w:val="00F41E6C"/>
    <w:pPr>
      <w:ind w:left="1920"/>
    </w:pPr>
    <w:rPr>
      <w:sz w:val="18"/>
      <w:szCs w:val="18"/>
    </w:rPr>
  </w:style>
  <w:style w:type="table" w:customStyle="1" w:styleId="af0">
    <w:name w:val="Таблица нефтепроект"/>
    <w:basedOn w:val="a9"/>
    <w:rsid w:val="00F41E6C"/>
    <w:pPr>
      <w:jc w:val="center"/>
    </w:pPr>
    <w:tblPr>
      <w:tblInd w:w="-170" w:type="dxa"/>
      <w:tblBorders>
        <w:top w:val="single" w:sz="12" w:space="0" w:color="auto"/>
        <w:bottom w:val="single" w:sz="12" w:space="0" w:color="auto"/>
        <w:insideH w:val="single" w:sz="4" w:space="0" w:color="000000"/>
        <w:insideV w:val="single" w:sz="12" w:space="0" w:color="auto"/>
      </w:tblBorders>
      <w:tblCellMar>
        <w:right w:w="2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000000"/>
          <w:left w:val="nil"/>
          <w:bottom w:val="single" w:sz="12" w:space="0" w:color="000000"/>
          <w:right w:val="nil"/>
          <w:insideH w:val="single" w:sz="12" w:space="0" w:color="000000"/>
          <w:insideV w:val="single" w:sz="12" w:space="0" w:color="000000"/>
        </w:tcBorders>
      </w:tcPr>
    </w:tblStylePr>
    <w:tblStylePr w:type="firstCol">
      <w:pPr>
        <w:jc w:val="left"/>
      </w:pPr>
    </w:tblStylePr>
  </w:style>
  <w:style w:type="paragraph" w:customStyle="1" w:styleId="af1">
    <w:name w:val="Текст в таблице"/>
    <w:rsid w:val="009D2516"/>
    <w:pPr>
      <w:jc w:val="center"/>
    </w:pPr>
    <w:rPr>
      <w:sz w:val="24"/>
    </w:rPr>
  </w:style>
  <w:style w:type="paragraph" w:customStyle="1" w:styleId="af2">
    <w:name w:val="Текст в таблице по левому краю"/>
    <w:rsid w:val="00F41E6C"/>
    <w:rPr>
      <w:sz w:val="24"/>
    </w:rPr>
  </w:style>
  <w:style w:type="paragraph" w:customStyle="1" w:styleId="a">
    <w:name w:val="Дефис в таблице"/>
    <w:rsid w:val="00F41E6C"/>
    <w:pPr>
      <w:numPr>
        <w:numId w:val="2"/>
      </w:numPr>
      <w:tabs>
        <w:tab w:val="left" w:pos="284"/>
      </w:tabs>
      <w:spacing w:line="288" w:lineRule="auto"/>
    </w:pPr>
    <w:rPr>
      <w:sz w:val="24"/>
    </w:rPr>
  </w:style>
  <w:style w:type="paragraph" w:customStyle="1" w:styleId="af3">
    <w:name w:val="Текст в таблице по центру"/>
    <w:rsid w:val="00F41E6C"/>
    <w:pPr>
      <w:jc w:val="center"/>
    </w:pPr>
    <w:rPr>
      <w:sz w:val="24"/>
    </w:rPr>
  </w:style>
  <w:style w:type="table" w:styleId="af4">
    <w:name w:val="Table Grid"/>
    <w:basedOn w:val="a9"/>
    <w:rsid w:val="00F41E6C"/>
    <w:pPr>
      <w:spacing w:line="288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Дефис с отступом 1"/>
    <w:rsid w:val="00F41E6C"/>
    <w:pPr>
      <w:numPr>
        <w:numId w:val="3"/>
      </w:numPr>
      <w:tabs>
        <w:tab w:val="left" w:pos="1332"/>
      </w:tabs>
      <w:spacing w:line="288" w:lineRule="auto"/>
    </w:pPr>
    <w:rPr>
      <w:noProof/>
      <w:sz w:val="24"/>
      <w:szCs w:val="24"/>
    </w:rPr>
  </w:style>
  <w:style w:type="paragraph" w:customStyle="1" w:styleId="2">
    <w:name w:val="Дефис с отступом 2"/>
    <w:rsid w:val="00F41E6C"/>
    <w:pPr>
      <w:numPr>
        <w:numId w:val="4"/>
      </w:numPr>
      <w:spacing w:line="288" w:lineRule="auto"/>
    </w:pPr>
    <w:rPr>
      <w:sz w:val="24"/>
      <w:szCs w:val="24"/>
    </w:rPr>
  </w:style>
  <w:style w:type="character" w:styleId="af5">
    <w:name w:val="Hyperlink"/>
    <w:uiPriority w:val="99"/>
    <w:rsid w:val="00F41E6C"/>
    <w:rPr>
      <w:color w:val="0000FF"/>
      <w:u w:val="single"/>
    </w:rPr>
  </w:style>
  <w:style w:type="character" w:customStyle="1" w:styleId="11">
    <w:name w:val="Заголовок 1 Знак"/>
    <w:link w:val="10"/>
    <w:rsid w:val="009B0E3D"/>
    <w:rPr>
      <w:kern w:val="28"/>
      <w:sz w:val="24"/>
      <w:szCs w:val="28"/>
      <w:u w:val="single"/>
      <w:lang w:val="en-US"/>
    </w:rPr>
  </w:style>
  <w:style w:type="character" w:customStyle="1" w:styleId="30">
    <w:name w:val="Заголовок 3 Знак"/>
    <w:link w:val="3"/>
    <w:rsid w:val="00520D75"/>
    <w:rPr>
      <w:sz w:val="24"/>
      <w:szCs w:val="24"/>
    </w:rPr>
  </w:style>
  <w:style w:type="character" w:customStyle="1" w:styleId="50">
    <w:name w:val="Заголовок 5 Знак"/>
    <w:link w:val="5"/>
    <w:rsid w:val="00F41E6C"/>
    <w:rPr>
      <w:bCs/>
      <w:iCs/>
      <w:sz w:val="24"/>
      <w:szCs w:val="26"/>
    </w:rPr>
  </w:style>
  <w:style w:type="paragraph" w:styleId="af6">
    <w:name w:val="caption"/>
    <w:basedOn w:val="a7"/>
    <w:next w:val="40"/>
    <w:qFormat/>
    <w:rsid w:val="00F41E6C"/>
    <w:pPr>
      <w:spacing w:after="40" w:line="240" w:lineRule="auto"/>
      <w:ind w:left="1248" w:right="170" w:hanging="964"/>
    </w:pPr>
    <w:rPr>
      <w:bCs/>
    </w:rPr>
  </w:style>
  <w:style w:type="paragraph" w:customStyle="1" w:styleId="a0">
    <w:name w:val="Название таблицы"/>
    <w:next w:val="40"/>
    <w:link w:val="af7"/>
    <w:autoRedefine/>
    <w:rsid w:val="00F41E6C"/>
    <w:pPr>
      <w:numPr>
        <w:numId w:val="6"/>
      </w:numPr>
      <w:adjustRightInd w:val="0"/>
      <w:spacing w:after="40"/>
      <w:ind w:right="170"/>
      <w:jc w:val="both"/>
      <w:textAlignment w:val="baseline"/>
    </w:pPr>
    <w:rPr>
      <w:rFonts w:cs="Arial"/>
      <w:sz w:val="24"/>
      <w:szCs w:val="18"/>
      <w:lang w:val="en-US"/>
    </w:rPr>
  </w:style>
  <w:style w:type="character" w:customStyle="1" w:styleId="af7">
    <w:name w:val="Название таблицы Знак"/>
    <w:link w:val="a0"/>
    <w:rsid w:val="00F41E6C"/>
    <w:rPr>
      <w:rFonts w:cs="Arial"/>
      <w:sz w:val="24"/>
      <w:szCs w:val="18"/>
      <w:lang w:val="en-US"/>
    </w:rPr>
  </w:style>
  <w:style w:type="character" w:styleId="af8">
    <w:name w:val="page number"/>
    <w:rsid w:val="00F41E6C"/>
  </w:style>
  <w:style w:type="paragraph" w:customStyle="1" w:styleId="a1">
    <w:name w:val="Нумер.список_русские_буквы"/>
    <w:basedOn w:val="a7"/>
    <w:rsid w:val="00F41E6C"/>
    <w:pPr>
      <w:numPr>
        <w:numId w:val="7"/>
      </w:numPr>
      <w:tabs>
        <w:tab w:val="left" w:pos="851"/>
      </w:tabs>
      <w:jc w:val="left"/>
    </w:pPr>
    <w:rPr>
      <w:szCs w:val="20"/>
    </w:rPr>
  </w:style>
  <w:style w:type="paragraph" w:customStyle="1" w:styleId="af9">
    <w:name w:val="Нумерация списка"/>
    <w:basedOn w:val="a7"/>
    <w:rsid w:val="00F41E6C"/>
    <w:pPr>
      <w:tabs>
        <w:tab w:val="left" w:pos="851"/>
      </w:tabs>
    </w:pPr>
    <w:rPr>
      <w:lang w:val="en-US"/>
    </w:rPr>
  </w:style>
  <w:style w:type="paragraph" w:customStyle="1" w:styleId="a5">
    <w:name w:val="Нумерация списка с точкой"/>
    <w:basedOn w:val="a7"/>
    <w:rsid w:val="00F41E6C"/>
    <w:pPr>
      <w:numPr>
        <w:numId w:val="9"/>
      </w:numPr>
      <w:tabs>
        <w:tab w:val="left" w:pos="851"/>
      </w:tabs>
    </w:pPr>
  </w:style>
  <w:style w:type="paragraph" w:customStyle="1" w:styleId="a4">
    <w:name w:val="Нумерация списка со скобкой"/>
    <w:basedOn w:val="a7"/>
    <w:rsid w:val="00F41E6C"/>
    <w:pPr>
      <w:numPr>
        <w:numId w:val="10"/>
      </w:numPr>
      <w:tabs>
        <w:tab w:val="left" w:pos="851"/>
      </w:tabs>
    </w:pPr>
    <w:rPr>
      <w:lang w:val="en-US"/>
    </w:rPr>
  </w:style>
  <w:style w:type="paragraph" w:customStyle="1" w:styleId="a6">
    <w:name w:val="Нумеров. список"/>
    <w:basedOn w:val="a7"/>
    <w:rsid w:val="00F41E6C"/>
    <w:pPr>
      <w:numPr>
        <w:numId w:val="11"/>
      </w:numPr>
      <w:tabs>
        <w:tab w:val="left" w:pos="284"/>
        <w:tab w:val="left" w:pos="851"/>
      </w:tabs>
    </w:pPr>
    <w:rPr>
      <w:lang w:val="en-US"/>
    </w:rPr>
  </w:style>
  <w:style w:type="character" w:customStyle="1" w:styleId="41">
    <w:name w:val="Обычный А4 Знак"/>
    <w:link w:val="40"/>
    <w:rsid w:val="00F41E6C"/>
    <w:rPr>
      <w:sz w:val="24"/>
      <w:szCs w:val="24"/>
    </w:rPr>
  </w:style>
  <w:style w:type="paragraph" w:customStyle="1" w:styleId="43">
    <w:name w:val="Обычный А4 курсив"/>
    <w:basedOn w:val="40"/>
    <w:qFormat/>
    <w:rsid w:val="00F41E6C"/>
    <w:rPr>
      <w:i/>
    </w:rPr>
  </w:style>
  <w:style w:type="paragraph" w:customStyle="1" w:styleId="44">
    <w:name w:val="Обычный А4 полужирный"/>
    <w:basedOn w:val="40"/>
    <w:qFormat/>
    <w:rsid w:val="00F41E6C"/>
    <w:rPr>
      <w:b/>
    </w:rPr>
  </w:style>
  <w:style w:type="paragraph" w:customStyle="1" w:styleId="45">
    <w:name w:val="Обычный А4 полужирный курсив"/>
    <w:basedOn w:val="40"/>
    <w:qFormat/>
    <w:rsid w:val="00F41E6C"/>
    <w:rPr>
      <w:b/>
      <w:i/>
    </w:rPr>
  </w:style>
  <w:style w:type="paragraph" w:styleId="afa">
    <w:name w:val="table of figures"/>
    <w:basedOn w:val="a7"/>
    <w:next w:val="a7"/>
    <w:rsid w:val="00F41E6C"/>
    <w:pPr>
      <w:ind w:left="1304" w:right="567" w:hanging="1304"/>
      <w:jc w:val="left"/>
    </w:pPr>
  </w:style>
  <w:style w:type="paragraph" w:customStyle="1" w:styleId="a3">
    <w:name w:val="Подписи к рисункам"/>
    <w:next w:val="40"/>
    <w:rsid w:val="00F41E6C"/>
    <w:pPr>
      <w:numPr>
        <w:numId w:val="12"/>
      </w:numPr>
      <w:ind w:right="170"/>
      <w:jc w:val="center"/>
    </w:pPr>
    <w:rPr>
      <w:sz w:val="24"/>
      <w:szCs w:val="24"/>
    </w:rPr>
  </w:style>
  <w:style w:type="paragraph" w:customStyle="1" w:styleId="afb">
    <w:name w:val="Таблица"/>
    <w:basedOn w:val="a7"/>
    <w:rsid w:val="00F41E6C"/>
    <w:pPr>
      <w:spacing w:line="240" w:lineRule="auto"/>
    </w:pPr>
    <w:rPr>
      <w:szCs w:val="20"/>
    </w:rPr>
  </w:style>
  <w:style w:type="table" w:customStyle="1" w:styleId="afc">
    <w:name w:val="ТаблицыЧертежиПриложения"/>
    <w:basedOn w:val="a9"/>
    <w:rsid w:val="00F41E6C"/>
    <w:pPr>
      <w:jc w:val="center"/>
    </w:pPr>
    <w:tblPr>
      <w:tblInd w:w="-170" w:type="dxa"/>
    </w:tblPr>
    <w:tcPr>
      <w:vAlign w:val="center"/>
    </w:tcPr>
    <w:tblStylePr w:type="firstCol">
      <w:pPr>
        <w:jc w:val="center"/>
      </w:pPr>
    </w:tblStylePr>
    <w:tblStylePr w:type="lastCol">
      <w:pPr>
        <w:jc w:val="right"/>
      </w:pPr>
    </w:tblStylePr>
  </w:style>
  <w:style w:type="character" w:customStyle="1" w:styleId="js-smack-converteroutput">
    <w:name w:val="js-smack-converter__output"/>
    <w:rsid w:val="001159D4"/>
  </w:style>
  <w:style w:type="paragraph" w:customStyle="1" w:styleId="13">
    <w:name w:val="Заголовок 1а"/>
    <w:basedOn w:val="10"/>
    <w:link w:val="14"/>
    <w:qFormat/>
    <w:rsid w:val="009B0E3D"/>
    <w:pPr>
      <w:pageBreakBefore w:val="0"/>
    </w:pPr>
    <w:rPr>
      <w:lang w:val="ru-RU"/>
    </w:rPr>
  </w:style>
  <w:style w:type="character" w:customStyle="1" w:styleId="14">
    <w:name w:val="Заголовок 1а Знак"/>
    <w:basedOn w:val="11"/>
    <w:link w:val="13"/>
    <w:rsid w:val="009B0E3D"/>
    <w:rPr>
      <w:kern w:val="28"/>
      <w:sz w:val="24"/>
      <w:szCs w:val="28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4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_STANDART\WORD\TEMPL\&#1041;&#1050;\&#1057;&#1087;&#1077;&#1094;&#1080;&#1092;&#1080;&#1082;&#1072;&#1094;&#1080;&#1103;%20(&#1082;&#1088;&#1086;&#1084;&#1077;%20&#1082;&#1086;&#1088;&#1087;&#1091;&#1089;&#1072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A7B6F-8072-493A-BBAD-2D9409A92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Спецификация (кроме корпуса).dot</Template>
  <TotalTime>85</TotalTime>
  <Pages>6</Pages>
  <Words>463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Спецификация_заказная_А3</vt:lpstr>
    </vt:vector>
  </TitlesOfParts>
  <Company>ООО "Волгограднефнепроект"</Company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Спецификация_заказная_А3</dc:title>
  <dc:creator>Чекункова Юлия Борисовна</dc:creator>
  <cp:lastModifiedBy>Ширяева Наталия Александровна</cp:lastModifiedBy>
  <cp:revision>4</cp:revision>
  <cp:lastPrinted>2016-07-07T12:31:00Z</cp:lastPrinted>
  <dcterms:created xsi:type="dcterms:W3CDTF">2017-04-28T07:21:00Z</dcterms:created>
  <dcterms:modified xsi:type="dcterms:W3CDTF">2017-04-28T12:50:00Z</dcterms:modified>
</cp:coreProperties>
</file>